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82692F" w14:textId="77777777" w:rsidR="00DE04E1" w:rsidRPr="00055382" w:rsidRDefault="00DE04E1" w:rsidP="0094081C">
      <w:pPr>
        <w:jc w:val="center"/>
        <w:rPr>
          <w:rFonts w:ascii="楷體-簡" w:eastAsia="楷體-簡" w:hAnsi="楷體-簡"/>
          <w:sz w:val="56"/>
          <w:szCs w:val="56"/>
        </w:rPr>
      </w:pPr>
      <w:r w:rsidRPr="00055382">
        <w:rPr>
          <w:rFonts w:ascii="楷體-簡" w:eastAsia="楷體-簡" w:hAnsi="楷體-簡" w:hint="eastAsia"/>
          <w:sz w:val="56"/>
          <w:szCs w:val="56"/>
        </w:rPr>
        <w:t>邏輯設計實驗</w:t>
      </w:r>
    </w:p>
    <w:p w14:paraId="3009EEA4" w14:textId="77777777" w:rsidR="0094081C" w:rsidRPr="00055382" w:rsidRDefault="0094081C" w:rsidP="0094081C">
      <w:pPr>
        <w:jc w:val="center"/>
        <w:rPr>
          <w:rFonts w:ascii="楷體-簡" w:eastAsia="楷體-簡" w:hAnsi="楷體-簡"/>
          <w:sz w:val="52"/>
          <w:szCs w:val="52"/>
        </w:rPr>
      </w:pPr>
    </w:p>
    <w:p w14:paraId="0814D6C2" w14:textId="1BC3EFA5" w:rsidR="00DE04E1" w:rsidRPr="00055382" w:rsidRDefault="00DE04E1" w:rsidP="006056C7">
      <w:pPr>
        <w:jc w:val="center"/>
        <w:rPr>
          <w:rFonts w:ascii="楷體-簡" w:eastAsia="楷體-簡" w:hAnsi="楷體-簡"/>
          <w:sz w:val="56"/>
          <w:szCs w:val="56"/>
        </w:rPr>
      </w:pPr>
      <w:r w:rsidRPr="00055382">
        <w:rPr>
          <w:rFonts w:ascii="楷體-簡" w:eastAsia="楷體-簡" w:hAnsi="楷體-簡" w:hint="eastAsia"/>
          <w:sz w:val="56"/>
          <w:szCs w:val="56"/>
        </w:rPr>
        <w:t>L</w:t>
      </w:r>
      <w:r w:rsidRPr="00055382">
        <w:rPr>
          <w:rFonts w:ascii="楷體-簡" w:eastAsia="楷體-簡" w:hAnsi="楷體-簡"/>
          <w:sz w:val="56"/>
          <w:szCs w:val="56"/>
        </w:rPr>
        <w:t>ab</w:t>
      </w:r>
      <w:r w:rsidR="0055587F">
        <w:rPr>
          <w:rFonts w:ascii="楷體-簡" w:eastAsia="楷體-簡" w:hAnsi="楷體-簡"/>
          <w:sz w:val="56"/>
          <w:szCs w:val="56"/>
        </w:rPr>
        <w:t>2</w:t>
      </w:r>
    </w:p>
    <w:p w14:paraId="227F8767" w14:textId="1895AD4B" w:rsidR="00B11273" w:rsidRPr="00055382" w:rsidRDefault="0055587F" w:rsidP="006056C7">
      <w:pPr>
        <w:jc w:val="center"/>
        <w:rPr>
          <w:rFonts w:ascii="楷體-簡" w:eastAsia="楷體-簡" w:hAnsi="楷體-簡" w:hint="eastAsia"/>
          <w:sz w:val="56"/>
          <w:szCs w:val="56"/>
        </w:rPr>
      </w:pPr>
      <w:r>
        <w:rPr>
          <w:rFonts w:ascii="楷體-簡" w:eastAsia="楷體-簡" w:hAnsi="楷體-簡" w:hint="eastAsia"/>
          <w:sz w:val="56"/>
          <w:szCs w:val="56"/>
        </w:rPr>
        <w:t>互斥或閘與應用</w:t>
      </w:r>
    </w:p>
    <w:p w14:paraId="117A335E" w14:textId="77777777" w:rsidR="00B11273" w:rsidRPr="00055382" w:rsidRDefault="00B11273" w:rsidP="009D67B2">
      <w:pPr>
        <w:widowControl/>
        <w:rPr>
          <w:rFonts w:ascii="楷體-簡" w:eastAsia="楷體-簡" w:hAnsi="楷體-簡"/>
          <w:sz w:val="32"/>
          <w:szCs w:val="32"/>
        </w:rPr>
      </w:pPr>
    </w:p>
    <w:p w14:paraId="1811526D" w14:textId="77777777" w:rsidR="009D67B2" w:rsidRPr="00055382" w:rsidRDefault="009D67B2" w:rsidP="009D67B2">
      <w:pPr>
        <w:widowControl/>
        <w:rPr>
          <w:rFonts w:ascii="楷體-簡" w:eastAsia="楷體-簡" w:hAnsi="楷體-簡"/>
          <w:sz w:val="32"/>
          <w:szCs w:val="32"/>
        </w:rPr>
      </w:pPr>
    </w:p>
    <w:p w14:paraId="6B93D8B1" w14:textId="77777777" w:rsidR="009D67B2" w:rsidRPr="00055382" w:rsidRDefault="00C956BE" w:rsidP="00B803DE">
      <w:pPr>
        <w:widowControl/>
        <w:jc w:val="center"/>
        <w:rPr>
          <w:rFonts w:ascii="楷體-簡" w:eastAsia="楷體-簡" w:hAnsi="楷體-簡"/>
          <w:sz w:val="32"/>
          <w:szCs w:val="32"/>
        </w:rPr>
      </w:pPr>
      <w:r w:rsidRPr="00055382">
        <w:rPr>
          <w:rFonts w:ascii="楷體-簡" w:eastAsia="楷體-簡" w:hAnsi="楷體-簡" w:hint="eastAsia"/>
          <w:sz w:val="32"/>
          <w:szCs w:val="32"/>
        </w:rPr>
        <w:t>班級：資訊一甲</w:t>
      </w:r>
    </w:p>
    <w:p w14:paraId="21ECE7E0" w14:textId="77777777" w:rsidR="00C956BE" w:rsidRPr="00055382" w:rsidRDefault="00C956BE" w:rsidP="00B803DE">
      <w:pPr>
        <w:widowControl/>
        <w:jc w:val="center"/>
        <w:rPr>
          <w:rFonts w:ascii="楷體-簡" w:eastAsia="楷體-簡" w:hAnsi="楷體-簡"/>
          <w:sz w:val="32"/>
          <w:szCs w:val="32"/>
        </w:rPr>
      </w:pPr>
      <w:r w:rsidRPr="00055382">
        <w:rPr>
          <w:rFonts w:ascii="楷體-簡" w:eastAsia="楷體-簡" w:hAnsi="楷體-簡" w:hint="eastAsia"/>
          <w:sz w:val="32"/>
          <w:szCs w:val="32"/>
        </w:rPr>
        <w:t>學號：</w:t>
      </w:r>
      <w:r w:rsidR="00B803DE" w:rsidRPr="00055382">
        <w:rPr>
          <w:rFonts w:ascii="楷體-簡" w:eastAsia="楷體-簡" w:hAnsi="楷體-簡"/>
          <w:sz w:val="32"/>
          <w:szCs w:val="32"/>
        </w:rPr>
        <w:t>D1109023</w:t>
      </w:r>
    </w:p>
    <w:p w14:paraId="188853AB" w14:textId="77777777" w:rsidR="00C956BE" w:rsidRPr="00055382" w:rsidRDefault="00C956BE" w:rsidP="00B803DE">
      <w:pPr>
        <w:widowControl/>
        <w:ind w:right="400"/>
        <w:jc w:val="center"/>
        <w:rPr>
          <w:rFonts w:ascii="楷體-簡" w:eastAsia="楷體-簡" w:hAnsi="楷體-簡"/>
          <w:sz w:val="32"/>
          <w:szCs w:val="32"/>
        </w:rPr>
      </w:pPr>
      <w:r w:rsidRPr="00055382">
        <w:rPr>
          <w:rFonts w:ascii="楷體-簡" w:eastAsia="楷體-簡" w:hAnsi="楷體-簡" w:hint="eastAsia"/>
          <w:sz w:val="32"/>
          <w:szCs w:val="32"/>
        </w:rPr>
        <w:t>姓名：</w:t>
      </w:r>
      <w:r w:rsidR="00B803DE" w:rsidRPr="00055382">
        <w:rPr>
          <w:rFonts w:ascii="楷體-簡" w:eastAsia="楷體-簡" w:hAnsi="楷體-簡" w:hint="eastAsia"/>
          <w:sz w:val="32"/>
          <w:szCs w:val="32"/>
        </w:rPr>
        <w:t>楊孟憲</w:t>
      </w:r>
    </w:p>
    <w:p w14:paraId="40FE920D" w14:textId="77777777" w:rsidR="009D67B2" w:rsidRPr="00055382" w:rsidRDefault="009D67B2" w:rsidP="009D67B2">
      <w:pPr>
        <w:widowControl/>
        <w:rPr>
          <w:rFonts w:ascii="楷體-簡" w:eastAsia="楷體-簡" w:hAnsi="楷體-簡"/>
          <w:sz w:val="32"/>
          <w:szCs w:val="32"/>
        </w:rPr>
      </w:pPr>
    </w:p>
    <w:p w14:paraId="0135C8C7" w14:textId="77777777" w:rsidR="00462845" w:rsidRPr="00055382" w:rsidRDefault="00462845" w:rsidP="009D67B2">
      <w:pPr>
        <w:widowControl/>
        <w:rPr>
          <w:rFonts w:ascii="楷體-簡" w:eastAsia="楷體-簡" w:hAnsi="楷體-簡"/>
          <w:sz w:val="32"/>
          <w:szCs w:val="32"/>
        </w:rPr>
      </w:pPr>
    </w:p>
    <w:p w14:paraId="07643BC9" w14:textId="77777777" w:rsidR="00462845" w:rsidRPr="00055382" w:rsidRDefault="00462845" w:rsidP="009D67B2">
      <w:pPr>
        <w:widowControl/>
        <w:rPr>
          <w:rFonts w:ascii="楷體-簡" w:eastAsia="楷體-簡" w:hAnsi="楷體-簡"/>
          <w:sz w:val="32"/>
          <w:szCs w:val="32"/>
        </w:rPr>
      </w:pPr>
    </w:p>
    <w:p w14:paraId="2B56380F" w14:textId="77777777" w:rsidR="00462845" w:rsidRPr="00055382" w:rsidRDefault="00462845" w:rsidP="009D67B2">
      <w:pPr>
        <w:widowControl/>
        <w:rPr>
          <w:rFonts w:ascii="楷體-簡" w:eastAsia="楷體-簡" w:hAnsi="楷體-簡"/>
          <w:sz w:val="32"/>
          <w:szCs w:val="32"/>
        </w:rPr>
      </w:pPr>
    </w:p>
    <w:p w14:paraId="25B1529B" w14:textId="77777777" w:rsidR="00462845" w:rsidRPr="00055382" w:rsidRDefault="00462845" w:rsidP="009D67B2">
      <w:pPr>
        <w:widowControl/>
        <w:rPr>
          <w:rFonts w:ascii="楷體-簡" w:eastAsia="楷體-簡" w:hAnsi="楷體-簡"/>
          <w:sz w:val="32"/>
          <w:szCs w:val="32"/>
        </w:rPr>
      </w:pPr>
    </w:p>
    <w:p w14:paraId="1EBADA84" w14:textId="77777777" w:rsidR="00462845" w:rsidRDefault="00462845" w:rsidP="009D67B2">
      <w:pPr>
        <w:widowControl/>
        <w:rPr>
          <w:rFonts w:ascii="楷體-簡" w:eastAsia="楷體-簡" w:hAnsi="楷體-簡"/>
          <w:sz w:val="32"/>
          <w:szCs w:val="32"/>
        </w:rPr>
      </w:pPr>
    </w:p>
    <w:p w14:paraId="015DBFC1" w14:textId="77777777" w:rsidR="00055382" w:rsidRDefault="00055382" w:rsidP="009D67B2">
      <w:pPr>
        <w:widowControl/>
        <w:rPr>
          <w:rFonts w:ascii="楷體-簡" w:eastAsia="楷體-簡" w:hAnsi="楷體-簡"/>
          <w:sz w:val="32"/>
          <w:szCs w:val="32"/>
        </w:rPr>
      </w:pPr>
    </w:p>
    <w:p w14:paraId="0491F704" w14:textId="77777777" w:rsidR="00055382" w:rsidRPr="00055382" w:rsidRDefault="00055382" w:rsidP="009D67B2">
      <w:pPr>
        <w:widowControl/>
        <w:rPr>
          <w:rFonts w:ascii="楷體-簡" w:eastAsia="楷體-簡" w:hAnsi="楷體-簡"/>
          <w:sz w:val="32"/>
          <w:szCs w:val="32"/>
        </w:rPr>
      </w:pPr>
    </w:p>
    <w:p w14:paraId="53A13574" w14:textId="47004644" w:rsidR="00246013" w:rsidRDefault="004B70A8" w:rsidP="00246013">
      <w:pPr>
        <w:pStyle w:val="a8"/>
        <w:numPr>
          <w:ilvl w:val="0"/>
          <w:numId w:val="1"/>
        </w:numPr>
        <w:ind w:leftChars="0"/>
        <w:rPr>
          <w:rFonts w:ascii="楷體-簡" w:eastAsia="楷體-簡" w:hAnsi="楷體-簡"/>
          <w:sz w:val="32"/>
          <w:szCs w:val="32"/>
        </w:rPr>
      </w:pPr>
      <w:r w:rsidRPr="00055382">
        <w:rPr>
          <w:rFonts w:ascii="楷體-簡" w:eastAsia="楷體-簡" w:hAnsi="楷體-簡" w:hint="eastAsia"/>
          <w:sz w:val="32"/>
          <w:szCs w:val="32"/>
        </w:rPr>
        <w:lastRenderedPageBreak/>
        <w:t>摘要</w:t>
      </w:r>
    </w:p>
    <w:p w14:paraId="709480DB" w14:textId="4912EA69" w:rsidR="00246013" w:rsidRPr="00246013" w:rsidRDefault="00246013" w:rsidP="00246013">
      <w:pPr>
        <w:ind w:left="480"/>
        <w:rPr>
          <w:rFonts w:ascii="楷體-簡" w:eastAsia="楷體-簡" w:hAnsi="楷體-簡" w:hint="eastAsia"/>
        </w:rPr>
      </w:pPr>
      <w:r>
        <w:rPr>
          <w:rFonts w:ascii="楷體-簡" w:eastAsia="楷體-簡" w:hAnsi="楷體-簡" w:hint="eastAsia"/>
        </w:rPr>
        <w:t>此次實驗實作</w:t>
      </w:r>
      <w:r w:rsidR="0055587F">
        <w:rPr>
          <w:rFonts w:ascii="楷體-簡" w:eastAsia="楷體-簡" w:hAnsi="楷體-簡" w:hint="eastAsia"/>
        </w:rPr>
        <w:t>互斥或札</w:t>
      </w:r>
      <w:r>
        <w:rPr>
          <w:rFonts w:ascii="楷體-簡" w:eastAsia="楷體-簡" w:hAnsi="楷體-簡" w:hint="eastAsia"/>
        </w:rPr>
        <w:t>合併後的結果。</w:t>
      </w:r>
    </w:p>
    <w:p w14:paraId="76809684" w14:textId="6F71F05D" w:rsidR="00CF6D52" w:rsidRDefault="0055587F" w:rsidP="0055587F">
      <w:pPr>
        <w:pStyle w:val="a8"/>
        <w:numPr>
          <w:ilvl w:val="0"/>
          <w:numId w:val="2"/>
        </w:numPr>
        <w:ind w:leftChars="0"/>
        <w:rPr>
          <w:rFonts w:ascii="楷體-簡" w:eastAsia="楷體-簡" w:hAnsi="楷體-簡"/>
        </w:rPr>
      </w:pPr>
      <w:r>
        <w:rPr>
          <w:rFonts w:ascii="楷體-簡" w:eastAsia="楷體-簡" w:hAnsi="楷體-簡"/>
        </w:rPr>
        <w:t>XOR</w:t>
      </w:r>
      <w:r w:rsidR="005E5E84" w:rsidRPr="00055382">
        <w:rPr>
          <w:rFonts w:ascii="楷體-簡" w:eastAsia="楷體-簡" w:hAnsi="楷體-簡" w:hint="eastAsia"/>
        </w:rPr>
        <w:t>：只要</w:t>
      </w:r>
      <w:r>
        <w:rPr>
          <w:rFonts w:ascii="楷體-簡" w:eastAsia="楷體-簡" w:hAnsi="楷體-簡" w:hint="eastAsia"/>
        </w:rPr>
        <w:t>數入兩相同，就輸出</w:t>
      </w:r>
      <w:r>
        <w:rPr>
          <w:rFonts w:ascii="楷體-簡" w:eastAsia="楷體-簡" w:hAnsi="楷體-簡"/>
        </w:rPr>
        <w:t>0</w:t>
      </w:r>
      <w:r>
        <w:rPr>
          <w:rFonts w:ascii="楷體-簡" w:eastAsia="楷體-簡" w:hAnsi="楷體-簡" w:hint="eastAsia"/>
        </w:rPr>
        <w:t>，否則輸出</w:t>
      </w:r>
      <w:r>
        <w:rPr>
          <w:rFonts w:ascii="楷體-簡" w:eastAsia="楷體-簡" w:hAnsi="楷體-簡"/>
        </w:rPr>
        <w:t>1</w:t>
      </w:r>
      <w:r>
        <w:rPr>
          <w:rFonts w:ascii="楷體-簡" w:eastAsia="楷體-簡" w:hAnsi="楷體-簡" w:hint="eastAsia"/>
        </w:rPr>
        <w:t>。</w:t>
      </w:r>
    </w:p>
    <w:p w14:paraId="011F09D0" w14:textId="4B2EA8B9" w:rsidR="009F4159" w:rsidRPr="009F4159" w:rsidRDefault="009F4159" w:rsidP="009F4159">
      <w:pPr>
        <w:ind w:left="1440"/>
        <w:rPr>
          <w:rFonts w:ascii="楷體-簡" w:eastAsia="楷體-簡" w:hAnsi="楷體-簡" w:hint="eastAsia"/>
        </w:rPr>
      </w:pPr>
      <w:r w:rsidRPr="009F4159">
        <w:rPr>
          <w:rFonts w:ascii="楷體-簡" w:eastAsia="楷體-簡" w:hAnsi="楷體-簡" w:hint="eastAsia"/>
        </w:rPr>
        <w:t>IC 編號  :  74LS86</w:t>
      </w:r>
    </w:p>
    <w:p w14:paraId="4032E610" w14:textId="4F260A0C" w:rsidR="002D4E73" w:rsidRDefault="002D4E73" w:rsidP="002D4E73">
      <w:pPr>
        <w:ind w:left="1440"/>
        <w:rPr>
          <w:rFonts w:ascii="楷體-簡" w:eastAsia="楷體-簡" w:hAnsi="楷體-簡"/>
        </w:rPr>
      </w:pPr>
      <w:r>
        <w:rPr>
          <w:rFonts w:ascii="楷體-簡" w:eastAsia="楷體-簡" w:hAnsi="楷體-簡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E0505C4" wp14:editId="4F43FD26">
                <wp:simplePos x="0" y="0"/>
                <wp:positionH relativeFrom="column">
                  <wp:posOffset>877185</wp:posOffset>
                </wp:positionH>
                <wp:positionV relativeFrom="paragraph">
                  <wp:posOffset>88605</wp:posOffset>
                </wp:positionV>
                <wp:extent cx="3444949" cy="2169042"/>
                <wp:effectExtent l="0" t="0" r="9525" b="15875"/>
                <wp:wrapNone/>
                <wp:docPr id="55" name="文字方塊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4949" cy="21690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B07ED03" w14:textId="76865FD3" w:rsidR="002D4E73" w:rsidRDefault="002D4E7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C170DB4" wp14:editId="5DB21E09">
                                  <wp:extent cx="3112811" cy="1928037"/>
                                  <wp:effectExtent l="0" t="0" r="0" b="2540"/>
                                  <wp:docPr id="56" name="圖片 5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6" name="圖片 56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56534" cy="195511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E0505C4" id="_x0000_t202" coordsize="21600,21600" o:spt="202" path="m,l,21600r21600,l21600,xe">
                <v:stroke joinstyle="miter"/>
                <v:path gradientshapeok="t" o:connecttype="rect"/>
              </v:shapetype>
              <v:shape id="文字方塊 55" o:spid="_x0000_s1026" type="#_x0000_t202" style="position:absolute;left:0;text-align:left;margin-left:69.05pt;margin-top:7pt;width:271.25pt;height:170.8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" fillcolor="white [3201]" strokeweight=".5pt">
                <v:textbox>
                  <w:txbxContent>
                    <w:p w14:paraId="4B07ED03" w14:textId="76865FD3" w:rsidR="002D4E73" w:rsidRDefault="002D4E73">
                      <w:r>
                        <w:rPr>
                          <w:noProof/>
                        </w:rPr>
                        <w:drawing>
                          <wp:inline distT="0" distB="0" distL="0" distR="0" wp14:anchorId="1C170DB4" wp14:editId="5DB21E09">
                            <wp:extent cx="3112811" cy="1928037"/>
                            <wp:effectExtent l="0" t="0" r="0" b="2540"/>
                            <wp:docPr id="56" name="圖片 5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6" name="圖片 56"/>
                                    <pic:cNvPicPr/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56534" cy="195511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A580B9D" w14:textId="6EC237C9" w:rsidR="002D4E73" w:rsidRDefault="002D4E73" w:rsidP="002D4E73">
      <w:pPr>
        <w:ind w:left="1440"/>
        <w:rPr>
          <w:rFonts w:ascii="楷體-簡" w:eastAsia="楷體-簡" w:hAnsi="楷體-簡"/>
        </w:rPr>
      </w:pPr>
    </w:p>
    <w:p w14:paraId="2BE30B3D" w14:textId="4032E852" w:rsidR="002D4E73" w:rsidRDefault="002D4E73" w:rsidP="002D4E73">
      <w:pPr>
        <w:ind w:left="1440"/>
        <w:rPr>
          <w:rFonts w:ascii="楷體-簡" w:eastAsia="楷體-簡" w:hAnsi="楷體-簡"/>
        </w:rPr>
      </w:pPr>
    </w:p>
    <w:p w14:paraId="7C075E5D" w14:textId="41BC080D" w:rsidR="002D4E73" w:rsidRDefault="002D4E73" w:rsidP="002D4E73">
      <w:pPr>
        <w:ind w:left="1440"/>
        <w:rPr>
          <w:rFonts w:ascii="楷體-簡" w:eastAsia="楷體-簡" w:hAnsi="楷體-簡"/>
        </w:rPr>
      </w:pPr>
    </w:p>
    <w:p w14:paraId="658DB4B6" w14:textId="2B565007" w:rsidR="002D4E73" w:rsidRPr="002D4E73" w:rsidRDefault="002D4E73" w:rsidP="002D4E73">
      <w:pPr>
        <w:ind w:left="1440"/>
        <w:rPr>
          <w:rFonts w:ascii="楷體-簡" w:eastAsia="楷體-簡" w:hAnsi="楷體-簡"/>
        </w:rPr>
      </w:pPr>
    </w:p>
    <w:p w14:paraId="17E3C047" w14:textId="027CCDD3" w:rsidR="002D4E73" w:rsidRDefault="002D4E73" w:rsidP="0055587F">
      <w:pPr>
        <w:pStyle w:val="a8"/>
        <w:numPr>
          <w:ilvl w:val="0"/>
          <w:numId w:val="2"/>
        </w:numPr>
        <w:ind w:leftChars="0"/>
        <w:rPr>
          <w:rFonts w:ascii="楷體-簡" w:eastAsia="楷體-簡" w:hAnsi="楷體-簡"/>
        </w:rPr>
      </w:pPr>
      <w:r>
        <w:rPr>
          <w:rFonts w:ascii="楷體-簡" w:eastAsia="楷體-簡" w:hAnsi="楷體-簡"/>
        </w:rPr>
        <w:t xml:space="preserve">XNOR: </w:t>
      </w:r>
      <w:r>
        <w:rPr>
          <w:rFonts w:ascii="楷體-簡" w:eastAsia="楷體-簡" w:hAnsi="楷體-簡" w:hint="eastAsia"/>
        </w:rPr>
        <w:t xml:space="preserve">與 </w:t>
      </w:r>
      <w:r>
        <w:rPr>
          <w:rFonts w:ascii="楷體-簡" w:eastAsia="楷體-簡" w:hAnsi="楷體-簡"/>
        </w:rPr>
        <w:t xml:space="preserve">XOR </w:t>
      </w:r>
      <w:r>
        <w:rPr>
          <w:rFonts w:ascii="楷體-簡" w:eastAsia="楷體-簡" w:hAnsi="楷體-簡" w:hint="eastAsia"/>
        </w:rPr>
        <w:t>相反。</w:t>
      </w:r>
    </w:p>
    <w:p w14:paraId="02119291" w14:textId="08F0D6AC" w:rsidR="002D4E73" w:rsidRDefault="002D4E73" w:rsidP="002D4E73">
      <w:pPr>
        <w:rPr>
          <w:rFonts w:ascii="楷體-簡" w:eastAsia="楷體-簡" w:hAnsi="楷體-簡"/>
        </w:rPr>
      </w:pPr>
      <w:r>
        <w:rPr>
          <w:rFonts w:ascii="楷體-簡" w:eastAsia="楷體-簡" w:hAnsi="楷體-簡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0A64585" wp14:editId="5BB460CB">
                <wp:simplePos x="0" y="0"/>
                <wp:positionH relativeFrom="column">
                  <wp:posOffset>862581</wp:posOffset>
                </wp:positionH>
                <wp:positionV relativeFrom="paragraph">
                  <wp:posOffset>24499</wp:posOffset>
                </wp:positionV>
                <wp:extent cx="3437787" cy="2048540"/>
                <wp:effectExtent l="0" t="0" r="17145" b="8890"/>
                <wp:wrapNone/>
                <wp:docPr id="57" name="文字方塊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37787" cy="20485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1A46B27" w14:textId="571F2B50" w:rsidR="002D4E73" w:rsidRDefault="002D4E7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1CD9020" wp14:editId="4400228D">
                                  <wp:extent cx="3154326" cy="1854421"/>
                                  <wp:effectExtent l="0" t="0" r="0" b="0"/>
                                  <wp:docPr id="59" name="圖片 5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9" name="圖片 59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213726" cy="188934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64585" id="文字方塊 57" o:spid="_x0000_s1027" type="#_x0000_t202" style="position:absolute;margin-left:67.9pt;margin-top:1.95pt;width:270.7pt;height:161.3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" fillcolor="white [3201]" strokeweight=".5pt">
                <v:textbox>
                  <w:txbxContent>
                    <w:p w14:paraId="51A46B27" w14:textId="571F2B50" w:rsidR="002D4E73" w:rsidRDefault="002D4E73">
                      <w:r>
                        <w:rPr>
                          <w:noProof/>
                        </w:rPr>
                        <w:drawing>
                          <wp:inline distT="0" distB="0" distL="0" distR="0" wp14:anchorId="61CD9020" wp14:editId="4400228D">
                            <wp:extent cx="3154326" cy="1854421"/>
                            <wp:effectExtent l="0" t="0" r="0" b="0"/>
                            <wp:docPr id="59" name="圖片 5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9" name="圖片 59"/>
                                    <pic:cNvPicPr/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213726" cy="188934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B9AA988" w14:textId="17668905" w:rsidR="002D4E73" w:rsidRDefault="002D4E73" w:rsidP="002D4E73">
      <w:pPr>
        <w:rPr>
          <w:rFonts w:ascii="楷體-簡" w:eastAsia="楷體-簡" w:hAnsi="楷體-簡"/>
        </w:rPr>
      </w:pPr>
    </w:p>
    <w:p w14:paraId="53A34AA6" w14:textId="3A73A73C" w:rsidR="002D4E73" w:rsidRDefault="002D4E73" w:rsidP="002D4E73">
      <w:pPr>
        <w:rPr>
          <w:rFonts w:ascii="楷體-簡" w:eastAsia="楷體-簡" w:hAnsi="楷體-簡"/>
        </w:rPr>
      </w:pPr>
    </w:p>
    <w:p w14:paraId="66EF7F69" w14:textId="0CF7BA7C" w:rsidR="002D4E73" w:rsidRDefault="002D4E73" w:rsidP="002D4E73">
      <w:pPr>
        <w:rPr>
          <w:rFonts w:ascii="楷體-簡" w:eastAsia="楷體-簡" w:hAnsi="楷體-簡" w:hint="eastAsia"/>
        </w:rPr>
      </w:pPr>
    </w:p>
    <w:p w14:paraId="16B9EAA3" w14:textId="77777777" w:rsidR="002D4E73" w:rsidRPr="002D4E73" w:rsidRDefault="002D4E73" w:rsidP="002D4E73">
      <w:pPr>
        <w:rPr>
          <w:rFonts w:ascii="楷體-簡" w:eastAsia="楷體-簡" w:hAnsi="楷體-簡" w:hint="eastAsia"/>
        </w:rPr>
      </w:pPr>
    </w:p>
    <w:p w14:paraId="5446CFF1" w14:textId="4BDDD374" w:rsidR="004B70A8" w:rsidRPr="00055382" w:rsidRDefault="004B70A8" w:rsidP="004B70A8">
      <w:pPr>
        <w:pStyle w:val="a8"/>
        <w:numPr>
          <w:ilvl w:val="0"/>
          <w:numId w:val="1"/>
        </w:numPr>
        <w:ind w:leftChars="0"/>
        <w:rPr>
          <w:rFonts w:ascii="楷體-簡" w:eastAsia="楷體-簡" w:hAnsi="楷體-簡"/>
          <w:sz w:val="32"/>
          <w:szCs w:val="32"/>
        </w:rPr>
      </w:pPr>
      <w:r w:rsidRPr="00055382">
        <w:rPr>
          <w:rFonts w:ascii="楷體-簡" w:eastAsia="楷體-簡" w:hAnsi="楷體-簡" w:hint="eastAsia"/>
          <w:sz w:val="32"/>
          <w:szCs w:val="32"/>
        </w:rPr>
        <w:t>實驗結果</w:t>
      </w:r>
    </w:p>
    <w:p w14:paraId="3BA427FE" w14:textId="6259C1D2" w:rsidR="00FE1236" w:rsidRPr="002D4E73" w:rsidRDefault="00AA348E" w:rsidP="002D4E73">
      <w:pPr>
        <w:pStyle w:val="a8"/>
        <w:numPr>
          <w:ilvl w:val="0"/>
          <w:numId w:val="5"/>
        </w:numPr>
        <w:ind w:leftChars="0"/>
        <w:rPr>
          <w:rFonts w:ascii="楷體-簡" w:eastAsia="楷體-簡" w:hAnsi="楷體-簡"/>
          <w:sz w:val="28"/>
          <w:szCs w:val="28"/>
        </w:rPr>
      </w:pPr>
      <w:r w:rsidRPr="002D4E73">
        <w:rPr>
          <w:rFonts w:ascii="楷體-簡" w:eastAsia="楷體-簡" w:hAnsi="楷體-簡" w:hint="eastAsia"/>
          <w:sz w:val="28"/>
          <w:szCs w:val="28"/>
        </w:rPr>
        <w:t>實驗</w:t>
      </w:r>
      <w:r w:rsidRPr="002D4E73">
        <w:rPr>
          <w:rFonts w:ascii="楷體-簡" w:eastAsia="楷體-簡" w:hAnsi="楷體-簡"/>
          <w:sz w:val="28"/>
          <w:szCs w:val="28"/>
        </w:rPr>
        <w:t>(</w:t>
      </w:r>
      <w:r w:rsidRPr="002D4E73">
        <w:rPr>
          <w:rFonts w:ascii="楷體-簡" w:eastAsia="楷體-簡" w:hAnsi="楷體-簡" w:hint="eastAsia"/>
          <w:sz w:val="28"/>
          <w:szCs w:val="28"/>
        </w:rPr>
        <w:t>一)</w:t>
      </w:r>
      <w:r w:rsidR="002E4993" w:rsidRPr="002D4E73">
        <w:rPr>
          <w:rFonts w:ascii="楷體-簡" w:eastAsia="楷體-簡" w:hAnsi="楷體-簡"/>
          <w:sz w:val="28"/>
          <w:szCs w:val="28"/>
        </w:rPr>
        <w:tab/>
      </w:r>
      <w:r w:rsidR="002D4E73" w:rsidRPr="002D4E73">
        <w:rPr>
          <w:rFonts w:ascii="楷體-簡" w:eastAsia="楷體-簡" w:hAnsi="楷體-簡" w:hint="eastAsia"/>
          <w:sz w:val="28"/>
          <w:szCs w:val="28"/>
        </w:rPr>
        <w:t>：</w:t>
      </w:r>
      <w:r w:rsidR="002D4E73" w:rsidRPr="002D4E73">
        <w:rPr>
          <w:rFonts w:ascii="楷體-簡" w:eastAsia="楷體-簡" w:hAnsi="楷體-簡" w:hint="eastAsia"/>
          <w:sz w:val="28"/>
          <w:szCs w:val="28"/>
        </w:rPr>
        <w:t>驗證半加器( HALF-ADDER；HA ) 的真值表</w:t>
      </w:r>
    </w:p>
    <w:p w14:paraId="239F1424" w14:textId="0849DDE5" w:rsidR="00AA348E" w:rsidRPr="002D4E73" w:rsidRDefault="002D4E73" w:rsidP="00FE1236">
      <w:pPr>
        <w:pStyle w:val="a8"/>
        <w:ind w:leftChars="0" w:left="960"/>
        <w:rPr>
          <w:rFonts w:ascii="楷體-簡" w:eastAsia="楷體-簡" w:hAnsi="楷體-簡"/>
          <w:sz w:val="28"/>
          <w:szCs w:val="28"/>
        </w:rPr>
      </w:pPr>
      <w:r>
        <w:rPr>
          <w:rFonts w:ascii="楷體-簡" w:eastAsia="楷體-簡" w:hAnsi="楷體-簡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4D25B15" wp14:editId="57F66E4C">
                <wp:simplePos x="0" y="0"/>
                <wp:positionH relativeFrom="column">
                  <wp:posOffset>1082749</wp:posOffset>
                </wp:positionH>
                <wp:positionV relativeFrom="paragraph">
                  <wp:posOffset>460745</wp:posOffset>
                </wp:positionV>
                <wp:extent cx="2551814" cy="1453116"/>
                <wp:effectExtent l="0" t="0" r="13970" b="7620"/>
                <wp:wrapNone/>
                <wp:docPr id="60" name="文字方塊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51814" cy="14531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71BD190" w14:textId="14651754" w:rsidR="002D4E73" w:rsidRDefault="002D4E73">
                            <w:r w:rsidRPr="002D4E73">
                              <w:drawing>
                                <wp:inline distT="0" distB="0" distL="0" distR="0" wp14:anchorId="053CAE70" wp14:editId="1C000DED">
                                  <wp:extent cx="2302669" cy="1197935"/>
                                  <wp:effectExtent l="0" t="0" r="0" b="0"/>
                                  <wp:docPr id="3" name="圖片 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" name="圖片 2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51971" cy="122358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25B15" id="文字方塊 60" o:spid="_x0000_s1028" type="#_x0000_t202" style="position:absolute;left:0;text-align:left;margin-left:85.25pt;margin-top:36.3pt;width:200.95pt;height:114.4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" fillcolor="white [3201]" strokeweight=".5pt">
                <v:textbox>
                  <w:txbxContent>
                    <w:p w14:paraId="571BD190" w14:textId="14651754" w:rsidR="002D4E73" w:rsidRDefault="002D4E73">
                      <w:r w:rsidRPr="002D4E73">
                        <w:drawing>
                          <wp:inline distT="0" distB="0" distL="0" distR="0" wp14:anchorId="053CAE70" wp14:editId="1C000DED">
                            <wp:extent cx="2302669" cy="1197935"/>
                            <wp:effectExtent l="0" t="0" r="0" b="0"/>
                            <wp:docPr id="3" name="圖片 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" name="圖片 2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51971" cy="122358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FE1236" w:rsidRPr="002D4E73">
        <w:rPr>
          <w:rFonts w:ascii="楷體-簡" w:eastAsia="楷體-簡" w:hAnsi="楷體-簡"/>
          <w:sz w:val="28"/>
          <w:szCs w:val="28"/>
        </w:rPr>
        <w:tab/>
        <w:t>(1)</w:t>
      </w:r>
      <w:r w:rsidR="00FE1236" w:rsidRPr="002D4E73">
        <w:rPr>
          <w:rFonts w:ascii="楷體-簡" w:eastAsia="楷體-簡" w:hAnsi="楷體-簡" w:hint="eastAsia"/>
          <w:sz w:val="28"/>
          <w:szCs w:val="28"/>
        </w:rPr>
        <w:t>實驗</w:t>
      </w:r>
      <w:r w:rsidR="00462845" w:rsidRPr="002D4E73">
        <w:rPr>
          <w:rFonts w:ascii="楷體-簡" w:eastAsia="楷體-簡" w:hAnsi="楷體-簡" w:hint="eastAsia"/>
          <w:sz w:val="28"/>
          <w:szCs w:val="28"/>
        </w:rPr>
        <w:t>電路圖</w:t>
      </w:r>
    </w:p>
    <w:p w14:paraId="28D46CE4" w14:textId="286D8B27" w:rsidR="00AA348E" w:rsidRPr="002D4E73" w:rsidRDefault="00AA348E" w:rsidP="00AA348E">
      <w:pPr>
        <w:rPr>
          <w:rFonts w:ascii="楷體-簡" w:eastAsia="楷體-簡" w:hAnsi="楷體-簡"/>
          <w:sz w:val="28"/>
          <w:szCs w:val="28"/>
        </w:rPr>
      </w:pPr>
    </w:p>
    <w:p w14:paraId="4AA846A7" w14:textId="77777777" w:rsidR="00211D84" w:rsidRPr="002D4E73" w:rsidRDefault="00211D84" w:rsidP="00AB3DDA">
      <w:pPr>
        <w:rPr>
          <w:rFonts w:ascii="楷體-簡" w:eastAsia="楷體-簡" w:hAnsi="楷體-簡" w:hint="eastAsia"/>
          <w:sz w:val="28"/>
          <w:szCs w:val="28"/>
        </w:rPr>
      </w:pPr>
    </w:p>
    <w:p w14:paraId="74983BEC" w14:textId="77777777" w:rsidR="00463C02" w:rsidRPr="002D4E73" w:rsidRDefault="00211D84" w:rsidP="00463C02">
      <w:pPr>
        <w:ind w:left="960" w:firstLine="480"/>
        <w:rPr>
          <w:rFonts w:ascii="楷體-簡" w:eastAsia="楷體-簡" w:hAnsi="楷體-簡"/>
          <w:sz w:val="28"/>
          <w:szCs w:val="28"/>
        </w:rPr>
      </w:pPr>
      <w:r w:rsidRPr="002D4E73">
        <w:rPr>
          <w:rFonts w:ascii="楷體-簡" w:eastAsia="楷體-簡" w:hAnsi="楷體-簡"/>
          <w:sz w:val="28"/>
          <w:szCs w:val="28"/>
        </w:rPr>
        <w:t>(2)</w:t>
      </w:r>
      <w:r w:rsidRPr="002D4E73">
        <w:rPr>
          <w:rFonts w:ascii="楷體-簡" w:eastAsia="楷體-簡" w:hAnsi="楷體-簡" w:hint="eastAsia"/>
          <w:sz w:val="28"/>
          <w:szCs w:val="28"/>
        </w:rPr>
        <w:t>實驗結果</w:t>
      </w:r>
    </w:p>
    <w:p w14:paraId="29CD4FF6" w14:textId="579E726A" w:rsidR="00785283" w:rsidRPr="002D4E73" w:rsidRDefault="00A622CC" w:rsidP="00463C02">
      <w:pPr>
        <w:rPr>
          <w:rFonts w:ascii="楷體-簡" w:eastAsia="楷體-簡" w:hAnsi="楷體-簡"/>
          <w:sz w:val="28"/>
          <w:szCs w:val="28"/>
        </w:rPr>
      </w:pPr>
      <w:r w:rsidRPr="002D4E73">
        <w:rPr>
          <w:rFonts w:ascii="楷體-簡" w:eastAsia="楷體-簡" w:hAnsi="楷體-簡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C8CE694" wp14:editId="680027C4">
                <wp:simplePos x="0" y="0"/>
                <wp:positionH relativeFrom="column">
                  <wp:posOffset>700398</wp:posOffset>
                </wp:positionH>
                <wp:positionV relativeFrom="paragraph">
                  <wp:posOffset>339976</wp:posOffset>
                </wp:positionV>
                <wp:extent cx="2048539" cy="2629786"/>
                <wp:effectExtent l="0" t="0" r="8890" b="12065"/>
                <wp:wrapNone/>
                <wp:docPr id="30" name="文字方塊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8539" cy="262978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76DC4C" w14:textId="161CB9B9" w:rsidR="00EA539C" w:rsidRDefault="002D4E7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70DACFF" wp14:editId="03ABA6F6">
                                  <wp:extent cx="2479040" cy="1859280"/>
                                  <wp:effectExtent l="5080" t="0" r="2540" b="2540"/>
                                  <wp:docPr id="62" name="圖片 62" descr="一張含有 文字, 電子用品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2" name="圖片 62" descr="一張含有 文字, 電子用品 的圖片&#10;&#10;自動產生的描述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rot="5400000">
                                            <a:off x="0" y="0"/>
                                            <a:ext cx="2479040" cy="18592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E694" id="文字方塊 30" o:spid="_x0000_s1029" type="#_x0000_t202" style="position:absolute;margin-left:55.15pt;margin-top:26.75pt;width:161.3pt;height:207.0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" fillcolor="white [3201]" strokeweight=".5pt">
                <v:textbox>
                  <w:txbxContent>
                    <w:p w14:paraId="1A76DC4C" w14:textId="161CB9B9" w:rsidR="00EA539C" w:rsidRDefault="002D4E73">
                      <w:r>
                        <w:rPr>
                          <w:noProof/>
                        </w:rPr>
                        <w:drawing>
                          <wp:inline distT="0" distB="0" distL="0" distR="0" wp14:anchorId="670DACFF" wp14:editId="03ABA6F6">
                            <wp:extent cx="2479040" cy="1859280"/>
                            <wp:effectExtent l="5080" t="0" r="2540" b="2540"/>
                            <wp:docPr id="62" name="圖片 62" descr="一張含有 文字, 電子用品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2" name="圖片 62" descr="一張含有 文字, 電子用品 的圖片&#10;&#10;自動產生的描述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rot="5400000">
                                      <a:off x="0" y="0"/>
                                      <a:ext cx="2479040" cy="18592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48163FD" w14:textId="6954C334" w:rsidR="00AA348E" w:rsidRPr="002D4E73" w:rsidRDefault="007073D6" w:rsidP="00AA348E">
      <w:pPr>
        <w:rPr>
          <w:rFonts w:ascii="楷體-簡" w:eastAsia="楷體-簡" w:hAnsi="楷體-簡"/>
          <w:sz w:val="28"/>
          <w:szCs w:val="28"/>
        </w:rPr>
      </w:pPr>
      <w:r w:rsidRPr="002D4E73">
        <w:rPr>
          <w:rFonts w:ascii="楷體-簡" w:eastAsia="楷體-簡" w:hAnsi="楷體-簡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7052E12" wp14:editId="646DBD33">
                <wp:simplePos x="0" y="0"/>
                <wp:positionH relativeFrom="column">
                  <wp:posOffset>2975344</wp:posOffset>
                </wp:positionH>
                <wp:positionV relativeFrom="paragraph">
                  <wp:posOffset>194930</wp:posOffset>
                </wp:positionV>
                <wp:extent cx="2657549" cy="2140689"/>
                <wp:effectExtent l="0" t="0" r="9525" b="18415"/>
                <wp:wrapNone/>
                <wp:docPr id="32" name="文字方塊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7549" cy="21406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273299" w14:textId="770CA827" w:rsidR="00A622CC" w:rsidRDefault="009F4159" w:rsidP="00A622C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C4E105C" wp14:editId="6F0F4095">
                                  <wp:extent cx="2565991" cy="1772920"/>
                                  <wp:effectExtent l="0" t="0" r="0" b="5080"/>
                                  <wp:docPr id="64" name="圖片 64" descr="一張含有 桌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4" name="圖片 64" descr="一張含有 桌 的圖片&#10;&#10;自動產生的描述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89395" cy="178909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B9BE70A" w14:textId="3D4C8FA6" w:rsidR="00412A5F" w:rsidRDefault="00412A5F" w:rsidP="00A622CC">
                            <w:r>
                              <w:t>(</w:t>
                            </w:r>
                            <w:r>
                              <w:rPr>
                                <w:rFonts w:hint="eastAsia"/>
                              </w:rPr>
                              <w:t>真值表</w:t>
                            </w:r>
                            <w: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52E12" id="文字方塊 32" o:spid="_x0000_s1030" type="#_x0000_t202" style="position:absolute;margin-left:234.3pt;margin-top:15.35pt;width:209.25pt;height:168.5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" fillcolor="white [3201]" strokeweight=".5pt">
                <v:textbox>
                  <w:txbxContent>
                    <w:p w14:paraId="32273299" w14:textId="770CA827" w:rsidR="00A622CC" w:rsidRDefault="009F4159" w:rsidP="00A622CC">
                      <w:r>
                        <w:rPr>
                          <w:noProof/>
                        </w:rPr>
                        <w:drawing>
                          <wp:inline distT="0" distB="0" distL="0" distR="0" wp14:anchorId="3C4E105C" wp14:editId="6F0F4095">
                            <wp:extent cx="2565991" cy="1772920"/>
                            <wp:effectExtent l="0" t="0" r="0" b="5080"/>
                            <wp:docPr id="64" name="圖片 64" descr="一張含有 桌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4" name="圖片 64" descr="一張含有 桌 的圖片&#10;&#10;自動產生的描述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89395" cy="178909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B9BE70A" w14:textId="3D4C8FA6" w:rsidR="00412A5F" w:rsidRDefault="00412A5F" w:rsidP="00A622CC">
                      <w:r>
                        <w:t>(</w:t>
                      </w:r>
                      <w:r>
                        <w:rPr>
                          <w:rFonts w:hint="eastAsia"/>
                        </w:rPr>
                        <w:t>真值表</w:t>
                      </w:r>
                      <w: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32E5AFA9" w14:textId="77777777" w:rsidR="00785283" w:rsidRPr="002D4E73" w:rsidRDefault="00785283" w:rsidP="00AA348E">
      <w:pPr>
        <w:rPr>
          <w:rFonts w:ascii="楷體-簡" w:eastAsia="楷體-簡" w:hAnsi="楷體-簡"/>
          <w:sz w:val="28"/>
          <w:szCs w:val="28"/>
        </w:rPr>
      </w:pPr>
    </w:p>
    <w:p w14:paraId="3090BC90" w14:textId="77777777" w:rsidR="00785283" w:rsidRDefault="00785283" w:rsidP="00AA348E">
      <w:pPr>
        <w:rPr>
          <w:rFonts w:ascii="楷體-簡" w:eastAsia="楷體-簡" w:hAnsi="楷體-簡"/>
          <w:sz w:val="32"/>
          <w:szCs w:val="32"/>
        </w:rPr>
      </w:pPr>
    </w:p>
    <w:p w14:paraId="3B9EB5CE" w14:textId="77777777" w:rsidR="00785283" w:rsidRDefault="00785283" w:rsidP="00AA348E">
      <w:pPr>
        <w:rPr>
          <w:rFonts w:ascii="楷體-簡" w:eastAsia="楷體-簡" w:hAnsi="楷體-簡"/>
          <w:sz w:val="32"/>
          <w:szCs w:val="32"/>
        </w:rPr>
      </w:pPr>
    </w:p>
    <w:p w14:paraId="04902A9B" w14:textId="77777777" w:rsidR="00AA348E" w:rsidRDefault="00AA348E" w:rsidP="00AA348E">
      <w:pPr>
        <w:rPr>
          <w:rFonts w:ascii="楷體-簡" w:eastAsia="楷體-簡" w:hAnsi="楷體-簡"/>
          <w:sz w:val="32"/>
          <w:szCs w:val="32"/>
        </w:rPr>
      </w:pPr>
    </w:p>
    <w:p w14:paraId="37165A4A" w14:textId="610046C2" w:rsidR="002D4E73" w:rsidRDefault="002E4993" w:rsidP="00AA348E">
      <w:pPr>
        <w:rPr>
          <w:rFonts w:ascii="楷體-簡" w:eastAsia="楷體-簡" w:hAnsi="楷體-簡" w:hint="eastAsia"/>
          <w:sz w:val="32"/>
          <w:szCs w:val="32"/>
        </w:rPr>
      </w:pPr>
      <w:r>
        <w:rPr>
          <w:rFonts w:ascii="楷體-簡" w:eastAsia="楷體-簡" w:hAnsi="楷體-簡"/>
          <w:sz w:val="32"/>
          <w:szCs w:val="32"/>
        </w:rPr>
        <w:tab/>
      </w:r>
    </w:p>
    <w:p w14:paraId="29BF2E4A" w14:textId="6757B22C" w:rsidR="002E4993" w:rsidRDefault="002E4993" w:rsidP="00AA348E">
      <w:pPr>
        <w:rPr>
          <w:rFonts w:ascii="楷體-簡" w:eastAsia="楷體-簡" w:hAnsi="楷體-簡"/>
          <w:sz w:val="32"/>
          <w:szCs w:val="32"/>
        </w:rPr>
      </w:pPr>
      <w:r>
        <w:rPr>
          <w:rFonts w:ascii="楷體-簡" w:eastAsia="楷體-簡" w:hAnsi="楷體-簡"/>
          <w:sz w:val="32"/>
          <w:szCs w:val="32"/>
        </w:rPr>
        <w:t>2.</w:t>
      </w:r>
      <w:r>
        <w:rPr>
          <w:rFonts w:ascii="楷體-簡" w:eastAsia="楷體-簡" w:hAnsi="楷體-簡" w:hint="eastAsia"/>
          <w:sz w:val="32"/>
          <w:szCs w:val="32"/>
        </w:rPr>
        <w:t>實驗</w:t>
      </w:r>
      <w:r>
        <w:rPr>
          <w:rFonts w:ascii="楷體-簡" w:eastAsia="楷體-簡" w:hAnsi="楷體-簡"/>
          <w:sz w:val="32"/>
          <w:szCs w:val="32"/>
        </w:rPr>
        <w:t>(</w:t>
      </w:r>
      <w:r>
        <w:rPr>
          <w:rFonts w:ascii="楷體-簡" w:eastAsia="楷體-簡" w:hAnsi="楷體-簡" w:hint="eastAsia"/>
          <w:sz w:val="32"/>
          <w:szCs w:val="32"/>
        </w:rPr>
        <w:t>二</w:t>
      </w:r>
      <w:r>
        <w:rPr>
          <w:rFonts w:ascii="楷體-簡" w:eastAsia="楷體-簡" w:hAnsi="楷體-簡"/>
          <w:sz w:val="32"/>
          <w:szCs w:val="32"/>
        </w:rPr>
        <w:t>)</w:t>
      </w:r>
      <w:r w:rsidR="00752BD6">
        <w:rPr>
          <w:rFonts w:ascii="楷體-簡" w:eastAsia="楷體-簡" w:hAnsi="楷體-簡" w:hint="eastAsia"/>
          <w:sz w:val="32"/>
          <w:szCs w:val="32"/>
        </w:rPr>
        <w:t>：</w:t>
      </w:r>
      <w:r w:rsidR="00752BD6" w:rsidRPr="00752BD6">
        <w:rPr>
          <w:rFonts w:ascii="楷體-簡" w:eastAsia="楷體-簡" w:hAnsi="楷體-簡" w:hint="eastAsia"/>
          <w:sz w:val="32"/>
          <w:szCs w:val="32"/>
        </w:rPr>
        <w:t>實作Binary 與 Gray code 數系轉換</w:t>
      </w:r>
    </w:p>
    <w:p w14:paraId="3A9CDA0C" w14:textId="6B351BA1" w:rsidR="00646C30" w:rsidRPr="009F4159" w:rsidRDefault="00752BD6" w:rsidP="00AA348E">
      <w:pPr>
        <w:rPr>
          <w:rFonts w:ascii="楷體-簡" w:eastAsia="楷體-簡" w:hAnsi="楷體-簡"/>
        </w:rPr>
      </w:pPr>
      <w:r>
        <w:rPr>
          <w:rFonts w:ascii="楷體-簡" w:eastAsia="楷體-簡" w:hAnsi="楷體-簡"/>
          <w:sz w:val="32"/>
          <w:szCs w:val="32"/>
        </w:rPr>
        <w:tab/>
      </w:r>
      <w:r>
        <w:rPr>
          <w:rFonts w:ascii="楷體-簡" w:eastAsia="楷體-簡" w:hAnsi="楷體-簡"/>
          <w:sz w:val="32"/>
          <w:szCs w:val="32"/>
        </w:rPr>
        <w:tab/>
      </w:r>
      <w:r>
        <w:rPr>
          <w:rFonts w:ascii="楷體-簡" w:eastAsia="楷體-簡" w:hAnsi="楷體-簡" w:hint="eastAsia"/>
        </w:rPr>
        <w:t>格雷碼特色：</w:t>
      </w:r>
      <w:r w:rsidR="00C20F45">
        <w:rPr>
          <w:rFonts w:ascii="楷體-簡" w:eastAsia="楷體-簡" w:hAnsi="楷體-簡" w:hint="eastAsia"/>
        </w:rPr>
        <w:t>相鄰數</w:t>
      </w:r>
      <w:r w:rsidR="009F4159">
        <w:rPr>
          <w:rFonts w:ascii="楷體-簡" w:eastAsia="楷體-簡" w:hAnsi="楷體-簡" w:hint="eastAsia"/>
        </w:rPr>
        <w:t>字只有一個位元變化，因此不會有多位元變化因為快慢不同而產生的中間狀態。</w:t>
      </w:r>
    </w:p>
    <w:p w14:paraId="265F8648" w14:textId="463000D6" w:rsidR="002E4993" w:rsidRPr="002D4E73" w:rsidRDefault="002E4993" w:rsidP="00646C30">
      <w:pPr>
        <w:ind w:left="480" w:firstLine="480"/>
        <w:rPr>
          <w:rFonts w:ascii="楷體-簡" w:eastAsia="楷體-簡" w:hAnsi="楷體-簡"/>
          <w:sz w:val="28"/>
          <w:szCs w:val="28"/>
        </w:rPr>
      </w:pPr>
      <w:r>
        <w:rPr>
          <w:rFonts w:ascii="楷體-簡" w:eastAsia="楷體-簡" w:hAnsi="楷體-簡"/>
          <w:sz w:val="32"/>
          <w:szCs w:val="32"/>
        </w:rPr>
        <w:t>(</w:t>
      </w:r>
      <w:r w:rsidRPr="002D4E73">
        <w:rPr>
          <w:rFonts w:ascii="楷體-簡" w:eastAsia="楷體-簡" w:hAnsi="楷體-簡"/>
          <w:sz w:val="28"/>
          <w:szCs w:val="28"/>
        </w:rPr>
        <w:t>1)</w:t>
      </w:r>
      <w:r w:rsidRPr="002D4E73">
        <w:rPr>
          <w:rFonts w:ascii="楷體-簡" w:eastAsia="楷體-簡" w:hAnsi="楷體-簡" w:hint="eastAsia"/>
          <w:sz w:val="28"/>
          <w:szCs w:val="28"/>
        </w:rPr>
        <w:t>實驗電路圖</w:t>
      </w:r>
    </w:p>
    <w:p w14:paraId="39AF30E1" w14:textId="2A1D8937" w:rsidR="002E4993" w:rsidRPr="002D4E73" w:rsidRDefault="007073D6" w:rsidP="00AA348E">
      <w:pPr>
        <w:rPr>
          <w:rFonts w:ascii="楷體-簡" w:eastAsia="楷體-簡" w:hAnsi="楷體-簡"/>
          <w:sz w:val="28"/>
          <w:szCs w:val="28"/>
        </w:rPr>
      </w:pPr>
      <w:r w:rsidRPr="002D4E73">
        <w:rPr>
          <w:rFonts w:ascii="楷體-簡" w:eastAsia="楷體-簡" w:hAnsi="楷體-簡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A25DDA5" wp14:editId="4811C6C9">
                <wp:simplePos x="0" y="0"/>
                <wp:positionH relativeFrom="column">
                  <wp:posOffset>898452</wp:posOffset>
                </wp:positionH>
                <wp:positionV relativeFrom="paragraph">
                  <wp:posOffset>74427</wp:posOffset>
                </wp:positionV>
                <wp:extent cx="2665228" cy="1794569"/>
                <wp:effectExtent l="0" t="0" r="14605" b="8890"/>
                <wp:wrapNone/>
                <wp:docPr id="61" name="文字方塊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5228" cy="179456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4A848E" w14:textId="344F59BF" w:rsidR="007073D6" w:rsidRDefault="002D4E73">
                            <w:r w:rsidRPr="002D4E73">
                              <w:rPr>
                                <w:noProof/>
                              </w:rPr>
                              <w:drawing>
                                <wp:inline distT="0" distB="0" distL="0" distR="0" wp14:anchorId="6332CCE0" wp14:editId="2EEA9B12">
                                  <wp:extent cx="2445385" cy="1659890"/>
                                  <wp:effectExtent l="0" t="0" r="5715" b="3810"/>
                                  <wp:docPr id="2" name="圖片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" name="圖片 1"/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45385" cy="16598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7073D6" w:rsidRPr="007073D6">
                              <w:rPr>
                                <w:noProof/>
                              </w:rPr>
                              <w:drawing>
                                <wp:inline distT="0" distB="0" distL="0" distR="0" wp14:anchorId="4D15A28A" wp14:editId="520963D8">
                                  <wp:extent cx="3019425" cy="1595755"/>
                                  <wp:effectExtent l="0" t="0" r="3175" b="4445"/>
                                  <wp:docPr id="1" name="圖片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19425" cy="15957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DDA5" id="文字方塊 61" o:spid="_x0000_s1031" type="#_x0000_t202" style="position:absolute;margin-left:70.75pt;margin-top:5.85pt;width:209.85pt;height:141.3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" fillcolor="white [3201]" strokeweight=".5pt">
                <v:textbox>
                  <w:txbxContent>
                    <w:p w14:paraId="194A848E" w14:textId="344F59BF" w:rsidR="007073D6" w:rsidRDefault="002D4E73">
                      <w:r w:rsidRPr="002D4E73">
                        <w:rPr>
                          <w:noProof/>
                        </w:rPr>
                        <w:drawing>
                          <wp:inline distT="0" distB="0" distL="0" distR="0" wp14:anchorId="6332CCE0" wp14:editId="2EEA9B12">
                            <wp:extent cx="2445385" cy="1659890"/>
                            <wp:effectExtent l="0" t="0" r="5715" b="3810"/>
                            <wp:docPr id="2" name="圖片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" name="圖片 1"/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45385" cy="16598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7073D6" w:rsidRPr="007073D6">
                        <w:rPr>
                          <w:noProof/>
                        </w:rPr>
                        <w:drawing>
                          <wp:inline distT="0" distB="0" distL="0" distR="0" wp14:anchorId="4D15A28A" wp14:editId="520963D8">
                            <wp:extent cx="3019425" cy="1595755"/>
                            <wp:effectExtent l="0" t="0" r="3175" b="4445"/>
                            <wp:docPr id="1" name="圖片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19425" cy="15957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0F2EE79" w14:textId="50F73C58" w:rsidR="002E4993" w:rsidRPr="002D4E73" w:rsidRDefault="002E4993" w:rsidP="00AA348E">
      <w:pPr>
        <w:rPr>
          <w:rFonts w:ascii="楷體-簡" w:eastAsia="楷體-簡" w:hAnsi="楷體-簡"/>
          <w:sz w:val="28"/>
          <w:szCs w:val="28"/>
        </w:rPr>
      </w:pPr>
    </w:p>
    <w:p w14:paraId="52B35D6A" w14:textId="318333CA" w:rsidR="002E4993" w:rsidRPr="002D4E73" w:rsidRDefault="002E4993" w:rsidP="00AA348E">
      <w:pPr>
        <w:rPr>
          <w:rFonts w:ascii="楷體-簡" w:eastAsia="楷體-簡" w:hAnsi="楷體-簡"/>
          <w:sz w:val="28"/>
          <w:szCs w:val="28"/>
        </w:rPr>
      </w:pPr>
    </w:p>
    <w:p w14:paraId="461393F5" w14:textId="30497E27" w:rsidR="002E4993" w:rsidRPr="002D4E73" w:rsidRDefault="002E4993" w:rsidP="00AA348E">
      <w:pPr>
        <w:rPr>
          <w:rFonts w:ascii="楷體-簡" w:eastAsia="楷體-簡" w:hAnsi="楷體-簡"/>
          <w:sz w:val="28"/>
          <w:szCs w:val="28"/>
        </w:rPr>
      </w:pPr>
    </w:p>
    <w:p w14:paraId="666120F6" w14:textId="77777777" w:rsidR="00646C30" w:rsidRDefault="002E4993" w:rsidP="00AA348E">
      <w:pPr>
        <w:rPr>
          <w:rFonts w:ascii="楷體-簡" w:eastAsia="楷體-簡" w:hAnsi="楷體-簡"/>
          <w:sz w:val="28"/>
          <w:szCs w:val="28"/>
        </w:rPr>
      </w:pPr>
      <w:r w:rsidRPr="002D4E73">
        <w:rPr>
          <w:rFonts w:ascii="楷體-簡" w:eastAsia="楷體-簡" w:hAnsi="楷體-簡"/>
          <w:sz w:val="28"/>
          <w:szCs w:val="28"/>
        </w:rPr>
        <w:tab/>
      </w:r>
      <w:r w:rsidRPr="002D4E73">
        <w:rPr>
          <w:rFonts w:ascii="楷體-簡" w:eastAsia="楷體-簡" w:hAnsi="楷體-簡"/>
          <w:sz w:val="28"/>
          <w:szCs w:val="28"/>
        </w:rPr>
        <w:tab/>
      </w:r>
    </w:p>
    <w:p w14:paraId="54ABF85D" w14:textId="77777777" w:rsidR="00646C30" w:rsidRDefault="00646C30" w:rsidP="00AA348E">
      <w:pPr>
        <w:rPr>
          <w:rFonts w:ascii="楷體-簡" w:eastAsia="楷體-簡" w:hAnsi="楷體-簡"/>
          <w:sz w:val="28"/>
          <w:szCs w:val="28"/>
        </w:rPr>
      </w:pPr>
    </w:p>
    <w:p w14:paraId="781FFFC8" w14:textId="373A5A6E" w:rsidR="002E4993" w:rsidRPr="002D4E73" w:rsidRDefault="002E4993" w:rsidP="00646C30">
      <w:pPr>
        <w:ind w:left="480" w:firstLine="480"/>
        <w:rPr>
          <w:rFonts w:ascii="楷體-簡" w:eastAsia="楷體-簡" w:hAnsi="楷體-簡"/>
          <w:sz w:val="28"/>
          <w:szCs w:val="28"/>
        </w:rPr>
      </w:pPr>
      <w:r w:rsidRPr="002D4E73">
        <w:rPr>
          <w:rFonts w:ascii="楷體-簡" w:eastAsia="楷體-簡" w:hAnsi="楷體-簡"/>
          <w:sz w:val="28"/>
          <w:szCs w:val="28"/>
        </w:rPr>
        <w:lastRenderedPageBreak/>
        <w:t>(2)</w:t>
      </w:r>
      <w:r w:rsidRPr="002D4E73">
        <w:rPr>
          <w:rFonts w:ascii="楷體-簡" w:eastAsia="楷體-簡" w:hAnsi="楷體-簡" w:hint="eastAsia"/>
          <w:sz w:val="28"/>
          <w:szCs w:val="28"/>
        </w:rPr>
        <w:t>實驗結果</w:t>
      </w:r>
    </w:p>
    <w:p w14:paraId="7EA49D6E" w14:textId="5E4B393C" w:rsidR="002E4993" w:rsidRDefault="00264CEA" w:rsidP="00AA348E">
      <w:pPr>
        <w:rPr>
          <w:rFonts w:ascii="楷體-簡" w:eastAsia="楷體-簡" w:hAnsi="楷體-簡"/>
          <w:sz w:val="32"/>
          <w:szCs w:val="32"/>
        </w:rPr>
      </w:pPr>
      <w:r>
        <w:rPr>
          <w:rFonts w:ascii="楷體-簡" w:eastAsia="楷體-簡" w:hAnsi="楷體-簡"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6D4C024" wp14:editId="5A95BB1A">
                <wp:simplePos x="0" y="0"/>
                <wp:positionH relativeFrom="column">
                  <wp:posOffset>487163</wp:posOffset>
                </wp:positionH>
                <wp:positionV relativeFrom="paragraph">
                  <wp:posOffset>113059</wp:posOffset>
                </wp:positionV>
                <wp:extent cx="2771067" cy="2083553"/>
                <wp:effectExtent l="0" t="0" r="10795" b="12065"/>
                <wp:wrapNone/>
                <wp:docPr id="53" name="文字方塊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1067" cy="208355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32B9BF" w14:textId="471BA1B6" w:rsidR="00264CEA" w:rsidRDefault="002D4E73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A17B0D1" wp14:editId="4B60F680">
                                  <wp:extent cx="2581275" cy="1936115"/>
                                  <wp:effectExtent l="0" t="0" r="0" b="0"/>
                                  <wp:docPr id="63" name="圖片 6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3" name="圖片 63"/>
                                          <pic:cNvPicPr/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81275" cy="193611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4C024" id="文字方塊 53" o:spid="_x0000_s1032" type="#_x0000_t202" style="position:absolute;margin-left:38.35pt;margin-top:8.9pt;width:218.2pt;height:164.0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" fillcolor="white [3201]" strokeweight=".5pt">
                <v:textbox>
                  <w:txbxContent>
                    <w:p w14:paraId="6632B9BF" w14:textId="471BA1B6" w:rsidR="00264CEA" w:rsidRDefault="002D4E73">
                      <w:r>
                        <w:rPr>
                          <w:noProof/>
                        </w:rPr>
                        <w:drawing>
                          <wp:inline distT="0" distB="0" distL="0" distR="0" wp14:anchorId="0A17B0D1" wp14:editId="4B60F680">
                            <wp:extent cx="2581275" cy="1936115"/>
                            <wp:effectExtent l="0" t="0" r="0" b="0"/>
                            <wp:docPr id="63" name="圖片 6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3" name="圖片 63"/>
                                    <pic:cNvPicPr/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81275" cy="193611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C3875E2" w14:textId="7D7D7211" w:rsidR="002E4993" w:rsidRDefault="002E4993" w:rsidP="00AA348E">
      <w:pPr>
        <w:rPr>
          <w:rFonts w:ascii="楷體-簡" w:eastAsia="楷體-簡" w:hAnsi="楷體-簡"/>
          <w:sz w:val="32"/>
          <w:szCs w:val="32"/>
        </w:rPr>
      </w:pPr>
    </w:p>
    <w:p w14:paraId="6D0F0862" w14:textId="54BE2BD4" w:rsidR="002E4993" w:rsidRDefault="002E4993" w:rsidP="00AA348E">
      <w:pPr>
        <w:rPr>
          <w:rFonts w:ascii="楷體-簡" w:eastAsia="楷體-簡" w:hAnsi="楷體-簡"/>
          <w:sz w:val="32"/>
          <w:szCs w:val="32"/>
        </w:rPr>
      </w:pPr>
    </w:p>
    <w:p w14:paraId="74C19B06" w14:textId="49EC3E8E" w:rsidR="002E4993" w:rsidRDefault="002E4993" w:rsidP="00AA348E">
      <w:pPr>
        <w:rPr>
          <w:rFonts w:ascii="楷體-簡" w:eastAsia="楷體-簡" w:hAnsi="楷體-簡"/>
          <w:sz w:val="32"/>
          <w:szCs w:val="32"/>
        </w:rPr>
      </w:pPr>
    </w:p>
    <w:p w14:paraId="42652619" w14:textId="04FBC055" w:rsidR="002E4993" w:rsidRPr="00055382" w:rsidRDefault="002E4993" w:rsidP="00AA348E">
      <w:pPr>
        <w:rPr>
          <w:rFonts w:ascii="楷體-簡" w:eastAsia="楷體-簡" w:hAnsi="楷體-簡"/>
          <w:sz w:val="32"/>
          <w:szCs w:val="32"/>
        </w:rPr>
      </w:pPr>
    </w:p>
    <w:p w14:paraId="01710EF3" w14:textId="06DFA943" w:rsidR="00412A5F" w:rsidRDefault="00412A5F" w:rsidP="00AA348E">
      <w:pPr>
        <w:rPr>
          <w:rFonts w:ascii="楷體-簡" w:eastAsia="楷體-簡" w:hAnsi="楷體-簡"/>
          <w:sz w:val="32"/>
          <w:szCs w:val="32"/>
        </w:rPr>
      </w:pPr>
      <w:r>
        <w:rPr>
          <w:rFonts w:ascii="楷體-簡" w:eastAsia="楷體-簡" w:hAnsi="楷體-簡"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D29330B" wp14:editId="0774FE23">
                <wp:simplePos x="0" y="0"/>
                <wp:positionH relativeFrom="column">
                  <wp:posOffset>487325</wp:posOffset>
                </wp:positionH>
                <wp:positionV relativeFrom="paragraph">
                  <wp:posOffset>386316</wp:posOffset>
                </wp:positionV>
                <wp:extent cx="4210493" cy="3232297"/>
                <wp:effectExtent l="0" t="0" r="19050" b="19050"/>
                <wp:wrapNone/>
                <wp:docPr id="22" name="文字方塊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0493" cy="323229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A1A378" w14:textId="0EC1A50F" w:rsidR="00D32CC8" w:rsidRDefault="00412A5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93A545E" wp14:editId="30B8CC48">
                                  <wp:extent cx="3331535" cy="3014832"/>
                                  <wp:effectExtent l="0" t="0" r="0" b="0"/>
                                  <wp:docPr id="65" name="圖片 65" descr="一張含有 桌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5" name="圖片 65" descr="一張含有 桌 的圖片&#10;&#10;自動產生的描述"/>
                                          <pic:cNvPicPr/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63337" cy="304361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rFonts w:hint="eastAsia"/>
                              </w:rPr>
                              <w:t>(</w:t>
                            </w:r>
                            <w:r>
                              <w:rPr>
                                <w:rFonts w:hint="eastAsia"/>
                              </w:rPr>
                              <w:t>真值表</w:t>
                            </w:r>
                            <w: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29330B" id="文字方塊 22" o:spid="_x0000_s1033" type="#_x0000_t202" style="position:absolute;margin-left:38.35pt;margin-top:30.4pt;width:331.55pt;height:254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" fillcolor="white [3201]" strokeweight=".5pt">
                <v:textbox>
                  <w:txbxContent>
                    <w:p w14:paraId="23A1A378" w14:textId="0EC1A50F" w:rsidR="00D32CC8" w:rsidRDefault="00412A5F">
                      <w:r>
                        <w:rPr>
                          <w:noProof/>
                        </w:rPr>
                        <w:drawing>
                          <wp:inline distT="0" distB="0" distL="0" distR="0" wp14:anchorId="693A545E" wp14:editId="30B8CC48">
                            <wp:extent cx="3331535" cy="3014832"/>
                            <wp:effectExtent l="0" t="0" r="0" b="0"/>
                            <wp:docPr id="65" name="圖片 65" descr="一張含有 桌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5" name="圖片 65" descr="一張含有 桌 的圖片&#10;&#10;自動產生的描述"/>
                                    <pic:cNvPicPr/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63337" cy="304361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rFonts w:hint="eastAsia"/>
                        </w:rPr>
                        <w:t>(</w:t>
                      </w:r>
                      <w:r>
                        <w:rPr>
                          <w:rFonts w:hint="eastAsia"/>
                        </w:rPr>
                        <w:t>真值表</w:t>
                      </w:r>
                      <w: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4E66E772" w14:textId="77777777" w:rsidR="00412A5F" w:rsidRDefault="00412A5F" w:rsidP="00AA348E">
      <w:pPr>
        <w:rPr>
          <w:rFonts w:ascii="楷體-簡" w:eastAsia="楷體-簡" w:hAnsi="楷體-簡"/>
          <w:sz w:val="32"/>
          <w:szCs w:val="32"/>
        </w:rPr>
      </w:pPr>
    </w:p>
    <w:p w14:paraId="4736DC3E" w14:textId="77777777" w:rsidR="00412A5F" w:rsidRDefault="00412A5F" w:rsidP="00AA348E">
      <w:pPr>
        <w:rPr>
          <w:rFonts w:ascii="楷體-簡" w:eastAsia="楷體-簡" w:hAnsi="楷體-簡"/>
          <w:sz w:val="32"/>
          <w:szCs w:val="32"/>
        </w:rPr>
      </w:pPr>
    </w:p>
    <w:p w14:paraId="48D47EC7" w14:textId="77777777" w:rsidR="00412A5F" w:rsidRDefault="00412A5F" w:rsidP="00AA348E">
      <w:pPr>
        <w:rPr>
          <w:rFonts w:ascii="楷體-簡" w:eastAsia="楷體-簡" w:hAnsi="楷體-簡"/>
          <w:sz w:val="32"/>
          <w:szCs w:val="32"/>
        </w:rPr>
      </w:pPr>
    </w:p>
    <w:p w14:paraId="6144F088" w14:textId="21573535" w:rsidR="00412A5F" w:rsidRDefault="00412A5F" w:rsidP="00AA348E">
      <w:pPr>
        <w:rPr>
          <w:rFonts w:ascii="楷體-簡" w:eastAsia="楷體-簡" w:hAnsi="楷體-簡"/>
          <w:sz w:val="32"/>
          <w:szCs w:val="32"/>
        </w:rPr>
      </w:pPr>
    </w:p>
    <w:p w14:paraId="29A0FA90" w14:textId="1FB924A8" w:rsidR="00412A5F" w:rsidRDefault="00412A5F" w:rsidP="00AA348E">
      <w:pPr>
        <w:rPr>
          <w:rFonts w:ascii="楷體-簡" w:eastAsia="楷體-簡" w:hAnsi="楷體-簡"/>
          <w:sz w:val="32"/>
          <w:szCs w:val="32"/>
        </w:rPr>
      </w:pPr>
    </w:p>
    <w:p w14:paraId="1CBFF94E" w14:textId="0BCBE8A0" w:rsidR="00412A5F" w:rsidRDefault="00412A5F" w:rsidP="00AA348E">
      <w:pPr>
        <w:rPr>
          <w:rFonts w:ascii="楷體-簡" w:eastAsia="楷體-簡" w:hAnsi="楷體-簡"/>
          <w:sz w:val="32"/>
          <w:szCs w:val="32"/>
        </w:rPr>
      </w:pPr>
    </w:p>
    <w:p w14:paraId="28A7F9F3" w14:textId="4F2C9F1E" w:rsidR="00412A5F" w:rsidRDefault="00412A5F" w:rsidP="00AA348E">
      <w:pPr>
        <w:rPr>
          <w:rFonts w:ascii="楷體-簡" w:eastAsia="楷體-簡" w:hAnsi="楷體-簡"/>
          <w:sz w:val="32"/>
          <w:szCs w:val="32"/>
        </w:rPr>
      </w:pPr>
    </w:p>
    <w:p w14:paraId="7DE11271" w14:textId="3E8D835E" w:rsidR="00412A5F" w:rsidRDefault="00412A5F" w:rsidP="00AA348E">
      <w:pPr>
        <w:rPr>
          <w:rFonts w:ascii="楷體-簡" w:eastAsia="楷體-簡" w:hAnsi="楷體-簡"/>
          <w:sz w:val="32"/>
          <w:szCs w:val="32"/>
        </w:rPr>
      </w:pPr>
    </w:p>
    <w:p w14:paraId="55F592FA" w14:textId="491454E4" w:rsidR="00412A5F" w:rsidRDefault="00412A5F" w:rsidP="00AA348E">
      <w:pPr>
        <w:rPr>
          <w:rFonts w:ascii="楷體-簡" w:eastAsia="楷體-簡" w:hAnsi="楷體-簡"/>
          <w:sz w:val="32"/>
          <w:szCs w:val="32"/>
        </w:rPr>
      </w:pPr>
    </w:p>
    <w:p w14:paraId="2C098107" w14:textId="03A7A6FD" w:rsidR="00412A5F" w:rsidRDefault="00412A5F" w:rsidP="00AA348E">
      <w:pPr>
        <w:rPr>
          <w:rFonts w:ascii="楷體-簡" w:eastAsia="楷體-簡" w:hAnsi="楷體-簡"/>
          <w:sz w:val="32"/>
          <w:szCs w:val="32"/>
        </w:rPr>
      </w:pPr>
    </w:p>
    <w:p w14:paraId="51BDE94A" w14:textId="62A77CA2" w:rsidR="00412A5F" w:rsidRDefault="00412A5F" w:rsidP="00AA348E">
      <w:pPr>
        <w:rPr>
          <w:rFonts w:ascii="楷體-簡" w:eastAsia="楷體-簡" w:hAnsi="楷體-簡"/>
          <w:sz w:val="32"/>
          <w:szCs w:val="32"/>
        </w:rPr>
      </w:pPr>
    </w:p>
    <w:p w14:paraId="4E652BDE" w14:textId="77777777" w:rsidR="00412A5F" w:rsidRDefault="00412A5F" w:rsidP="00AA348E">
      <w:pPr>
        <w:rPr>
          <w:rFonts w:ascii="楷體-簡" w:eastAsia="楷體-簡" w:hAnsi="楷體-簡" w:hint="eastAsia"/>
          <w:sz w:val="32"/>
          <w:szCs w:val="32"/>
        </w:rPr>
      </w:pPr>
    </w:p>
    <w:p w14:paraId="3D735CBB" w14:textId="1B107428" w:rsidR="004B70A8" w:rsidRPr="00055382" w:rsidRDefault="00AA348E" w:rsidP="00AA348E">
      <w:pPr>
        <w:rPr>
          <w:rFonts w:ascii="楷體-簡" w:eastAsia="楷體-簡" w:hAnsi="楷體-簡"/>
          <w:sz w:val="32"/>
          <w:szCs w:val="32"/>
        </w:rPr>
      </w:pPr>
      <w:r w:rsidRPr="00055382">
        <w:rPr>
          <w:rFonts w:ascii="楷體-簡" w:eastAsia="楷體-簡" w:hAnsi="楷體-簡" w:hint="eastAsia"/>
          <w:sz w:val="32"/>
          <w:szCs w:val="32"/>
        </w:rPr>
        <w:lastRenderedPageBreak/>
        <w:t>三</w:t>
      </w:r>
      <w:r w:rsidRPr="00055382">
        <w:rPr>
          <w:rFonts w:ascii="楷體-簡" w:eastAsia="楷體-簡" w:hAnsi="楷體-簡"/>
          <w:sz w:val="32"/>
          <w:szCs w:val="32"/>
        </w:rPr>
        <w:t>.</w:t>
      </w:r>
      <w:r w:rsidR="004B70A8" w:rsidRPr="00055382">
        <w:rPr>
          <w:rFonts w:ascii="楷體-簡" w:eastAsia="楷體-簡" w:hAnsi="楷體-簡" w:hint="eastAsia"/>
          <w:sz w:val="32"/>
          <w:szCs w:val="32"/>
        </w:rPr>
        <w:t>問題討論心得</w:t>
      </w:r>
    </w:p>
    <w:p w14:paraId="77575EDF" w14:textId="4FCF2303" w:rsidR="008C2955" w:rsidRPr="008C2955" w:rsidRDefault="00463C02" w:rsidP="008C2955">
      <w:pPr>
        <w:widowControl/>
        <w:rPr>
          <w:rFonts w:ascii="楷體-簡" w:eastAsia="楷體-簡" w:hAnsi="楷體-簡" w:hint="eastAsia"/>
        </w:rPr>
      </w:pPr>
      <w:r>
        <w:rPr>
          <w:rFonts w:ascii="楷體-簡" w:eastAsia="楷體-簡" w:hAnsi="楷體-簡"/>
          <w:sz w:val="32"/>
          <w:szCs w:val="32"/>
        </w:rPr>
        <w:tab/>
      </w:r>
      <w:r w:rsidR="00412A5F">
        <w:rPr>
          <w:rFonts w:ascii="楷體-簡" w:eastAsia="楷體-簡" w:hAnsi="楷體-簡" w:hint="eastAsia"/>
        </w:rPr>
        <w:t>這週實驗帶我們了解互斥或閘的邏輯，</w:t>
      </w:r>
      <w:r w:rsidR="008C2955" w:rsidRPr="008C2955">
        <w:rPr>
          <w:rFonts w:ascii="楷體-簡" w:eastAsia="楷體-簡" w:hAnsi="楷體-簡" w:hint="eastAsia"/>
        </w:rPr>
        <w:t>這種閘常用於數位電路中的加法器、檢查位元和紀錄器等電路中。</w:t>
      </w:r>
      <w:r w:rsidR="008C2955">
        <w:rPr>
          <w:rFonts w:ascii="楷體-簡" w:eastAsia="楷體-簡" w:hAnsi="楷體-簡" w:hint="eastAsia"/>
        </w:rPr>
        <w:t>例如電燈開關，兩個不同的開關控制同一盞電燈，兩個不同的時候燈才會亮</w:t>
      </w:r>
      <w:r w:rsidR="008C2955">
        <w:rPr>
          <w:rFonts w:ascii="楷體-簡" w:eastAsia="楷體-簡" w:hAnsi="楷體-簡" w:hint="eastAsia"/>
        </w:rPr>
        <w:t>。</w:t>
      </w:r>
    </w:p>
    <w:p w14:paraId="6DDF9555" w14:textId="77777777" w:rsidR="008C2955" w:rsidRPr="008C2955" w:rsidRDefault="008C2955" w:rsidP="008C2955">
      <w:pPr>
        <w:widowControl/>
        <w:rPr>
          <w:rFonts w:ascii="楷體-簡" w:eastAsia="楷體-簡" w:hAnsi="楷體-簡"/>
        </w:rPr>
      </w:pPr>
    </w:p>
    <w:p w14:paraId="13144D32" w14:textId="5A2D70BE" w:rsidR="008C2955" w:rsidRDefault="008C2955" w:rsidP="008C2955">
      <w:pPr>
        <w:widowControl/>
        <w:ind w:firstLine="480"/>
        <w:rPr>
          <w:rFonts w:ascii="楷體-簡" w:eastAsia="楷體-簡" w:hAnsi="楷體-簡"/>
        </w:rPr>
      </w:pPr>
      <w:r w:rsidRPr="008C2955">
        <w:rPr>
          <w:rFonts w:ascii="楷體-簡" w:eastAsia="楷體-簡" w:hAnsi="楷體-簡" w:hint="eastAsia"/>
        </w:rPr>
        <w:t>在實驗中，格雷碼是一種特殊的二進制編碼方式，其特點是相鄰的兩個數字只有一個位元不同，這種編碼方式常用於數位電路中的旋轉編碼器和顯示器等電路中。在實驗中，我們可以通過互斥或閘來實現格雷碼轉換電路。</w:t>
      </w:r>
    </w:p>
    <w:p w14:paraId="1C4B0231" w14:textId="77777777" w:rsidR="008C2955" w:rsidRPr="008C2955" w:rsidRDefault="008C2955" w:rsidP="008C2955">
      <w:pPr>
        <w:widowControl/>
        <w:ind w:firstLine="480"/>
        <w:rPr>
          <w:rFonts w:ascii="楷體-簡" w:eastAsia="楷體-簡" w:hAnsi="楷體-簡" w:hint="eastAsia"/>
        </w:rPr>
      </w:pPr>
    </w:p>
    <w:p w14:paraId="04DD61AB" w14:textId="0CE227CC" w:rsidR="008C2955" w:rsidRPr="008C2955" w:rsidRDefault="008C2955" w:rsidP="008C2955">
      <w:pPr>
        <w:widowControl/>
        <w:ind w:firstLine="480"/>
        <w:rPr>
          <w:rFonts w:ascii="楷體-簡" w:eastAsia="楷體-簡" w:hAnsi="楷體-簡" w:hint="eastAsia"/>
        </w:rPr>
      </w:pPr>
      <w:r w:rsidRPr="008C2955">
        <w:rPr>
          <w:rFonts w:ascii="楷體-簡" w:eastAsia="楷體-簡" w:hAnsi="楷體-簡" w:hint="eastAsia"/>
        </w:rPr>
        <w:t>總體而言，互斥或閘是數位電路中一種重要的邏輯閘，具有廣泛的應用價值。通過實驗可以更好地理解互斥或閘的工作原理，並且更好地應用於實際的電路設計中。</w:t>
      </w:r>
    </w:p>
    <w:sectPr w:rsidR="008C2955" w:rsidRPr="008C2955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B73FB62" w14:textId="77777777" w:rsidR="00731CF2" w:rsidRDefault="00731CF2" w:rsidP="009A10E0">
      <w:r>
        <w:separator/>
      </w:r>
    </w:p>
  </w:endnote>
  <w:endnote w:type="continuationSeparator" w:id="0">
    <w:p w14:paraId="53319AFB" w14:textId="77777777" w:rsidR="00731CF2" w:rsidRDefault="00731CF2" w:rsidP="009A10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楷體-簡"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903822" w14:textId="77777777" w:rsidR="00731CF2" w:rsidRDefault="00731CF2" w:rsidP="009A10E0">
      <w:r>
        <w:separator/>
      </w:r>
    </w:p>
  </w:footnote>
  <w:footnote w:type="continuationSeparator" w:id="0">
    <w:p w14:paraId="4797DCCD" w14:textId="77777777" w:rsidR="00731CF2" w:rsidRDefault="00731CF2" w:rsidP="009A10E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332E33"/>
    <w:multiLevelType w:val="hybridMultilevel"/>
    <w:tmpl w:val="B310FAE6"/>
    <w:lvl w:ilvl="0" w:tplc="FA24BF82">
      <w:start w:val="1"/>
      <w:numFmt w:val="taiwaneseCountingThousand"/>
      <w:lvlText w:val="%1."/>
      <w:lvlJc w:val="left"/>
      <w:pPr>
        <w:ind w:left="480" w:hanging="480"/>
      </w:pPr>
      <w:rPr>
        <w:rFonts w:hint="default"/>
        <w:lang w:val="en-US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20021210"/>
    <w:multiLevelType w:val="hybridMultilevel"/>
    <w:tmpl w:val="433EF7B4"/>
    <w:lvl w:ilvl="0" w:tplc="0409000F">
      <w:start w:val="1"/>
      <w:numFmt w:val="decimal"/>
      <w:lvlText w:val="%1."/>
      <w:lvlJc w:val="left"/>
      <w:pPr>
        <w:ind w:left="144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2" w15:restartNumberingAfterBreak="0">
    <w:nsid w:val="299904C7"/>
    <w:multiLevelType w:val="hybridMultilevel"/>
    <w:tmpl w:val="DB20EA28"/>
    <w:lvl w:ilvl="0" w:tplc="04090015">
      <w:start w:val="1"/>
      <w:numFmt w:val="taiwaneseCountingThousand"/>
      <w:lvlText w:val="%1、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 w15:restartNumberingAfterBreak="0">
    <w:nsid w:val="311C3193"/>
    <w:multiLevelType w:val="hybridMultilevel"/>
    <w:tmpl w:val="444A2C7C"/>
    <w:lvl w:ilvl="0" w:tplc="B2666F32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4" w15:restartNumberingAfterBreak="0">
    <w:nsid w:val="32D71E75"/>
    <w:multiLevelType w:val="hybridMultilevel"/>
    <w:tmpl w:val="1BD8A112"/>
    <w:lvl w:ilvl="0" w:tplc="BA2E156C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num w:numId="1" w16cid:durableId="1306861451">
    <w:abstractNumId w:val="0"/>
  </w:num>
  <w:num w:numId="2" w16cid:durableId="503518239">
    <w:abstractNumId w:val="1"/>
  </w:num>
  <w:num w:numId="3" w16cid:durableId="1817794469">
    <w:abstractNumId w:val="2"/>
  </w:num>
  <w:num w:numId="4" w16cid:durableId="1205558924">
    <w:abstractNumId w:val="4"/>
  </w:num>
  <w:num w:numId="5" w16cid:durableId="13881510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9"/>
  <w:bordersDoNotSurroundHeader/>
  <w:bordersDoNotSurroundFooter/>
  <w:proofState w:spelling="clean" w:grammar="clean"/>
  <w:attachedTemplate r:id="rId1"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4DD1"/>
    <w:rsid w:val="0000319F"/>
    <w:rsid w:val="00014863"/>
    <w:rsid w:val="00044DD1"/>
    <w:rsid w:val="0004586E"/>
    <w:rsid w:val="00055382"/>
    <w:rsid w:val="0006114D"/>
    <w:rsid w:val="000B0F3E"/>
    <w:rsid w:val="00141B2E"/>
    <w:rsid w:val="001D6437"/>
    <w:rsid w:val="00211D84"/>
    <w:rsid w:val="00246013"/>
    <w:rsid w:val="00264CEA"/>
    <w:rsid w:val="002732A1"/>
    <w:rsid w:val="00293EFD"/>
    <w:rsid w:val="002C6BF5"/>
    <w:rsid w:val="002D4E73"/>
    <w:rsid w:val="002E4993"/>
    <w:rsid w:val="00366A4E"/>
    <w:rsid w:val="0037070B"/>
    <w:rsid w:val="003F2D22"/>
    <w:rsid w:val="004059B5"/>
    <w:rsid w:val="00411E3D"/>
    <w:rsid w:val="00412A5F"/>
    <w:rsid w:val="00462845"/>
    <w:rsid w:val="00463C02"/>
    <w:rsid w:val="004B70A8"/>
    <w:rsid w:val="0055587F"/>
    <w:rsid w:val="005E5E84"/>
    <w:rsid w:val="006056C7"/>
    <w:rsid w:val="00646C30"/>
    <w:rsid w:val="006B5978"/>
    <w:rsid w:val="006F16D9"/>
    <w:rsid w:val="006F3D27"/>
    <w:rsid w:val="007073D6"/>
    <w:rsid w:val="007152ED"/>
    <w:rsid w:val="00731930"/>
    <w:rsid w:val="00731CF2"/>
    <w:rsid w:val="00752BD6"/>
    <w:rsid w:val="00785283"/>
    <w:rsid w:val="007F1A33"/>
    <w:rsid w:val="0080725B"/>
    <w:rsid w:val="008659D6"/>
    <w:rsid w:val="008C2955"/>
    <w:rsid w:val="008C7DE4"/>
    <w:rsid w:val="008F4066"/>
    <w:rsid w:val="00930C27"/>
    <w:rsid w:val="0094081C"/>
    <w:rsid w:val="00954D92"/>
    <w:rsid w:val="009777E8"/>
    <w:rsid w:val="009A10E0"/>
    <w:rsid w:val="009D67B2"/>
    <w:rsid w:val="009F4159"/>
    <w:rsid w:val="00A622CC"/>
    <w:rsid w:val="00AA348E"/>
    <w:rsid w:val="00AB3DDA"/>
    <w:rsid w:val="00B11273"/>
    <w:rsid w:val="00B224EC"/>
    <w:rsid w:val="00B803DE"/>
    <w:rsid w:val="00BE5FE0"/>
    <w:rsid w:val="00C1022F"/>
    <w:rsid w:val="00C20F45"/>
    <w:rsid w:val="00C479D5"/>
    <w:rsid w:val="00C956BE"/>
    <w:rsid w:val="00CD09AF"/>
    <w:rsid w:val="00CF6D52"/>
    <w:rsid w:val="00D308A8"/>
    <w:rsid w:val="00D32CC8"/>
    <w:rsid w:val="00D34410"/>
    <w:rsid w:val="00D552DE"/>
    <w:rsid w:val="00D87241"/>
    <w:rsid w:val="00DE04E1"/>
    <w:rsid w:val="00DE0961"/>
    <w:rsid w:val="00EA19C5"/>
    <w:rsid w:val="00EA539C"/>
    <w:rsid w:val="00FB27BA"/>
    <w:rsid w:val="00FE12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589136"/>
  <w15:chartTrackingRefBased/>
  <w15:docId w15:val="{C1B6C88B-448C-4A46-9EE0-270E82D17D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308A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">
    <w:name w:val="Grid Table 1 Light"/>
    <w:basedOn w:val="a1"/>
    <w:uiPriority w:val="46"/>
    <w:rsid w:val="00D308A8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4-3">
    <w:name w:val="Grid Table 4 Accent 3"/>
    <w:basedOn w:val="a1"/>
    <w:uiPriority w:val="49"/>
    <w:rsid w:val="009A10E0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a4">
    <w:name w:val="header"/>
    <w:basedOn w:val="a"/>
    <w:link w:val="a5"/>
    <w:uiPriority w:val="99"/>
    <w:unhideWhenUsed/>
    <w:rsid w:val="009A10E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9A10E0"/>
    <w:rPr>
      <w:sz w:val="20"/>
      <w:szCs w:val="20"/>
      <w14:ligatures w14:val="none"/>
    </w:rPr>
  </w:style>
  <w:style w:type="paragraph" w:styleId="a6">
    <w:name w:val="footer"/>
    <w:basedOn w:val="a"/>
    <w:link w:val="a7"/>
    <w:uiPriority w:val="99"/>
    <w:unhideWhenUsed/>
    <w:rsid w:val="009A10E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9A10E0"/>
    <w:rPr>
      <w:sz w:val="20"/>
      <w:szCs w:val="20"/>
      <w14:ligatures w14:val="none"/>
    </w:rPr>
  </w:style>
  <w:style w:type="table" w:styleId="3-3">
    <w:name w:val="List Table 3 Accent 3"/>
    <w:basedOn w:val="a1"/>
    <w:uiPriority w:val="48"/>
    <w:rsid w:val="006056C7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3-6">
    <w:name w:val="List Table 3 Accent 6"/>
    <w:basedOn w:val="a1"/>
    <w:uiPriority w:val="48"/>
    <w:rsid w:val="006056C7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4">
    <w:name w:val="Grid Table 4"/>
    <w:basedOn w:val="a1"/>
    <w:uiPriority w:val="49"/>
    <w:rsid w:val="009D67B2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a8">
    <w:name w:val="List Paragraph"/>
    <w:basedOn w:val="a"/>
    <w:uiPriority w:val="34"/>
    <w:qFormat/>
    <w:rsid w:val="004B70A8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22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451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620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308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204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em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vincent/Desktop/Lab1_&#26954;&#23391;&#25010;_D1109023.dotx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E1B8BAB-99BA-204F-928B-A21ED0E80D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Lab1_楊孟憲_D1109023.dotx</Template>
  <TotalTime>87</TotalTime>
  <Pages>5</Pages>
  <Words>91</Words>
  <Characters>519</Characters>
  <Application>Microsoft Office Word</Application>
  <DocSecurity>0</DocSecurity>
  <Lines>4</Lines>
  <Paragraphs>1</Paragraphs>
  <ScaleCrop>false</ScaleCrop>
  <Company/>
  <LinksUpToDate>false</LinksUpToDate>
  <CharactersWithSpaces>609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楊孟憲</dc:creator>
  <cp:keywords/>
  <dc:description/>
  <cp:lastModifiedBy>楊孟憲</cp:lastModifiedBy>
  <cp:revision>3</cp:revision>
  <dcterms:created xsi:type="dcterms:W3CDTF">2023-02-25T09:08:00Z</dcterms:created>
  <dcterms:modified xsi:type="dcterms:W3CDTF">2023-02-25T15:25:00Z</dcterms:modified>
</cp:coreProperties>
</file>