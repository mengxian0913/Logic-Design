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282692F" w14:textId="77777777" w:rsidR="00DE04E1" w:rsidRPr="00055382" w:rsidRDefault="00DE04E1" w:rsidP="0094081C">
      <w:pPr>
        <w:jc w:val="center"/>
        <w:rPr>
          <w:rFonts w:ascii="楷體-簡" w:eastAsia="楷體-簡" w:hAnsi="楷體-簡"/>
          <w:sz w:val="56"/>
          <w:szCs w:val="56"/>
        </w:rPr>
      </w:pPr>
      <w:r w:rsidRPr="00055382">
        <w:rPr>
          <w:rFonts w:ascii="楷體-簡" w:eastAsia="楷體-簡" w:hAnsi="楷體-簡" w:hint="eastAsia"/>
          <w:sz w:val="56"/>
          <w:szCs w:val="56"/>
        </w:rPr>
        <w:t>邏輯設計實驗</w:t>
      </w:r>
    </w:p>
    <w:p w14:paraId="3009EEA4" w14:textId="77777777" w:rsidR="0094081C" w:rsidRPr="00055382" w:rsidRDefault="0094081C" w:rsidP="0094081C">
      <w:pPr>
        <w:jc w:val="center"/>
        <w:rPr>
          <w:rFonts w:ascii="楷體-簡" w:eastAsia="楷體-簡" w:hAnsi="楷體-簡"/>
          <w:sz w:val="52"/>
          <w:szCs w:val="52"/>
        </w:rPr>
      </w:pPr>
    </w:p>
    <w:p w14:paraId="0814D6C2" w14:textId="7171FA1D" w:rsidR="00DE04E1" w:rsidRPr="00055382" w:rsidRDefault="00DE04E1" w:rsidP="006056C7">
      <w:pPr>
        <w:jc w:val="center"/>
        <w:rPr>
          <w:rFonts w:ascii="楷體-簡" w:eastAsia="楷體-簡" w:hAnsi="楷體-簡"/>
          <w:sz w:val="56"/>
          <w:szCs w:val="56"/>
        </w:rPr>
      </w:pPr>
      <w:r w:rsidRPr="00055382">
        <w:rPr>
          <w:rFonts w:ascii="楷體-簡" w:eastAsia="楷體-簡" w:hAnsi="楷體-簡" w:hint="eastAsia"/>
          <w:sz w:val="56"/>
          <w:szCs w:val="56"/>
        </w:rPr>
        <w:t>L</w:t>
      </w:r>
      <w:r w:rsidRPr="00055382">
        <w:rPr>
          <w:rFonts w:ascii="楷體-簡" w:eastAsia="楷體-簡" w:hAnsi="楷體-簡"/>
          <w:sz w:val="56"/>
          <w:szCs w:val="56"/>
        </w:rPr>
        <w:t>ab</w:t>
      </w:r>
      <w:r w:rsidR="003820D1">
        <w:rPr>
          <w:rFonts w:ascii="楷體-簡" w:eastAsia="楷體-簡" w:hAnsi="楷體-簡"/>
          <w:sz w:val="56"/>
          <w:szCs w:val="56"/>
        </w:rPr>
        <w:t>4</w:t>
      </w:r>
    </w:p>
    <w:p w14:paraId="117A335E" w14:textId="73EBFCF6" w:rsidR="00B11273" w:rsidRPr="00055382" w:rsidRDefault="00143584" w:rsidP="00143584">
      <w:pPr>
        <w:widowControl/>
        <w:jc w:val="center"/>
        <w:rPr>
          <w:rFonts w:ascii="楷體-簡" w:eastAsia="楷體-簡" w:hAnsi="楷體-簡" w:hint="eastAsia"/>
          <w:sz w:val="32"/>
          <w:szCs w:val="32"/>
        </w:rPr>
      </w:pPr>
      <w:r>
        <w:rPr>
          <w:rFonts w:ascii="楷體-簡" w:eastAsia="楷體-簡" w:hAnsi="楷體-簡" w:hint="eastAsia"/>
          <w:sz w:val="56"/>
          <w:szCs w:val="56"/>
        </w:rPr>
        <w:t>簡單應用電路與布林代數</w:t>
      </w:r>
    </w:p>
    <w:p w14:paraId="1811526D" w14:textId="77777777" w:rsidR="009D67B2" w:rsidRPr="00055382" w:rsidRDefault="009D67B2" w:rsidP="009D67B2">
      <w:pPr>
        <w:widowControl/>
        <w:rPr>
          <w:rFonts w:ascii="楷體-簡" w:eastAsia="楷體-簡" w:hAnsi="楷體-簡"/>
          <w:sz w:val="32"/>
          <w:szCs w:val="32"/>
        </w:rPr>
      </w:pPr>
    </w:p>
    <w:p w14:paraId="6B93D8B1" w14:textId="77777777" w:rsidR="009D67B2" w:rsidRPr="00055382" w:rsidRDefault="00C956BE" w:rsidP="00B803DE">
      <w:pPr>
        <w:widowControl/>
        <w:jc w:val="center"/>
        <w:rPr>
          <w:rFonts w:ascii="楷體-簡" w:eastAsia="楷體-簡" w:hAnsi="楷體-簡"/>
          <w:sz w:val="32"/>
          <w:szCs w:val="32"/>
        </w:rPr>
      </w:pPr>
      <w:r w:rsidRPr="00055382">
        <w:rPr>
          <w:rFonts w:ascii="楷體-簡" w:eastAsia="楷體-簡" w:hAnsi="楷體-簡" w:hint="eastAsia"/>
          <w:sz w:val="32"/>
          <w:szCs w:val="32"/>
        </w:rPr>
        <w:t>班級：資訊一甲</w:t>
      </w:r>
    </w:p>
    <w:p w14:paraId="21ECE7E0" w14:textId="77777777" w:rsidR="00C956BE" w:rsidRPr="00055382" w:rsidRDefault="00C956BE" w:rsidP="00B803DE">
      <w:pPr>
        <w:widowControl/>
        <w:jc w:val="center"/>
        <w:rPr>
          <w:rFonts w:ascii="楷體-簡" w:eastAsia="楷體-簡" w:hAnsi="楷體-簡"/>
          <w:sz w:val="32"/>
          <w:szCs w:val="32"/>
        </w:rPr>
      </w:pPr>
      <w:r w:rsidRPr="00055382">
        <w:rPr>
          <w:rFonts w:ascii="楷體-簡" w:eastAsia="楷體-簡" w:hAnsi="楷體-簡" w:hint="eastAsia"/>
          <w:sz w:val="32"/>
          <w:szCs w:val="32"/>
        </w:rPr>
        <w:t>學號：</w:t>
      </w:r>
      <w:r w:rsidR="00B803DE" w:rsidRPr="00055382">
        <w:rPr>
          <w:rFonts w:ascii="楷體-簡" w:eastAsia="楷體-簡" w:hAnsi="楷體-簡"/>
          <w:sz w:val="32"/>
          <w:szCs w:val="32"/>
        </w:rPr>
        <w:t>D1109023</w:t>
      </w:r>
    </w:p>
    <w:p w14:paraId="188853AB" w14:textId="77777777" w:rsidR="00C956BE" w:rsidRPr="00055382" w:rsidRDefault="00C956BE" w:rsidP="00B803DE">
      <w:pPr>
        <w:widowControl/>
        <w:ind w:right="400"/>
        <w:jc w:val="center"/>
        <w:rPr>
          <w:rFonts w:ascii="楷體-簡" w:eastAsia="楷體-簡" w:hAnsi="楷體-簡"/>
          <w:sz w:val="32"/>
          <w:szCs w:val="32"/>
        </w:rPr>
      </w:pPr>
      <w:r w:rsidRPr="00055382">
        <w:rPr>
          <w:rFonts w:ascii="楷體-簡" w:eastAsia="楷體-簡" w:hAnsi="楷體-簡" w:hint="eastAsia"/>
          <w:sz w:val="32"/>
          <w:szCs w:val="32"/>
        </w:rPr>
        <w:t>姓名：</w:t>
      </w:r>
      <w:r w:rsidR="00B803DE" w:rsidRPr="00055382">
        <w:rPr>
          <w:rFonts w:ascii="楷體-簡" w:eastAsia="楷體-簡" w:hAnsi="楷體-簡" w:hint="eastAsia"/>
          <w:sz w:val="32"/>
          <w:szCs w:val="32"/>
        </w:rPr>
        <w:t>楊孟憲</w:t>
      </w:r>
    </w:p>
    <w:p w14:paraId="40FE920D" w14:textId="77777777" w:rsidR="009D67B2" w:rsidRPr="00055382" w:rsidRDefault="009D67B2" w:rsidP="009D67B2">
      <w:pPr>
        <w:widowControl/>
        <w:rPr>
          <w:rFonts w:ascii="楷體-簡" w:eastAsia="楷體-簡" w:hAnsi="楷體-簡"/>
          <w:sz w:val="32"/>
          <w:szCs w:val="32"/>
        </w:rPr>
      </w:pPr>
    </w:p>
    <w:p w14:paraId="0135C8C7" w14:textId="77777777" w:rsidR="00462845" w:rsidRPr="00055382" w:rsidRDefault="00462845" w:rsidP="009D67B2">
      <w:pPr>
        <w:widowControl/>
        <w:rPr>
          <w:rFonts w:ascii="楷體-簡" w:eastAsia="楷體-簡" w:hAnsi="楷體-簡"/>
          <w:sz w:val="32"/>
          <w:szCs w:val="32"/>
        </w:rPr>
      </w:pPr>
    </w:p>
    <w:p w14:paraId="07643BC9" w14:textId="77777777" w:rsidR="00462845" w:rsidRPr="00055382" w:rsidRDefault="00462845" w:rsidP="009D67B2">
      <w:pPr>
        <w:widowControl/>
        <w:rPr>
          <w:rFonts w:ascii="楷體-簡" w:eastAsia="楷體-簡" w:hAnsi="楷體-簡"/>
          <w:sz w:val="32"/>
          <w:szCs w:val="32"/>
        </w:rPr>
      </w:pPr>
    </w:p>
    <w:p w14:paraId="2B56380F" w14:textId="77777777" w:rsidR="00462845" w:rsidRPr="00055382" w:rsidRDefault="00462845" w:rsidP="009D67B2">
      <w:pPr>
        <w:widowControl/>
        <w:rPr>
          <w:rFonts w:ascii="楷體-簡" w:eastAsia="楷體-簡" w:hAnsi="楷體-簡"/>
          <w:sz w:val="32"/>
          <w:szCs w:val="32"/>
        </w:rPr>
      </w:pPr>
    </w:p>
    <w:p w14:paraId="25B1529B" w14:textId="77777777" w:rsidR="00462845" w:rsidRPr="00055382" w:rsidRDefault="00462845" w:rsidP="009D67B2">
      <w:pPr>
        <w:widowControl/>
        <w:rPr>
          <w:rFonts w:ascii="楷體-簡" w:eastAsia="楷體-簡" w:hAnsi="楷體-簡"/>
          <w:sz w:val="32"/>
          <w:szCs w:val="32"/>
        </w:rPr>
      </w:pPr>
    </w:p>
    <w:p w14:paraId="1EBADA84" w14:textId="77777777" w:rsidR="00462845" w:rsidRDefault="00462845" w:rsidP="009D67B2">
      <w:pPr>
        <w:widowControl/>
        <w:rPr>
          <w:rFonts w:ascii="楷體-簡" w:eastAsia="楷體-簡" w:hAnsi="楷體-簡"/>
          <w:sz w:val="32"/>
          <w:szCs w:val="32"/>
        </w:rPr>
      </w:pPr>
    </w:p>
    <w:p w14:paraId="015DBFC1" w14:textId="77777777" w:rsidR="00055382" w:rsidRDefault="00055382" w:rsidP="009D67B2">
      <w:pPr>
        <w:widowControl/>
        <w:rPr>
          <w:rFonts w:ascii="楷體-簡" w:eastAsia="楷體-簡" w:hAnsi="楷體-簡"/>
          <w:sz w:val="32"/>
          <w:szCs w:val="32"/>
        </w:rPr>
      </w:pPr>
    </w:p>
    <w:p w14:paraId="0491F704" w14:textId="77777777" w:rsidR="00055382" w:rsidRPr="00055382" w:rsidRDefault="00055382" w:rsidP="009D67B2">
      <w:pPr>
        <w:widowControl/>
        <w:rPr>
          <w:rFonts w:ascii="楷體-簡" w:eastAsia="楷體-簡" w:hAnsi="楷體-簡"/>
          <w:sz w:val="32"/>
          <w:szCs w:val="32"/>
        </w:rPr>
      </w:pPr>
    </w:p>
    <w:p w14:paraId="6096B99F" w14:textId="23AEDEE6" w:rsidR="006A6796" w:rsidRDefault="004B70A8" w:rsidP="006A6796">
      <w:pPr>
        <w:pStyle w:val="a8"/>
        <w:numPr>
          <w:ilvl w:val="0"/>
          <w:numId w:val="1"/>
        </w:numPr>
        <w:ind w:leftChars="0"/>
        <w:rPr>
          <w:rFonts w:ascii="楷體-簡" w:eastAsia="楷體-簡" w:hAnsi="楷體-簡"/>
          <w:sz w:val="32"/>
          <w:szCs w:val="32"/>
        </w:rPr>
      </w:pPr>
      <w:r w:rsidRPr="00055382">
        <w:rPr>
          <w:rFonts w:ascii="楷體-簡" w:eastAsia="楷體-簡" w:hAnsi="楷體-簡" w:hint="eastAsia"/>
          <w:sz w:val="32"/>
          <w:szCs w:val="32"/>
        </w:rPr>
        <w:t>摘要</w:t>
      </w:r>
    </w:p>
    <w:p w14:paraId="65380BF4" w14:textId="5A4FA692" w:rsidR="006A6796" w:rsidRDefault="006A6796" w:rsidP="006A6796">
      <w:pPr>
        <w:pStyle w:val="a8"/>
        <w:numPr>
          <w:ilvl w:val="0"/>
          <w:numId w:val="6"/>
        </w:numPr>
        <w:ind w:leftChars="0"/>
        <w:rPr>
          <w:rFonts w:ascii="楷體-簡" w:eastAsia="楷體-簡" w:hAnsi="楷體-簡"/>
          <w:sz w:val="28"/>
          <w:szCs w:val="28"/>
        </w:rPr>
      </w:pPr>
      <w:r>
        <w:rPr>
          <w:rFonts w:ascii="楷體-簡" w:eastAsia="楷體-簡" w:hAnsi="楷體-簡" w:hint="eastAsia"/>
          <w:sz w:val="28"/>
          <w:szCs w:val="28"/>
        </w:rPr>
        <w:lastRenderedPageBreak/>
        <w:t xml:space="preserve"> 卡諾圖</w:t>
      </w:r>
      <w:r>
        <w:rPr>
          <w:rFonts w:ascii="楷體-簡" w:eastAsia="楷體-簡" w:hAnsi="楷體-簡"/>
          <w:sz w:val="28"/>
          <w:szCs w:val="28"/>
        </w:rPr>
        <w:t>(K-map</w:t>
      </w:r>
      <w:r>
        <w:rPr>
          <w:rFonts w:ascii="楷體-簡" w:eastAsia="楷體-簡" w:hAnsi="楷體-簡" w:hint="eastAsia"/>
          <w:sz w:val="28"/>
          <w:szCs w:val="28"/>
        </w:rPr>
        <w:t>)：</w:t>
      </w:r>
    </w:p>
    <w:p w14:paraId="3CB618FD" w14:textId="51D3A799" w:rsidR="00836952" w:rsidRPr="00836952" w:rsidRDefault="00836952" w:rsidP="00836952">
      <w:pPr>
        <w:ind w:left="960"/>
        <w:rPr>
          <w:rFonts w:ascii="楷體-簡" w:eastAsia="楷體-簡" w:hAnsi="楷體-簡"/>
          <w:sz w:val="28"/>
          <w:szCs w:val="28"/>
        </w:rPr>
      </w:pPr>
      <w:r>
        <w:rPr>
          <w:rFonts w:ascii="楷體-簡" w:eastAsia="楷體-簡" w:hAnsi="楷體-簡"/>
          <w:sz w:val="28"/>
          <w:szCs w:val="28"/>
        </w:rPr>
        <w:t>(1)</w:t>
      </w:r>
      <w:r>
        <w:rPr>
          <w:rFonts w:ascii="楷體-簡" w:eastAsia="楷體-簡" w:hAnsi="楷體-簡" w:hint="eastAsia"/>
          <w:sz w:val="28"/>
          <w:szCs w:val="28"/>
        </w:rPr>
        <w:t>簡介：</w:t>
      </w:r>
    </w:p>
    <w:p w14:paraId="48A722F7" w14:textId="439AC016" w:rsidR="00836952" w:rsidRDefault="00836952" w:rsidP="00836952">
      <w:pPr>
        <w:pStyle w:val="a8"/>
        <w:ind w:leftChars="0" w:left="960" w:firstLine="480"/>
        <w:rPr>
          <w:rFonts w:ascii="楷體-簡" w:eastAsia="楷體-簡" w:hAnsi="楷體-簡"/>
          <w:sz w:val="28"/>
          <w:szCs w:val="28"/>
        </w:rPr>
      </w:pPr>
      <w:r w:rsidRPr="00836952">
        <w:rPr>
          <w:rFonts w:ascii="楷體-簡" w:eastAsia="楷體-簡" w:hAnsi="楷體-簡" w:hint="eastAsia"/>
          <w:sz w:val="28"/>
          <w:szCs w:val="28"/>
        </w:rPr>
        <w:t>卡諾圖法是一種簡化布林代數的重要方法，它不僅可以大大簡化計算，而且還可以減少邏輯閘的使用，從而提高系統的效率。</w:t>
      </w:r>
    </w:p>
    <w:p w14:paraId="22C7DBCB" w14:textId="4CD99FE5" w:rsidR="00836952" w:rsidRDefault="00836952" w:rsidP="006A6796">
      <w:pPr>
        <w:pStyle w:val="a8"/>
        <w:ind w:leftChars="0" w:left="840"/>
        <w:rPr>
          <w:rFonts w:ascii="楷體-簡" w:eastAsia="楷體-簡" w:hAnsi="楷體-簡"/>
          <w:sz w:val="28"/>
          <w:szCs w:val="28"/>
        </w:rPr>
      </w:pPr>
      <w:r>
        <w:rPr>
          <w:rFonts w:ascii="楷體-簡" w:eastAsia="楷體-簡" w:hAnsi="楷體-簡"/>
          <w:sz w:val="28"/>
          <w:szCs w:val="28"/>
        </w:rPr>
        <w:tab/>
        <w:t>(2)</w:t>
      </w:r>
      <w:r>
        <w:rPr>
          <w:rFonts w:ascii="楷體-簡" w:eastAsia="楷體-簡" w:hAnsi="楷體-簡" w:hint="eastAsia"/>
          <w:sz w:val="28"/>
          <w:szCs w:val="28"/>
        </w:rPr>
        <w:t xml:space="preserve"> 如何實作：</w:t>
      </w:r>
    </w:p>
    <w:p w14:paraId="53D802B6" w14:textId="53E44783" w:rsidR="00836952" w:rsidRDefault="00836952" w:rsidP="006A6796">
      <w:pPr>
        <w:pStyle w:val="a8"/>
        <w:ind w:leftChars="0" w:left="840"/>
        <w:rPr>
          <w:rFonts w:ascii="楷體-簡" w:eastAsia="楷體-簡" w:hAnsi="楷體-簡"/>
          <w:sz w:val="28"/>
          <w:szCs w:val="28"/>
        </w:rPr>
      </w:pPr>
      <w:r>
        <w:rPr>
          <w:rFonts w:ascii="楷體-簡" w:eastAsia="楷體-簡" w:hAnsi="楷體-簡"/>
          <w:sz w:val="28"/>
          <w:szCs w:val="28"/>
        </w:rPr>
        <w:tab/>
      </w:r>
      <w:r>
        <w:rPr>
          <w:rFonts w:ascii="楷體-簡" w:eastAsia="楷體-簡" w:hAnsi="楷體-簡"/>
          <w:sz w:val="28"/>
          <w:szCs w:val="28"/>
        </w:rPr>
        <w:tab/>
      </w:r>
      <w:r>
        <w:rPr>
          <w:rFonts w:ascii="楷體-簡" w:eastAsia="楷體-簡" w:hAnsi="楷體-簡" w:hint="eastAsia"/>
          <w:sz w:val="28"/>
          <w:szCs w:val="28"/>
        </w:rPr>
        <w:t>將真值表整理成下面這樣。</w:t>
      </w:r>
    </w:p>
    <w:p w14:paraId="359D03EB" w14:textId="1A5F0DAF" w:rsidR="00836952" w:rsidRDefault="00836952" w:rsidP="006A6796">
      <w:pPr>
        <w:pStyle w:val="a8"/>
        <w:ind w:leftChars="0" w:left="840"/>
        <w:rPr>
          <w:rFonts w:ascii="楷體-簡" w:eastAsia="楷體-簡" w:hAnsi="楷體-簡"/>
          <w:sz w:val="28"/>
          <w:szCs w:val="28"/>
        </w:rPr>
      </w:pPr>
      <w:r>
        <w:rPr>
          <w:rFonts w:ascii="楷體-簡" w:eastAsia="楷體-簡" w:hAnsi="楷體-簡" w:hint="eastAsia"/>
          <w:noProof/>
          <w:sz w:val="28"/>
          <w:szCs w:val="28"/>
        </w:rPr>
        <mc:AlternateContent>
          <mc:Choice Requires="wps">
            <w:drawing>
              <wp:anchor distT="0" distB="0" distL="114300" distR="114300" simplePos="0" relativeHeight="251671552" behindDoc="0" locked="0" layoutInCell="1" allowOverlap="1" wp14:anchorId="52690792" wp14:editId="1657D0D4">
                <wp:simplePos x="0" y="0"/>
                <wp:positionH relativeFrom="column">
                  <wp:posOffset>977631</wp:posOffset>
                </wp:positionH>
                <wp:positionV relativeFrom="paragraph">
                  <wp:posOffset>58366</wp:posOffset>
                </wp:positionV>
                <wp:extent cx="2217906" cy="2082949"/>
                <wp:effectExtent l="0" t="0" r="17780" b="12700"/>
                <wp:wrapNone/>
                <wp:docPr id="2" name="文字方塊 2"/>
                <wp:cNvGraphicFramePr/>
                <a:graphic xmlns:a="http://schemas.openxmlformats.org/drawingml/2006/main">
                  <a:graphicData uri="http://schemas.microsoft.com/office/word/2010/wordprocessingShape">
                    <wps:wsp>
                      <wps:cNvSpPr txBox="1"/>
                      <wps:spPr>
                        <a:xfrm>
                          <a:off x="0" y="0"/>
                          <a:ext cx="2217906" cy="2082949"/>
                        </a:xfrm>
                        <a:prstGeom prst="rect">
                          <a:avLst/>
                        </a:prstGeom>
                        <a:solidFill>
                          <a:schemeClr val="lt1"/>
                        </a:solidFill>
                        <a:ln w="6350">
                          <a:solidFill>
                            <a:prstClr val="black"/>
                          </a:solidFill>
                        </a:ln>
                      </wps:spPr>
                      <wps:txbx>
                        <w:txbxContent>
                          <w:p w14:paraId="4FDF6B8B" w14:textId="445C22ED" w:rsidR="00836952" w:rsidRDefault="00836952">
                            <w:r>
                              <w:rPr>
                                <w:rFonts w:ascii="楷體-簡" w:eastAsia="楷體-簡" w:hAnsi="楷體-簡" w:hint="eastAsia"/>
                                <w:noProof/>
                                <w:sz w:val="28"/>
                                <w:szCs w:val="28"/>
                              </w:rPr>
                              <w:drawing>
                                <wp:inline distT="0" distB="0" distL="0" distR="0" wp14:anchorId="1DB4ACED" wp14:editId="7D155417">
                                  <wp:extent cx="1993729" cy="2015400"/>
                                  <wp:effectExtent l="0" t="0" r="635" b="4445"/>
                                  <wp:docPr id="1" name="圖片 1"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資料表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2033790" cy="205589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690792" id="_x0000_t202" coordsize="21600,21600" o:spt="202" path="m,l,21600r21600,l21600,xe">
                <v:stroke joinstyle="miter"/>
                <v:path gradientshapeok="t" o:connecttype="rect"/>
              </v:shapetype>
              <v:shape id="文字方塊 2" o:spid="_x0000_s1026" type="#_x0000_t202" style="position:absolute;left:0;text-align:left;margin-left:77pt;margin-top:4.6pt;width:174.65pt;height:16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" fillcolor="white [3201]" strokeweight=".5pt">
                <v:textbox>
                  <w:txbxContent>
                    <w:p w14:paraId="4FDF6B8B" w14:textId="445C22ED" w:rsidR="00836952" w:rsidRDefault="00836952">
                      <w:r>
                        <w:rPr>
                          <w:rFonts w:ascii="楷體-簡" w:eastAsia="楷體-簡" w:hAnsi="楷體-簡" w:hint="eastAsia"/>
                          <w:noProof/>
                          <w:sz w:val="28"/>
                          <w:szCs w:val="28"/>
                        </w:rPr>
                        <w:drawing>
                          <wp:inline distT="0" distB="0" distL="0" distR="0" wp14:anchorId="1DB4ACED" wp14:editId="7D155417">
                            <wp:extent cx="1993729" cy="2015400"/>
                            <wp:effectExtent l="0" t="0" r="635" b="4445"/>
                            <wp:docPr id="1" name="圖片 1"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圖片 1" descr="一張含有 資料表 的圖片&#10;&#10;自動產生的描述"/>
                                    <pic:cNvPicPr/>
                                  </pic:nvPicPr>
                                  <pic:blipFill>
                                    <a:blip r:embed="rId8">
                                      <a:extLst>
                                        <a:ext uri="{28A0092B-C50C-407E-A947-70E740481C1C}">
                                          <a14:useLocalDpi xmlns:a14="http://schemas.microsoft.com/office/drawing/2010/main" val="0"/>
                                        </a:ext>
                                      </a:extLst>
                                    </a:blip>
                                    <a:stretch>
                                      <a:fillRect/>
                                    </a:stretch>
                                  </pic:blipFill>
                                  <pic:spPr>
                                    <a:xfrm>
                                      <a:off x="0" y="0"/>
                                      <a:ext cx="2033790" cy="2055897"/>
                                    </a:xfrm>
                                    <a:prstGeom prst="rect">
                                      <a:avLst/>
                                    </a:prstGeom>
                                  </pic:spPr>
                                </pic:pic>
                              </a:graphicData>
                            </a:graphic>
                          </wp:inline>
                        </w:drawing>
                      </w:r>
                    </w:p>
                  </w:txbxContent>
                </v:textbox>
              </v:shape>
            </w:pict>
          </mc:Fallback>
        </mc:AlternateContent>
      </w:r>
    </w:p>
    <w:p w14:paraId="5F9225A6" w14:textId="573B4BBC" w:rsidR="00836952" w:rsidRDefault="00836952" w:rsidP="006A6796">
      <w:pPr>
        <w:pStyle w:val="a8"/>
        <w:ind w:leftChars="0" w:left="840"/>
        <w:rPr>
          <w:rFonts w:ascii="楷體-簡" w:eastAsia="楷體-簡" w:hAnsi="楷體-簡"/>
          <w:sz w:val="28"/>
          <w:szCs w:val="28"/>
        </w:rPr>
      </w:pPr>
    </w:p>
    <w:p w14:paraId="1D4A66E8" w14:textId="6CACCD02" w:rsidR="00836952" w:rsidRDefault="00836952" w:rsidP="006A6796">
      <w:pPr>
        <w:pStyle w:val="a8"/>
        <w:ind w:leftChars="0" w:left="840"/>
        <w:rPr>
          <w:rFonts w:ascii="楷體-簡" w:eastAsia="楷體-簡" w:hAnsi="楷體-簡"/>
          <w:sz w:val="28"/>
          <w:szCs w:val="28"/>
        </w:rPr>
      </w:pPr>
    </w:p>
    <w:p w14:paraId="4166D861" w14:textId="2187DEC0" w:rsidR="00836952" w:rsidRDefault="00836952" w:rsidP="00836952">
      <w:pPr>
        <w:rPr>
          <w:rFonts w:ascii="楷體-簡" w:eastAsia="楷體-簡" w:hAnsi="楷體-簡"/>
          <w:sz w:val="28"/>
          <w:szCs w:val="28"/>
        </w:rPr>
      </w:pPr>
    </w:p>
    <w:p w14:paraId="60BC18B7" w14:textId="77777777" w:rsidR="00836952" w:rsidRPr="00836952" w:rsidRDefault="00836952" w:rsidP="00836952">
      <w:pPr>
        <w:rPr>
          <w:rFonts w:ascii="楷體-簡" w:eastAsia="楷體-簡" w:hAnsi="楷體-簡"/>
          <w:sz w:val="28"/>
          <w:szCs w:val="28"/>
        </w:rPr>
      </w:pPr>
    </w:p>
    <w:p w14:paraId="608A3248" w14:textId="30F90E61" w:rsidR="00836952" w:rsidRDefault="00836952" w:rsidP="00836952">
      <w:pPr>
        <w:ind w:left="960" w:firstLine="360"/>
        <w:rPr>
          <w:rFonts w:ascii="楷體-簡" w:eastAsia="楷體-簡" w:hAnsi="楷體-簡"/>
          <w:sz w:val="28"/>
          <w:szCs w:val="28"/>
        </w:rPr>
      </w:pPr>
      <w:r w:rsidRPr="00836952">
        <w:rPr>
          <w:rFonts w:ascii="楷體-簡" w:eastAsia="楷體-簡" w:hAnsi="楷體-簡" w:hint="eastAsia"/>
          <w:sz w:val="28"/>
          <w:szCs w:val="28"/>
        </w:rPr>
        <w:t xml:space="preserve">注意的是，每移動一格會發現只右一個 </w:t>
      </w:r>
      <w:r w:rsidRPr="00836952">
        <w:rPr>
          <w:rFonts w:ascii="楷體-簡" w:eastAsia="楷體-簡" w:hAnsi="楷體-簡"/>
          <w:sz w:val="28"/>
          <w:szCs w:val="28"/>
        </w:rPr>
        <w:t xml:space="preserve">bit </w:t>
      </w:r>
      <w:r w:rsidRPr="00836952">
        <w:rPr>
          <w:rFonts w:ascii="楷體-簡" w:eastAsia="楷體-簡" w:hAnsi="楷體-簡" w:hint="eastAsia"/>
          <w:sz w:val="28"/>
          <w:szCs w:val="28"/>
        </w:rPr>
        <w:t>會變，這就像格雷碼一樣。</w:t>
      </w:r>
    </w:p>
    <w:p w14:paraId="561C6629" w14:textId="613DD773" w:rsidR="00836952" w:rsidRDefault="00836952" w:rsidP="00836952">
      <w:pPr>
        <w:ind w:left="960" w:firstLine="480"/>
        <w:rPr>
          <w:rFonts w:ascii="楷體-簡" w:eastAsia="楷體-簡" w:hAnsi="楷體-簡"/>
          <w:sz w:val="28"/>
          <w:szCs w:val="28"/>
        </w:rPr>
      </w:pPr>
      <w:r>
        <w:rPr>
          <w:rFonts w:ascii="楷體-簡" w:eastAsia="楷體-簡" w:hAnsi="楷體-簡" w:hint="eastAsia"/>
          <w:sz w:val="28"/>
          <w:szCs w:val="28"/>
        </w:rPr>
        <w:t>畫好圖後，選定</w:t>
      </w:r>
      <m:oMath>
        <m:sSup>
          <m:sSupPr>
            <m:ctrlPr>
              <w:rPr>
                <w:rFonts w:ascii="Cambria Math" w:eastAsia="楷體-簡" w:hAnsi="Cambria Math"/>
                <w:i/>
                <w:sz w:val="28"/>
                <w:szCs w:val="28"/>
              </w:rPr>
            </m:ctrlPr>
          </m:sSupPr>
          <m:e>
            <m:r>
              <w:rPr>
                <w:rFonts w:ascii="Cambria Math" w:eastAsia="楷體-簡" w:hAnsi="Cambria Math"/>
                <w:sz w:val="28"/>
                <w:szCs w:val="28"/>
              </w:rPr>
              <m:t>2</m:t>
            </m:r>
          </m:e>
          <m:sup>
            <m:r>
              <w:rPr>
                <w:rFonts w:ascii="Cambria Math" w:eastAsia="楷體-簡" w:hAnsi="Cambria Math"/>
                <w:sz w:val="28"/>
                <w:szCs w:val="28"/>
              </w:rPr>
              <m:t>n</m:t>
            </m:r>
          </m:sup>
        </m:sSup>
      </m:oMath>
      <w:r>
        <w:rPr>
          <w:rFonts w:ascii="楷體-簡" w:eastAsia="楷體-簡" w:hAnsi="楷體-簡" w:hint="eastAsia"/>
          <w:sz w:val="28"/>
          <w:szCs w:val="28"/>
        </w:rPr>
        <w:t>個上下或左右兩相連且為</w:t>
      </w:r>
      <w:r>
        <w:rPr>
          <w:rFonts w:ascii="楷體-簡" w:eastAsia="楷體-簡" w:hAnsi="楷體-簡"/>
          <w:sz w:val="28"/>
          <w:szCs w:val="28"/>
        </w:rPr>
        <w:t>1</w:t>
      </w:r>
      <w:r>
        <w:rPr>
          <w:rFonts w:ascii="楷體-簡" w:eastAsia="楷體-簡" w:hAnsi="楷體-簡" w:hint="eastAsia"/>
          <w:sz w:val="28"/>
          <w:szCs w:val="28"/>
        </w:rPr>
        <w:t xml:space="preserve">的方塊，觀察哪些 </w:t>
      </w:r>
      <w:r>
        <w:rPr>
          <w:rFonts w:ascii="楷體-簡" w:eastAsia="楷體-簡" w:hAnsi="楷體-簡"/>
          <w:sz w:val="28"/>
          <w:szCs w:val="28"/>
        </w:rPr>
        <w:t xml:space="preserve">Input </w:t>
      </w:r>
      <w:r>
        <w:rPr>
          <w:rFonts w:ascii="楷體-簡" w:eastAsia="楷體-簡" w:hAnsi="楷體-簡" w:hint="eastAsia"/>
          <w:sz w:val="28"/>
          <w:szCs w:val="28"/>
        </w:rPr>
        <w:t>是必要的</w:t>
      </w:r>
      <w:r>
        <w:rPr>
          <w:rFonts w:ascii="楷體-簡" w:eastAsia="楷體-簡" w:hAnsi="楷體-簡"/>
          <w:sz w:val="28"/>
          <w:szCs w:val="28"/>
        </w:rPr>
        <w:t>(</w:t>
      </w:r>
      <w:r>
        <w:rPr>
          <w:rFonts w:ascii="楷體-簡" w:eastAsia="楷體-簡" w:hAnsi="楷體-簡" w:hint="eastAsia"/>
          <w:sz w:val="28"/>
          <w:szCs w:val="28"/>
        </w:rPr>
        <w:t>影響結果的關鍵</w:t>
      </w:r>
      <w:r>
        <w:rPr>
          <w:rFonts w:ascii="楷體-簡" w:eastAsia="楷體-簡" w:hAnsi="楷體-簡"/>
          <w:sz w:val="28"/>
          <w:szCs w:val="28"/>
        </w:rPr>
        <w:t>)</w:t>
      </w:r>
      <w:r>
        <w:rPr>
          <w:rFonts w:ascii="楷體-簡" w:eastAsia="楷體-簡" w:hAnsi="楷體-簡" w:hint="eastAsia"/>
          <w:sz w:val="28"/>
          <w:szCs w:val="28"/>
        </w:rPr>
        <w:t>。</w:t>
      </w:r>
    </w:p>
    <w:p w14:paraId="38F9A0A0" w14:textId="77777777" w:rsidR="008D7A07" w:rsidRDefault="00836952" w:rsidP="00836952">
      <w:pPr>
        <w:rPr>
          <w:rFonts w:ascii="楷體-簡" w:eastAsia="楷體-簡" w:hAnsi="楷體-簡"/>
          <w:sz w:val="28"/>
          <w:szCs w:val="28"/>
        </w:rPr>
      </w:pPr>
      <w:r>
        <w:rPr>
          <w:rFonts w:ascii="楷體-簡" w:eastAsia="楷體-簡" w:hAnsi="楷體-簡"/>
          <w:sz w:val="28"/>
          <w:szCs w:val="28"/>
        </w:rPr>
        <w:tab/>
      </w:r>
      <w:r>
        <w:rPr>
          <w:rFonts w:ascii="楷體-簡" w:eastAsia="楷體-簡" w:hAnsi="楷體-簡"/>
          <w:sz w:val="28"/>
          <w:szCs w:val="28"/>
        </w:rPr>
        <w:tab/>
      </w:r>
    </w:p>
    <w:p w14:paraId="5384F91D" w14:textId="77777777" w:rsidR="008D7A07" w:rsidRDefault="008D7A07" w:rsidP="00836952">
      <w:pPr>
        <w:rPr>
          <w:rFonts w:ascii="楷體-簡" w:eastAsia="楷體-簡" w:hAnsi="楷體-簡"/>
          <w:sz w:val="28"/>
          <w:szCs w:val="28"/>
        </w:rPr>
      </w:pPr>
    </w:p>
    <w:p w14:paraId="6A59656F" w14:textId="5F557548" w:rsidR="008D7A07" w:rsidRDefault="008D7A07" w:rsidP="008D7A07">
      <w:pPr>
        <w:ind w:left="480" w:firstLine="480"/>
        <w:rPr>
          <w:rFonts w:ascii="楷體-簡" w:eastAsia="楷體-簡" w:hAnsi="楷體-簡"/>
          <w:sz w:val="28"/>
          <w:szCs w:val="28"/>
        </w:rPr>
      </w:pPr>
      <w:r>
        <w:rPr>
          <w:rFonts w:ascii="楷體-簡" w:eastAsia="楷體-簡" w:hAnsi="楷體-簡" w:hint="eastAsia"/>
          <w:sz w:val="28"/>
          <w:szCs w:val="28"/>
        </w:rPr>
        <w:t>以下圖為</w:t>
      </w:r>
      <w:r w:rsidR="00836952">
        <w:rPr>
          <w:rFonts w:ascii="楷體-簡" w:eastAsia="楷體-簡" w:hAnsi="楷體-簡" w:hint="eastAsia"/>
          <w:sz w:val="28"/>
          <w:szCs w:val="28"/>
        </w:rPr>
        <w:t>例：</w:t>
      </w:r>
    </w:p>
    <w:p w14:paraId="1BBB0AFD" w14:textId="4FBDBF15" w:rsidR="008D7A07" w:rsidRDefault="008D7A07" w:rsidP="00836952">
      <w:pPr>
        <w:rPr>
          <w:rFonts w:ascii="楷體-簡" w:eastAsia="楷體-簡" w:hAnsi="楷體-簡"/>
          <w:sz w:val="28"/>
          <w:szCs w:val="28"/>
        </w:rPr>
      </w:pPr>
      <w:r>
        <w:rPr>
          <w:rFonts w:ascii="楷體-簡" w:eastAsia="楷體-簡" w:hAnsi="楷體-簡"/>
          <w:noProof/>
          <w:sz w:val="28"/>
          <w:szCs w:val="28"/>
        </w:rPr>
        <w:lastRenderedPageBreak/>
        <mc:AlternateContent>
          <mc:Choice Requires="wps">
            <w:drawing>
              <wp:anchor distT="0" distB="0" distL="114300" distR="114300" simplePos="0" relativeHeight="251672576" behindDoc="0" locked="0" layoutInCell="1" allowOverlap="1" wp14:anchorId="013CADFE" wp14:editId="36651DD7">
                <wp:simplePos x="0" y="0"/>
                <wp:positionH relativeFrom="column">
                  <wp:posOffset>598251</wp:posOffset>
                </wp:positionH>
                <wp:positionV relativeFrom="paragraph">
                  <wp:posOffset>9729</wp:posOffset>
                </wp:positionV>
                <wp:extent cx="2859932" cy="1702340"/>
                <wp:effectExtent l="0" t="0" r="10795" b="12700"/>
                <wp:wrapNone/>
                <wp:docPr id="4" name="文字方塊 4"/>
                <wp:cNvGraphicFramePr/>
                <a:graphic xmlns:a="http://schemas.openxmlformats.org/drawingml/2006/main">
                  <a:graphicData uri="http://schemas.microsoft.com/office/word/2010/wordprocessingShape">
                    <wps:wsp>
                      <wps:cNvSpPr txBox="1"/>
                      <wps:spPr>
                        <a:xfrm>
                          <a:off x="0" y="0"/>
                          <a:ext cx="2859932" cy="1702340"/>
                        </a:xfrm>
                        <a:prstGeom prst="rect">
                          <a:avLst/>
                        </a:prstGeom>
                        <a:solidFill>
                          <a:schemeClr val="lt1"/>
                        </a:solidFill>
                        <a:ln w="6350">
                          <a:solidFill>
                            <a:prstClr val="black"/>
                          </a:solidFill>
                        </a:ln>
                      </wps:spPr>
                      <wps:txbx>
                        <w:txbxContent>
                          <w:p w14:paraId="333D68D7" w14:textId="738C9A68" w:rsidR="008D7A07" w:rsidRDefault="008D7A07">
                            <w:r>
                              <w:rPr>
                                <w:rFonts w:ascii="楷體-簡" w:eastAsia="楷體-簡" w:hAnsi="楷體-簡" w:hint="eastAsia"/>
                                <w:noProof/>
                                <w:sz w:val="28"/>
                                <w:szCs w:val="28"/>
                              </w:rPr>
                              <w:drawing>
                                <wp:inline distT="0" distB="0" distL="0" distR="0" wp14:anchorId="740C8DD3" wp14:editId="540B7FAF">
                                  <wp:extent cx="2674620" cy="1593888"/>
                                  <wp:effectExtent l="0" t="0" r="508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
                                            <a:extLst>
                                              <a:ext uri="{28A0092B-C50C-407E-A947-70E740481C1C}">
                                                <a14:useLocalDpi xmlns:a14="http://schemas.microsoft.com/office/drawing/2010/main" val="0"/>
                                              </a:ext>
                                            </a:extLst>
                                          </a:blip>
                                          <a:stretch>
                                            <a:fillRect/>
                                          </a:stretch>
                                        </pic:blipFill>
                                        <pic:spPr>
                                          <a:xfrm>
                                            <a:off x="0" y="0"/>
                                            <a:ext cx="2709768" cy="1614833"/>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CADFE" id="文字方塊 4" o:spid="_x0000_s1027" type="#_x0000_t202" style="position:absolute;margin-left:47.1pt;margin-top:.75pt;width:225.2pt;height:134.0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" fillcolor="white [3201]" strokeweight=".5pt">
                <v:textbox>
                  <w:txbxContent>
                    <w:p w14:paraId="333D68D7" w14:textId="738C9A68" w:rsidR="008D7A07" w:rsidRDefault="008D7A07">
                      <w:r>
                        <w:rPr>
                          <w:rFonts w:ascii="楷體-簡" w:eastAsia="楷體-簡" w:hAnsi="楷體-簡" w:hint="eastAsia"/>
                          <w:noProof/>
                          <w:sz w:val="28"/>
                          <w:szCs w:val="28"/>
                        </w:rPr>
                        <w:drawing>
                          <wp:inline distT="0" distB="0" distL="0" distR="0" wp14:anchorId="740C8DD3" wp14:editId="540B7FAF">
                            <wp:extent cx="2674620" cy="1593888"/>
                            <wp:effectExtent l="0" t="0" r="5080" b="635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圖片 3"/>
                                    <pic:cNvPicPr/>
                                  </pic:nvPicPr>
                                  <pic:blipFill>
                                    <a:blip r:embed="rId9">
                                      <a:extLst>
                                        <a:ext uri="{28A0092B-C50C-407E-A947-70E740481C1C}">
                                          <a14:useLocalDpi xmlns:a14="http://schemas.microsoft.com/office/drawing/2010/main" val="0"/>
                                        </a:ext>
                                      </a:extLst>
                                    </a:blip>
                                    <a:stretch>
                                      <a:fillRect/>
                                    </a:stretch>
                                  </pic:blipFill>
                                  <pic:spPr>
                                    <a:xfrm>
                                      <a:off x="0" y="0"/>
                                      <a:ext cx="2709768" cy="1614833"/>
                                    </a:xfrm>
                                    <a:prstGeom prst="rect">
                                      <a:avLst/>
                                    </a:prstGeom>
                                  </pic:spPr>
                                </pic:pic>
                              </a:graphicData>
                            </a:graphic>
                          </wp:inline>
                        </w:drawing>
                      </w:r>
                    </w:p>
                  </w:txbxContent>
                </v:textbox>
              </v:shape>
            </w:pict>
          </mc:Fallback>
        </mc:AlternateContent>
      </w:r>
    </w:p>
    <w:p w14:paraId="54A46CA2" w14:textId="1F96302A" w:rsidR="008D7A07" w:rsidRDefault="008D7A07" w:rsidP="00836952">
      <w:pPr>
        <w:rPr>
          <w:rFonts w:ascii="楷體-簡" w:eastAsia="楷體-簡" w:hAnsi="楷體-簡"/>
          <w:sz w:val="28"/>
          <w:szCs w:val="28"/>
        </w:rPr>
      </w:pPr>
    </w:p>
    <w:p w14:paraId="7E044A9B" w14:textId="5FC26F2E" w:rsidR="00836952" w:rsidRDefault="008D7A07" w:rsidP="00836952">
      <w:pPr>
        <w:rPr>
          <w:rFonts w:ascii="楷體-簡" w:eastAsia="楷體-簡" w:hAnsi="楷體-簡"/>
          <w:sz w:val="28"/>
          <w:szCs w:val="28"/>
        </w:rPr>
      </w:pPr>
      <w:r>
        <w:rPr>
          <w:rFonts w:ascii="楷體-簡" w:eastAsia="楷體-簡" w:hAnsi="楷體-簡" w:hint="eastAsia"/>
          <w:noProof/>
          <w:sz w:val="28"/>
          <w:szCs w:val="28"/>
        </w:rPr>
        <mc:AlternateContent>
          <mc:Choice Requires="wps">
            <w:drawing>
              <wp:anchor distT="0" distB="0" distL="114300" distR="114300" simplePos="0" relativeHeight="251673600" behindDoc="0" locked="0" layoutInCell="1" allowOverlap="1" wp14:anchorId="190960D7" wp14:editId="6EDF53FC">
                <wp:simplePos x="0" y="0"/>
                <wp:positionH relativeFrom="column">
                  <wp:posOffset>1282160</wp:posOffset>
                </wp:positionH>
                <wp:positionV relativeFrom="paragraph">
                  <wp:posOffset>155642</wp:posOffset>
                </wp:positionV>
                <wp:extent cx="969645" cy="489355"/>
                <wp:effectExtent l="12700" t="12700" r="20955" b="31750"/>
                <wp:wrapNone/>
                <wp:docPr id="5" name="矩形 5"/>
                <wp:cNvGraphicFramePr/>
                <a:graphic xmlns:a="http://schemas.openxmlformats.org/drawingml/2006/main">
                  <a:graphicData uri="http://schemas.microsoft.com/office/word/2010/wordprocessingShape">
                    <wps:wsp>
                      <wps:cNvSpPr/>
                      <wps:spPr>
                        <a:xfrm>
                          <a:off x="0" y="0"/>
                          <a:ext cx="969645" cy="48935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CBE75D" id="矩形 5" o:spid="_x0000_s1026" style="position:absolute;margin-left:100.95pt;margin-top:12.25pt;width:76.35pt;height:38.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" filled="f" strokecolor="red" strokeweight="3pt"/>
            </w:pict>
          </mc:Fallback>
        </mc:AlternateContent>
      </w:r>
      <w:r>
        <w:rPr>
          <w:rFonts w:ascii="楷體-簡" w:eastAsia="楷體-簡" w:hAnsi="楷體-簡"/>
          <w:sz w:val="28"/>
          <w:szCs w:val="28"/>
        </w:rPr>
        <w:tab/>
      </w:r>
      <w:r>
        <w:rPr>
          <w:rFonts w:ascii="楷體-簡" w:eastAsia="楷體-簡" w:hAnsi="楷體-簡"/>
          <w:sz w:val="28"/>
          <w:szCs w:val="28"/>
        </w:rPr>
        <w:tab/>
      </w:r>
    </w:p>
    <w:p w14:paraId="179E4EF0" w14:textId="1A33B49D" w:rsidR="00836952" w:rsidRDefault="00836952" w:rsidP="00836952">
      <w:pPr>
        <w:rPr>
          <w:rFonts w:ascii="楷體-簡" w:eastAsia="楷體-簡" w:hAnsi="楷體-簡"/>
          <w:sz w:val="28"/>
          <w:szCs w:val="28"/>
        </w:rPr>
      </w:pPr>
    </w:p>
    <w:p w14:paraId="1A491490" w14:textId="00C90944" w:rsidR="00836952" w:rsidRDefault="008D7A07" w:rsidP="008D7A07">
      <w:pPr>
        <w:ind w:left="480" w:firstLine="480"/>
        <w:rPr>
          <w:rFonts w:ascii="楷體-簡" w:eastAsia="楷體-簡" w:hAnsi="楷體-簡"/>
          <w:sz w:val="28"/>
          <w:szCs w:val="28"/>
        </w:rPr>
      </w:pPr>
      <w:r>
        <w:rPr>
          <w:rFonts w:ascii="楷體-簡" w:eastAsia="楷體-簡" w:hAnsi="楷體-簡" w:hint="eastAsia"/>
          <w:sz w:val="28"/>
          <w:szCs w:val="28"/>
        </w:rPr>
        <w:t xml:space="preserve">紅色框框是我選定要合併化簡的區域，觀察會發現，這兩個方塊結果的決定因素是 </w:t>
      </w:r>
      <w:r>
        <w:rPr>
          <w:rFonts w:ascii="楷體-簡" w:eastAsia="楷體-簡" w:hAnsi="楷體-簡"/>
          <w:sz w:val="28"/>
          <w:szCs w:val="28"/>
        </w:rPr>
        <w:t>A=1</w:t>
      </w:r>
      <w:r>
        <w:rPr>
          <w:rFonts w:ascii="楷體-簡" w:eastAsia="楷體-簡" w:hAnsi="楷體-簡" w:hint="eastAsia"/>
          <w:sz w:val="28"/>
          <w:szCs w:val="28"/>
        </w:rPr>
        <w:t>、</w:t>
      </w:r>
      <w:r>
        <w:rPr>
          <w:rFonts w:ascii="楷體-簡" w:eastAsia="楷體-簡" w:hAnsi="楷體-簡"/>
          <w:sz w:val="28"/>
          <w:szCs w:val="28"/>
        </w:rPr>
        <w:t>B=0</w:t>
      </w:r>
      <w:r>
        <w:rPr>
          <w:rFonts w:ascii="楷體-簡" w:eastAsia="楷體-簡" w:hAnsi="楷體-簡" w:hint="eastAsia"/>
          <w:sz w:val="28"/>
          <w:szCs w:val="28"/>
        </w:rPr>
        <w:t>，</w:t>
      </w:r>
      <w:r>
        <w:rPr>
          <w:rFonts w:ascii="楷體-簡" w:eastAsia="楷體-簡" w:hAnsi="楷體-簡"/>
          <w:sz w:val="28"/>
          <w:szCs w:val="28"/>
        </w:rPr>
        <w:t>C</w:t>
      </w:r>
      <w:r>
        <w:rPr>
          <w:rFonts w:ascii="楷體-簡" w:eastAsia="楷體-簡" w:hAnsi="楷體-簡" w:hint="eastAsia"/>
          <w:sz w:val="28"/>
          <w:szCs w:val="28"/>
        </w:rPr>
        <w:t>是多少並不會影響果。所以可以寫成</w:t>
      </w:r>
      <m:oMath>
        <m:r>
          <w:rPr>
            <w:rFonts w:ascii="Cambria Math" w:eastAsia="楷體-簡" w:hAnsi="Cambria Math"/>
            <w:sz w:val="28"/>
            <w:szCs w:val="28"/>
          </w:rPr>
          <m:t>A</m:t>
        </m:r>
        <m:sSup>
          <m:sSupPr>
            <m:ctrlPr>
              <w:rPr>
                <w:rFonts w:ascii="Cambria Math" w:eastAsia="楷體-簡" w:hAnsi="Cambria Math"/>
                <w:i/>
                <w:sz w:val="28"/>
                <w:szCs w:val="28"/>
              </w:rPr>
            </m:ctrlPr>
          </m:sSupPr>
          <m:e>
            <m:r>
              <w:rPr>
                <w:rFonts w:ascii="Cambria Math" w:eastAsia="楷體-簡" w:hAnsi="Cambria Math"/>
                <w:sz w:val="28"/>
                <w:szCs w:val="28"/>
              </w:rPr>
              <m:t>B</m:t>
            </m:r>
          </m:e>
          <m:sup>
            <m:r>
              <w:rPr>
                <w:rFonts w:ascii="Cambria Math" w:eastAsia="楷體-簡" w:hAnsi="Cambria Math"/>
                <w:sz w:val="28"/>
                <w:szCs w:val="28"/>
              </w:rPr>
              <m:t>'</m:t>
            </m:r>
          </m:sup>
        </m:sSup>
      </m:oMath>
      <w:r>
        <w:rPr>
          <w:rFonts w:ascii="楷體-簡" w:eastAsia="楷體-簡" w:hAnsi="楷體-簡" w:hint="eastAsia"/>
          <w:sz w:val="28"/>
          <w:szCs w:val="28"/>
        </w:rPr>
        <w:t>。</w:t>
      </w:r>
    </w:p>
    <w:p w14:paraId="3B751925" w14:textId="72671510" w:rsidR="008D7A07" w:rsidRDefault="008D7A07" w:rsidP="008D7A07">
      <w:pPr>
        <w:ind w:left="480" w:firstLine="480"/>
        <w:rPr>
          <w:rFonts w:ascii="楷體-簡" w:eastAsia="楷體-簡" w:hAnsi="楷體-簡"/>
          <w:sz w:val="28"/>
          <w:szCs w:val="28"/>
        </w:rPr>
      </w:pPr>
      <w:r>
        <w:rPr>
          <w:rFonts w:ascii="楷體-簡" w:eastAsia="楷體-簡" w:hAnsi="楷體-簡"/>
          <w:sz w:val="28"/>
          <w:szCs w:val="28"/>
        </w:rPr>
        <w:t>(3)</w:t>
      </w:r>
      <w:r>
        <w:rPr>
          <w:rFonts w:ascii="楷體-簡" w:eastAsia="楷體-簡" w:hAnsi="楷體-簡" w:hint="eastAsia"/>
          <w:sz w:val="28"/>
          <w:szCs w:val="28"/>
        </w:rPr>
        <w:t>實作重點：</w:t>
      </w:r>
    </w:p>
    <w:p w14:paraId="779FF481" w14:textId="13F63A56" w:rsidR="008D7A07" w:rsidRDefault="008D7A07" w:rsidP="008D7A07">
      <w:pPr>
        <w:pStyle w:val="a8"/>
        <w:numPr>
          <w:ilvl w:val="0"/>
          <w:numId w:val="9"/>
        </w:numPr>
        <w:ind w:leftChars="0"/>
        <w:rPr>
          <w:rFonts w:ascii="楷體-簡" w:eastAsia="楷體-簡" w:hAnsi="楷體-簡"/>
          <w:sz w:val="28"/>
          <w:szCs w:val="28"/>
        </w:rPr>
      </w:pPr>
      <w:r w:rsidRPr="008D7A07">
        <w:rPr>
          <w:rFonts w:ascii="楷體-簡" w:eastAsia="楷體-簡" w:hAnsi="楷體-簡" w:hint="eastAsia"/>
          <w:sz w:val="28"/>
          <w:szCs w:val="28"/>
        </w:rPr>
        <w:t>每一群組越大越好。</w:t>
      </w:r>
    </w:p>
    <w:p w14:paraId="6828AC8A" w14:textId="2BB4BE75" w:rsidR="008D7A07" w:rsidRPr="008D7A07" w:rsidRDefault="008D7A07" w:rsidP="008D7A07">
      <w:pPr>
        <w:pStyle w:val="a8"/>
        <w:numPr>
          <w:ilvl w:val="0"/>
          <w:numId w:val="9"/>
        </w:numPr>
        <w:ind w:leftChars="0"/>
        <w:rPr>
          <w:rFonts w:ascii="楷體-簡" w:eastAsia="楷體-簡" w:hAnsi="楷體-簡"/>
          <w:sz w:val="28"/>
          <w:szCs w:val="28"/>
        </w:rPr>
      </w:pPr>
      <w:r>
        <w:rPr>
          <w:rFonts w:ascii="楷體-簡" w:eastAsia="楷體-簡" w:hAnsi="楷體-簡" w:hint="eastAsia"/>
          <w:sz w:val="28"/>
          <w:szCs w:val="28"/>
        </w:rPr>
        <w:t>群組數量越少越好。</w:t>
      </w:r>
    </w:p>
    <w:p w14:paraId="15D1B35A" w14:textId="3F9EE538" w:rsidR="006A6796" w:rsidRDefault="006A6796" w:rsidP="003272F1">
      <w:pPr>
        <w:pStyle w:val="a8"/>
        <w:numPr>
          <w:ilvl w:val="0"/>
          <w:numId w:val="6"/>
        </w:numPr>
        <w:ind w:leftChars="0"/>
        <w:rPr>
          <w:rFonts w:ascii="楷體-簡" w:eastAsia="楷體-簡" w:hAnsi="楷體-簡"/>
          <w:sz w:val="28"/>
          <w:szCs w:val="28"/>
        </w:rPr>
      </w:pPr>
      <w:r>
        <w:rPr>
          <w:rFonts w:ascii="楷體-簡" w:eastAsia="楷體-簡" w:hAnsi="楷體-簡" w:hint="eastAsia"/>
          <w:sz w:val="28"/>
          <w:szCs w:val="28"/>
        </w:rPr>
        <w:t>實作步驟</w:t>
      </w:r>
    </w:p>
    <w:p w14:paraId="6136FBBC" w14:textId="23C56EBE" w:rsidR="006A6796" w:rsidRDefault="006A6796" w:rsidP="006A6796">
      <w:pPr>
        <w:pStyle w:val="a8"/>
        <w:ind w:leftChars="0" w:left="840"/>
        <w:rPr>
          <w:rFonts w:ascii="楷體-簡" w:eastAsia="楷體-簡" w:hAnsi="楷體-簡"/>
          <w:sz w:val="28"/>
          <w:szCs w:val="28"/>
        </w:rPr>
      </w:pPr>
      <w:r>
        <w:rPr>
          <w:rFonts w:ascii="楷體-簡" w:eastAsia="楷體-簡" w:hAnsi="楷體-簡" w:hint="eastAsia"/>
          <w:sz w:val="28"/>
          <w:szCs w:val="28"/>
        </w:rPr>
        <w:t>(</w:t>
      </w:r>
      <w:r>
        <w:rPr>
          <w:rFonts w:ascii="楷體-簡" w:eastAsia="楷體-簡" w:hAnsi="楷體-簡"/>
          <w:sz w:val="28"/>
          <w:szCs w:val="28"/>
        </w:rPr>
        <w:t xml:space="preserve">1) </w:t>
      </w:r>
      <w:r>
        <w:rPr>
          <w:rFonts w:ascii="楷體-簡" w:eastAsia="楷體-簡" w:hAnsi="楷體-簡" w:hint="eastAsia"/>
          <w:sz w:val="28"/>
          <w:szCs w:val="28"/>
        </w:rPr>
        <w:t>根據要球</w:t>
      </w:r>
      <w:r>
        <w:rPr>
          <w:rFonts w:ascii="楷體-簡" w:eastAsia="楷體-簡" w:hAnsi="楷體-簡"/>
          <w:sz w:val="28"/>
          <w:szCs w:val="28"/>
        </w:rPr>
        <w:t>(</w:t>
      </w:r>
      <w:r>
        <w:rPr>
          <w:rFonts w:ascii="楷體-簡" w:eastAsia="楷體-簡" w:hAnsi="楷體-簡" w:hint="eastAsia"/>
          <w:sz w:val="28"/>
          <w:szCs w:val="28"/>
        </w:rPr>
        <w:t>或題目給的原式子)，將真值表列出。</w:t>
      </w:r>
    </w:p>
    <w:p w14:paraId="431EDBC7" w14:textId="6C022035" w:rsidR="006A6796" w:rsidRPr="006A6796" w:rsidRDefault="006A6796" w:rsidP="006A6796">
      <w:pPr>
        <w:pStyle w:val="a8"/>
        <w:ind w:leftChars="0" w:left="840"/>
        <w:rPr>
          <w:rFonts w:ascii="楷體-簡" w:eastAsia="楷體-簡" w:hAnsi="楷體-簡"/>
          <w:sz w:val="28"/>
          <w:szCs w:val="28"/>
        </w:rPr>
      </w:pPr>
      <w:r>
        <w:rPr>
          <w:rFonts w:ascii="楷體-簡" w:eastAsia="楷體-簡" w:hAnsi="楷體-簡" w:hint="eastAsia"/>
          <w:sz w:val="28"/>
          <w:szCs w:val="28"/>
        </w:rPr>
        <w:t>(</w:t>
      </w:r>
      <w:r>
        <w:rPr>
          <w:rFonts w:ascii="楷體-簡" w:eastAsia="楷體-簡" w:hAnsi="楷體-簡"/>
          <w:sz w:val="28"/>
          <w:szCs w:val="28"/>
        </w:rPr>
        <w:t xml:space="preserve">2) </w:t>
      </w:r>
      <w:r>
        <w:rPr>
          <w:rFonts w:ascii="楷體-簡" w:eastAsia="楷體-簡" w:hAnsi="楷體-簡" w:hint="eastAsia"/>
          <w:sz w:val="28"/>
          <w:szCs w:val="28"/>
        </w:rPr>
        <w:t>利用真值表，畫出卡諾圖。</w:t>
      </w:r>
    </w:p>
    <w:p w14:paraId="3958A88C" w14:textId="560A00E0" w:rsidR="006A6796" w:rsidRPr="006A6796" w:rsidRDefault="006A6796" w:rsidP="006A6796">
      <w:pPr>
        <w:pStyle w:val="a8"/>
        <w:ind w:leftChars="0" w:left="840"/>
        <w:rPr>
          <w:rFonts w:ascii="楷體-簡" w:eastAsia="楷體-簡" w:hAnsi="楷體-簡"/>
          <w:sz w:val="28"/>
          <w:szCs w:val="28"/>
        </w:rPr>
      </w:pPr>
      <w:r>
        <w:rPr>
          <w:rFonts w:ascii="楷體-簡" w:eastAsia="楷體-簡" w:hAnsi="楷體-簡" w:hint="eastAsia"/>
          <w:sz w:val="28"/>
          <w:szCs w:val="28"/>
        </w:rPr>
        <w:t>(</w:t>
      </w:r>
      <w:r>
        <w:rPr>
          <w:rFonts w:ascii="楷體-簡" w:eastAsia="楷體-簡" w:hAnsi="楷體-簡"/>
          <w:sz w:val="28"/>
          <w:szCs w:val="28"/>
        </w:rPr>
        <w:t xml:space="preserve">3) </w:t>
      </w:r>
      <w:r>
        <w:rPr>
          <w:rFonts w:ascii="楷體-簡" w:eastAsia="楷體-簡" w:hAnsi="楷體-簡" w:hint="eastAsia"/>
          <w:sz w:val="28"/>
          <w:szCs w:val="28"/>
        </w:rPr>
        <w:t>依據卡諾圖，將最簡函數求出。</w:t>
      </w:r>
    </w:p>
    <w:p w14:paraId="2297A769" w14:textId="32C75259" w:rsidR="006A6796" w:rsidRPr="006A6796" w:rsidRDefault="006A6796" w:rsidP="006A6796">
      <w:pPr>
        <w:pStyle w:val="a8"/>
        <w:ind w:leftChars="0" w:left="840"/>
        <w:rPr>
          <w:rFonts w:ascii="楷體-簡" w:eastAsia="楷體-簡" w:hAnsi="楷體-簡"/>
          <w:sz w:val="28"/>
          <w:szCs w:val="28"/>
        </w:rPr>
      </w:pPr>
      <w:r>
        <w:rPr>
          <w:rFonts w:ascii="楷體-簡" w:eastAsia="楷體-簡" w:hAnsi="楷體-簡" w:hint="eastAsia"/>
          <w:sz w:val="28"/>
          <w:szCs w:val="28"/>
        </w:rPr>
        <w:t>(</w:t>
      </w:r>
      <w:r>
        <w:rPr>
          <w:rFonts w:ascii="楷體-簡" w:eastAsia="楷體-簡" w:hAnsi="楷體-簡"/>
          <w:sz w:val="28"/>
          <w:szCs w:val="28"/>
        </w:rPr>
        <w:t>4)</w:t>
      </w:r>
      <w:r>
        <w:rPr>
          <w:rFonts w:ascii="楷體-簡" w:eastAsia="楷體-簡" w:hAnsi="楷體-簡" w:hint="eastAsia"/>
          <w:sz w:val="28"/>
          <w:szCs w:val="28"/>
        </w:rPr>
        <w:t xml:space="preserve"> 由函數規劃出路線圖並完成接線。</w:t>
      </w:r>
    </w:p>
    <w:p w14:paraId="2CFF65A7" w14:textId="0187C112" w:rsidR="005D461E" w:rsidRDefault="005D461E" w:rsidP="005D461E">
      <w:pPr>
        <w:pStyle w:val="a8"/>
        <w:numPr>
          <w:ilvl w:val="0"/>
          <w:numId w:val="6"/>
        </w:numPr>
        <w:ind w:leftChars="0"/>
        <w:rPr>
          <w:rFonts w:ascii="楷體-簡" w:eastAsia="楷體-簡" w:hAnsi="楷體-簡"/>
          <w:sz w:val="28"/>
          <w:szCs w:val="28"/>
        </w:rPr>
      </w:pPr>
      <w:r>
        <w:rPr>
          <w:rFonts w:ascii="楷體-簡" w:eastAsia="楷體-簡" w:hAnsi="楷體-簡"/>
          <w:sz w:val="28"/>
          <w:szCs w:val="28"/>
        </w:rPr>
        <w:t>NAND(7410)</w:t>
      </w:r>
      <w:r w:rsidR="003272F1">
        <w:rPr>
          <w:rFonts w:ascii="楷體-簡" w:eastAsia="楷體-簡" w:hAnsi="楷體-簡"/>
          <w:sz w:val="28"/>
          <w:szCs w:val="28"/>
        </w:rPr>
        <w:t xml:space="preserve">: </w:t>
      </w:r>
      <w:r>
        <w:rPr>
          <w:rFonts w:ascii="楷體-簡" w:eastAsia="楷體-簡" w:hAnsi="楷體-簡"/>
          <w:sz w:val="28"/>
          <w:szCs w:val="28"/>
        </w:rPr>
        <w:t xml:space="preserve"> </w:t>
      </w:r>
      <w:r>
        <w:rPr>
          <w:rFonts w:ascii="楷體-簡" w:eastAsia="楷體-簡" w:hAnsi="楷體-簡" w:hint="eastAsia"/>
          <w:sz w:val="28"/>
          <w:szCs w:val="28"/>
        </w:rPr>
        <w:t>A</w:t>
      </w:r>
      <w:r>
        <w:rPr>
          <w:rFonts w:ascii="楷體-簡" w:eastAsia="楷體-簡" w:hAnsi="楷體-簡"/>
          <w:sz w:val="28"/>
          <w:szCs w:val="28"/>
        </w:rPr>
        <w:t>ND</w:t>
      </w:r>
      <w:r>
        <w:rPr>
          <w:rFonts w:ascii="楷體-簡" w:eastAsia="楷體-簡" w:hAnsi="楷體-簡" w:hint="eastAsia"/>
          <w:sz w:val="28"/>
          <w:szCs w:val="28"/>
        </w:rPr>
        <w:t>反閘，並且有三個</w:t>
      </w:r>
      <w:r>
        <w:rPr>
          <w:rFonts w:ascii="楷體-簡" w:eastAsia="楷體-簡" w:hAnsi="楷體-簡"/>
          <w:sz w:val="28"/>
          <w:szCs w:val="28"/>
        </w:rPr>
        <w:t>Input</w:t>
      </w:r>
      <w:r>
        <w:rPr>
          <w:rFonts w:ascii="楷體-簡" w:eastAsia="楷體-簡" w:hAnsi="楷體-簡" w:hint="eastAsia"/>
          <w:sz w:val="28"/>
          <w:szCs w:val="28"/>
        </w:rPr>
        <w:t>。</w:t>
      </w:r>
    </w:p>
    <w:p w14:paraId="51679808" w14:textId="77777777" w:rsidR="005D461E" w:rsidRPr="005D461E" w:rsidRDefault="005D461E" w:rsidP="005D461E">
      <w:pPr>
        <w:rPr>
          <w:rFonts w:ascii="楷體-簡" w:eastAsia="楷體-簡" w:hAnsi="楷體-簡"/>
          <w:sz w:val="12"/>
          <w:szCs w:val="12"/>
        </w:rPr>
      </w:pPr>
    </w:p>
    <w:p w14:paraId="7B0C09C9" w14:textId="21F1B98A" w:rsidR="005D461E" w:rsidRPr="005D461E" w:rsidRDefault="005D461E" w:rsidP="005D461E">
      <w:pPr>
        <w:rPr>
          <w:rFonts w:ascii="楷體-簡" w:eastAsia="楷體-簡" w:hAnsi="楷體-簡"/>
          <w:sz w:val="28"/>
          <w:szCs w:val="28"/>
        </w:rPr>
      </w:pPr>
      <w:r>
        <w:rPr>
          <w:noProof/>
        </w:rPr>
        <mc:AlternateContent>
          <mc:Choice Requires="wps">
            <w:drawing>
              <wp:anchor distT="0" distB="0" distL="114300" distR="114300" simplePos="0" relativeHeight="251674624" behindDoc="0" locked="0" layoutInCell="1" allowOverlap="1" wp14:anchorId="08455974" wp14:editId="2592089A">
                <wp:simplePos x="0" y="0"/>
                <wp:positionH relativeFrom="column">
                  <wp:posOffset>617707</wp:posOffset>
                </wp:positionH>
                <wp:positionV relativeFrom="paragraph">
                  <wp:posOffset>-116732</wp:posOffset>
                </wp:positionV>
                <wp:extent cx="1429966" cy="1196502"/>
                <wp:effectExtent l="0" t="0" r="18415" b="10160"/>
                <wp:wrapNone/>
                <wp:docPr id="7" name="文字方塊 7"/>
                <wp:cNvGraphicFramePr/>
                <a:graphic xmlns:a="http://schemas.openxmlformats.org/drawingml/2006/main">
                  <a:graphicData uri="http://schemas.microsoft.com/office/word/2010/wordprocessingShape">
                    <wps:wsp>
                      <wps:cNvSpPr txBox="1"/>
                      <wps:spPr>
                        <a:xfrm>
                          <a:off x="0" y="0"/>
                          <a:ext cx="1429966" cy="1196502"/>
                        </a:xfrm>
                        <a:prstGeom prst="rect">
                          <a:avLst/>
                        </a:prstGeom>
                        <a:solidFill>
                          <a:schemeClr val="lt1"/>
                        </a:solidFill>
                        <a:ln w="6350">
                          <a:solidFill>
                            <a:prstClr val="black"/>
                          </a:solidFill>
                        </a:ln>
                      </wps:spPr>
                      <wps:txbx>
                        <w:txbxContent>
                          <w:p w14:paraId="04779FA7" w14:textId="6CFA540C" w:rsidR="005D461E" w:rsidRDefault="005D461E">
                            <w:r>
                              <w:rPr>
                                <w:noProof/>
                              </w:rPr>
                              <w:drawing>
                                <wp:inline distT="0" distB="0" distL="0" distR="0" wp14:anchorId="5A77340D" wp14:editId="2B3763D5">
                                  <wp:extent cx="1225685" cy="967492"/>
                                  <wp:effectExtent l="0" t="0" r="0" b="0"/>
                                  <wp:docPr id="10" name="圖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形 10"/>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251106" cy="9875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55974" id="文字方塊 7" o:spid="_x0000_s1028" type="#_x0000_t202" style="position:absolute;margin-left:48.65pt;margin-top:-9.2pt;width:112.6pt;height:9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" fillcolor="white [3201]" strokeweight=".5pt">
                <v:textbox>
                  <w:txbxContent>
                    <w:p w14:paraId="04779FA7" w14:textId="6CFA540C" w:rsidR="005D461E" w:rsidRDefault="005D461E">
                      <w:r>
                        <w:rPr>
                          <w:noProof/>
                        </w:rPr>
                        <w:drawing>
                          <wp:inline distT="0" distB="0" distL="0" distR="0" wp14:anchorId="5A77340D" wp14:editId="2B3763D5">
                            <wp:extent cx="1225685" cy="967492"/>
                            <wp:effectExtent l="0" t="0" r="0" b="0"/>
                            <wp:docPr id="10" name="圖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圖形 10"/>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1251106" cy="987558"/>
                                    </a:xfrm>
                                    <a:prstGeom prst="rect">
                                      <a:avLst/>
                                    </a:prstGeom>
                                  </pic:spPr>
                                </pic:pic>
                              </a:graphicData>
                            </a:graphic>
                          </wp:inline>
                        </w:drawing>
                      </w:r>
                    </w:p>
                  </w:txbxContent>
                </v:textbox>
              </v:shape>
            </w:pict>
          </mc:Fallback>
        </mc:AlternateContent>
      </w:r>
    </w:p>
    <w:p w14:paraId="085E9AC3" w14:textId="77777777" w:rsidR="005D461E" w:rsidRPr="005D461E" w:rsidRDefault="005D461E" w:rsidP="005D461E">
      <w:pPr>
        <w:rPr>
          <w:rFonts w:ascii="楷體-簡" w:eastAsia="楷體-簡" w:hAnsi="楷體-簡"/>
          <w:sz w:val="28"/>
          <w:szCs w:val="28"/>
        </w:rPr>
      </w:pPr>
    </w:p>
    <w:p w14:paraId="5446CFF1" w14:textId="77777777" w:rsidR="004B70A8" w:rsidRPr="00055382" w:rsidRDefault="004B70A8" w:rsidP="004B70A8">
      <w:pPr>
        <w:pStyle w:val="a8"/>
        <w:numPr>
          <w:ilvl w:val="0"/>
          <w:numId w:val="1"/>
        </w:numPr>
        <w:ind w:leftChars="0"/>
        <w:rPr>
          <w:rFonts w:ascii="楷體-簡" w:eastAsia="楷體-簡" w:hAnsi="楷體-簡"/>
          <w:sz w:val="32"/>
          <w:szCs w:val="32"/>
        </w:rPr>
      </w:pPr>
      <w:r w:rsidRPr="00055382">
        <w:rPr>
          <w:rFonts w:ascii="楷體-簡" w:eastAsia="楷體-簡" w:hAnsi="楷體-簡" w:hint="eastAsia"/>
          <w:sz w:val="32"/>
          <w:szCs w:val="32"/>
        </w:rPr>
        <w:lastRenderedPageBreak/>
        <w:t>實驗結果</w:t>
      </w:r>
    </w:p>
    <w:p w14:paraId="3BA427FE" w14:textId="29D17F3D" w:rsidR="00FE1236" w:rsidRDefault="00AA348E" w:rsidP="003272F1">
      <w:pPr>
        <w:pStyle w:val="a8"/>
        <w:numPr>
          <w:ilvl w:val="0"/>
          <w:numId w:val="4"/>
        </w:numPr>
        <w:ind w:leftChars="0"/>
        <w:rPr>
          <w:rFonts w:ascii="楷體-簡" w:eastAsia="楷體-簡" w:hAnsi="楷體-簡"/>
          <w:sz w:val="32"/>
          <w:szCs w:val="32"/>
        </w:rPr>
      </w:pPr>
      <w:r w:rsidRPr="00055382">
        <w:rPr>
          <w:rFonts w:ascii="楷體-簡" w:eastAsia="楷體-簡" w:hAnsi="楷體-簡" w:hint="eastAsia"/>
          <w:sz w:val="32"/>
          <w:szCs w:val="32"/>
        </w:rPr>
        <w:t>實驗</w:t>
      </w:r>
      <w:r w:rsidRPr="00055382">
        <w:rPr>
          <w:rFonts w:ascii="楷體-簡" w:eastAsia="楷體-簡" w:hAnsi="楷體-簡"/>
          <w:sz w:val="32"/>
          <w:szCs w:val="32"/>
        </w:rPr>
        <w:t>(</w:t>
      </w:r>
      <w:r w:rsidRPr="00055382">
        <w:rPr>
          <w:rFonts w:ascii="楷體-簡" w:eastAsia="楷體-簡" w:hAnsi="楷體-簡" w:hint="eastAsia"/>
          <w:sz w:val="32"/>
          <w:szCs w:val="32"/>
        </w:rPr>
        <w:t>一)</w:t>
      </w:r>
      <w:r w:rsidR="002E4993">
        <w:rPr>
          <w:rFonts w:ascii="楷體-簡" w:eastAsia="楷體-簡" w:hAnsi="楷體-簡"/>
          <w:sz w:val="32"/>
          <w:szCs w:val="32"/>
        </w:rPr>
        <w:tab/>
      </w:r>
    </w:p>
    <w:p w14:paraId="57DC3724" w14:textId="4B2FF9BE" w:rsidR="005D461E" w:rsidRPr="005D461E" w:rsidRDefault="005D461E" w:rsidP="005D461E">
      <w:pPr>
        <w:pStyle w:val="a8"/>
        <w:ind w:leftChars="0" w:left="1440"/>
        <w:rPr>
          <w:rFonts w:ascii="楷體-簡" w:eastAsia="楷體-簡" w:hAnsi="楷體-簡"/>
          <w:sz w:val="28"/>
          <w:szCs w:val="28"/>
        </w:rPr>
      </w:pPr>
      <w:r w:rsidRPr="005D461E">
        <w:rPr>
          <w:rFonts w:ascii="楷體-簡" w:eastAsia="楷體-簡" w:hAnsi="楷體-簡" w:hint="eastAsia"/>
          <w:sz w:val="28"/>
          <w:szCs w:val="28"/>
        </w:rPr>
        <w:t>考慮以下布林函數</w:t>
      </w:r>
      <m:oMath>
        <m:r>
          <w:rPr>
            <w:rFonts w:ascii="Cambria Math" w:eastAsia="楷體-簡" w:hAnsi="Cambria Math"/>
            <w:sz w:val="28"/>
            <w:szCs w:val="28"/>
          </w:rPr>
          <m:t>F=</m:t>
        </m:r>
        <m:d>
          <m:dPr>
            <m:ctrlPr>
              <w:rPr>
                <w:rFonts w:ascii="Cambria Math" w:eastAsia="楷體-簡" w:hAnsi="Cambria Math"/>
                <w:i/>
                <w:sz w:val="28"/>
                <w:szCs w:val="28"/>
              </w:rPr>
            </m:ctrlPr>
          </m:dPr>
          <m:e>
            <m:r>
              <w:rPr>
                <w:rFonts w:ascii="Cambria Math" w:eastAsia="楷體-簡" w:hAnsi="Cambria Math"/>
                <w:sz w:val="28"/>
                <w:szCs w:val="28"/>
              </w:rPr>
              <m:t>a, b, c</m:t>
            </m:r>
          </m:e>
        </m:d>
        <m:r>
          <w:rPr>
            <w:rFonts w:ascii="Cambria Math" w:eastAsia="楷體-簡" w:hAnsi="Cambria Math"/>
            <w:sz w:val="28"/>
            <w:szCs w:val="28"/>
          </w:rPr>
          <m:t>=A</m:t>
        </m:r>
        <m:sSup>
          <m:sSupPr>
            <m:ctrlPr>
              <w:rPr>
                <w:rFonts w:ascii="Cambria Math" w:eastAsia="楷體-簡" w:hAnsi="Cambria Math"/>
                <w:i/>
                <w:sz w:val="28"/>
                <w:szCs w:val="28"/>
              </w:rPr>
            </m:ctrlPr>
          </m:sSupPr>
          <m:e>
            <m:r>
              <w:rPr>
                <w:rFonts w:ascii="Cambria Math" w:eastAsia="楷體-簡" w:hAnsi="Cambria Math"/>
                <w:sz w:val="28"/>
                <w:szCs w:val="28"/>
              </w:rPr>
              <m:t>B</m:t>
            </m:r>
          </m:e>
          <m:sup>
            <m:r>
              <w:rPr>
                <w:rFonts w:ascii="Cambria Math" w:eastAsia="楷體-簡" w:hAnsi="Cambria Math"/>
                <w:sz w:val="28"/>
                <w:szCs w:val="28"/>
              </w:rPr>
              <m:t>'</m:t>
            </m:r>
          </m:sup>
        </m:sSup>
        <m:r>
          <w:rPr>
            <w:rFonts w:ascii="Cambria Math" w:eastAsia="楷體-簡" w:hAnsi="Cambria Math"/>
            <w:sz w:val="28"/>
            <w:szCs w:val="28"/>
          </w:rPr>
          <m:t>+AC+BC</m:t>
        </m:r>
      </m:oMath>
    </w:p>
    <w:p w14:paraId="5E2EC834" w14:textId="157F2D88" w:rsidR="005D461E" w:rsidRPr="005D461E" w:rsidRDefault="005D461E" w:rsidP="005D461E">
      <w:pPr>
        <w:pStyle w:val="a8"/>
        <w:numPr>
          <w:ilvl w:val="0"/>
          <w:numId w:val="11"/>
        </w:numPr>
        <w:ind w:leftChars="0"/>
        <w:rPr>
          <w:rFonts w:ascii="楷體-簡" w:eastAsia="楷體-簡" w:hAnsi="楷體-簡"/>
          <w:sz w:val="28"/>
          <w:szCs w:val="28"/>
        </w:rPr>
      </w:pPr>
      <w:r w:rsidRPr="005D461E">
        <w:rPr>
          <w:rFonts w:ascii="楷體-簡" w:eastAsia="楷體-簡" w:hAnsi="楷體-簡" w:hint="eastAsia"/>
          <w:sz w:val="28"/>
          <w:szCs w:val="28"/>
        </w:rPr>
        <w:t>利用卡諾圖化簡這個函數, 並畫出其化簡後的邏輯電路圖</w:t>
      </w:r>
    </w:p>
    <w:p w14:paraId="25C59D8B" w14:textId="17E7012A" w:rsidR="005D461E" w:rsidRDefault="005D461E" w:rsidP="005D461E">
      <w:pPr>
        <w:pStyle w:val="a8"/>
        <w:numPr>
          <w:ilvl w:val="0"/>
          <w:numId w:val="11"/>
        </w:numPr>
        <w:ind w:leftChars="0"/>
        <w:rPr>
          <w:rFonts w:ascii="楷體-簡" w:eastAsia="楷體-簡" w:hAnsi="楷體-簡"/>
          <w:sz w:val="28"/>
          <w:szCs w:val="28"/>
        </w:rPr>
      </w:pPr>
      <w:r w:rsidRPr="005D461E">
        <w:rPr>
          <w:rFonts w:ascii="楷體-簡" w:eastAsia="楷體-簡" w:hAnsi="楷體-簡" w:hint="eastAsia"/>
          <w:sz w:val="28"/>
          <w:szCs w:val="28"/>
        </w:rPr>
        <w:t>利用一個 7400 NAND IC,  實現這個函數</w:t>
      </w:r>
    </w:p>
    <w:p w14:paraId="14247117" w14:textId="16B600BA" w:rsidR="005D461E" w:rsidRPr="00A800FE" w:rsidRDefault="00A800FE" w:rsidP="00A800FE">
      <w:pPr>
        <w:ind w:left="960" w:firstLine="480"/>
        <w:rPr>
          <w:rFonts w:ascii="楷體-簡" w:eastAsia="楷體-簡" w:hAnsi="楷體-簡"/>
          <w:sz w:val="32"/>
          <w:szCs w:val="32"/>
        </w:rPr>
      </w:pPr>
      <w:r w:rsidRPr="00A800FE">
        <w:rPr>
          <w:rFonts w:ascii="楷體-簡" w:eastAsia="楷體-簡" w:hAnsi="楷體-簡"/>
          <w:sz w:val="32"/>
          <w:szCs w:val="32"/>
        </w:rPr>
        <w:t xml:space="preserve">(1) </w:t>
      </w:r>
      <w:r w:rsidRPr="00A800FE">
        <w:rPr>
          <w:rFonts w:ascii="楷體-簡" w:eastAsia="楷體-簡" w:hAnsi="楷體-簡" w:hint="eastAsia"/>
          <w:sz w:val="32"/>
          <w:szCs w:val="32"/>
        </w:rPr>
        <w:t>K</w:t>
      </w:r>
      <w:r w:rsidRPr="00A800FE">
        <w:rPr>
          <w:rFonts w:ascii="楷體-簡" w:eastAsia="楷體-簡" w:hAnsi="楷體-簡"/>
          <w:sz w:val="32"/>
          <w:szCs w:val="32"/>
        </w:rPr>
        <w:t>-MAP</w:t>
      </w:r>
    </w:p>
    <w:p w14:paraId="43AE3AEA" w14:textId="5E7A1AAB" w:rsidR="005D461E" w:rsidRDefault="00A800FE" w:rsidP="005D461E">
      <w:pPr>
        <w:rPr>
          <w:rFonts w:ascii="楷體-簡" w:eastAsia="楷體-簡" w:hAnsi="楷體-簡"/>
          <w:sz w:val="28"/>
          <w:szCs w:val="28"/>
        </w:rPr>
      </w:pPr>
      <w:r>
        <w:rPr>
          <w:rFonts w:ascii="楷體-簡" w:eastAsia="楷體-簡" w:hAnsi="楷體-簡"/>
          <w:noProof/>
          <w:sz w:val="28"/>
          <w:szCs w:val="28"/>
        </w:rPr>
        <mc:AlternateContent>
          <mc:Choice Requires="wps">
            <w:drawing>
              <wp:anchor distT="0" distB="0" distL="114300" distR="114300" simplePos="0" relativeHeight="251675648" behindDoc="0" locked="0" layoutInCell="1" allowOverlap="1" wp14:anchorId="39E8A48A" wp14:editId="3551D60B">
                <wp:simplePos x="0" y="0"/>
                <wp:positionH relativeFrom="column">
                  <wp:posOffset>1160508</wp:posOffset>
                </wp:positionH>
                <wp:positionV relativeFrom="paragraph">
                  <wp:posOffset>101600</wp:posOffset>
                </wp:positionV>
                <wp:extent cx="2612061" cy="1407781"/>
                <wp:effectExtent l="0" t="0" r="17145" b="15240"/>
                <wp:wrapNone/>
                <wp:docPr id="12" name="文字方塊 12"/>
                <wp:cNvGraphicFramePr/>
                <a:graphic xmlns:a="http://schemas.openxmlformats.org/drawingml/2006/main">
                  <a:graphicData uri="http://schemas.microsoft.com/office/word/2010/wordprocessingShape">
                    <wps:wsp>
                      <wps:cNvSpPr txBox="1"/>
                      <wps:spPr>
                        <a:xfrm>
                          <a:off x="0" y="0"/>
                          <a:ext cx="2612061" cy="1407781"/>
                        </a:xfrm>
                        <a:prstGeom prst="rect">
                          <a:avLst/>
                        </a:prstGeom>
                        <a:solidFill>
                          <a:schemeClr val="lt1"/>
                        </a:solidFill>
                        <a:ln w="6350">
                          <a:solidFill>
                            <a:prstClr val="black"/>
                          </a:solidFill>
                        </a:ln>
                      </wps:spPr>
                      <wps:txbx>
                        <w:txbxContent>
                          <w:p w14:paraId="1545F20E" w14:textId="587DD33E" w:rsidR="00A800FE" w:rsidRDefault="00A800FE">
                            <w:r>
                              <w:rPr>
                                <w:noProof/>
                              </w:rPr>
                              <w:drawing>
                                <wp:inline distT="0" distB="0" distL="0" distR="0" wp14:anchorId="6E1DCE16" wp14:editId="029E3E8E">
                                  <wp:extent cx="2440592" cy="1154689"/>
                                  <wp:effectExtent l="0" t="0" r="0" b="1270"/>
                                  <wp:docPr id="13" name="圖片 13" descr="一張含有 文字,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白色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2503817" cy="1184602"/>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A48A" id="文字方塊 12" o:spid="_x0000_s1029" type="#_x0000_t202" style="position:absolute;margin-left:91.4pt;margin-top:8pt;width:205.65pt;height:110.8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" fillcolor="white [3201]" strokeweight=".5pt">
                <v:textbox>
                  <w:txbxContent>
                    <w:p w14:paraId="1545F20E" w14:textId="587DD33E" w:rsidR="00A800FE" w:rsidRDefault="00A800FE">
                      <w:r>
                        <w:rPr>
                          <w:noProof/>
                        </w:rPr>
                        <w:drawing>
                          <wp:inline distT="0" distB="0" distL="0" distR="0" wp14:anchorId="6E1DCE16" wp14:editId="029E3E8E">
                            <wp:extent cx="2440592" cy="1154689"/>
                            <wp:effectExtent l="0" t="0" r="0" b="1270"/>
                            <wp:docPr id="13" name="圖片 13" descr="一張含有 文字, 白色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圖片 13" descr="一張含有 文字, 白色 的圖片&#10;&#10;自動產生的描述"/>
                                    <pic:cNvPicPr/>
                                  </pic:nvPicPr>
                                  <pic:blipFill>
                                    <a:blip r:embed="rId12">
                                      <a:extLst>
                                        <a:ext uri="{28A0092B-C50C-407E-A947-70E740481C1C}">
                                          <a14:useLocalDpi xmlns:a14="http://schemas.microsoft.com/office/drawing/2010/main" val="0"/>
                                        </a:ext>
                                      </a:extLst>
                                    </a:blip>
                                    <a:stretch>
                                      <a:fillRect/>
                                    </a:stretch>
                                  </pic:blipFill>
                                  <pic:spPr>
                                    <a:xfrm>
                                      <a:off x="0" y="0"/>
                                      <a:ext cx="2503817" cy="1184602"/>
                                    </a:xfrm>
                                    <a:prstGeom prst="rect">
                                      <a:avLst/>
                                    </a:prstGeom>
                                  </pic:spPr>
                                </pic:pic>
                              </a:graphicData>
                            </a:graphic>
                          </wp:inline>
                        </w:drawing>
                      </w:r>
                    </w:p>
                  </w:txbxContent>
                </v:textbox>
              </v:shape>
            </w:pict>
          </mc:Fallback>
        </mc:AlternateContent>
      </w:r>
    </w:p>
    <w:p w14:paraId="201D62F8" w14:textId="751CD69B" w:rsidR="005D461E" w:rsidRDefault="00A800FE" w:rsidP="005D461E">
      <w:pPr>
        <w:rPr>
          <w:rFonts w:ascii="楷體-簡" w:eastAsia="楷體-簡" w:hAnsi="楷體-簡"/>
          <w:sz w:val="28"/>
          <w:szCs w:val="28"/>
        </w:rPr>
      </w:pPr>
      <w:r>
        <w:rPr>
          <w:rFonts w:ascii="楷體-簡" w:eastAsia="楷體-簡" w:hAnsi="楷體-簡" w:hint="eastAsia"/>
          <w:noProof/>
          <w:sz w:val="28"/>
          <w:szCs w:val="28"/>
        </w:rPr>
        <mc:AlternateContent>
          <mc:Choice Requires="wps">
            <w:drawing>
              <wp:anchor distT="0" distB="0" distL="114300" distR="114300" simplePos="0" relativeHeight="251678720" behindDoc="0" locked="0" layoutInCell="1" allowOverlap="1" wp14:anchorId="3AD7A3F7" wp14:editId="35DA1802">
                <wp:simplePos x="0" y="0"/>
                <wp:positionH relativeFrom="column">
                  <wp:posOffset>3148582</wp:posOffset>
                </wp:positionH>
                <wp:positionV relativeFrom="paragraph">
                  <wp:posOffset>215900</wp:posOffset>
                </wp:positionV>
                <wp:extent cx="363855" cy="636297"/>
                <wp:effectExtent l="12700" t="12700" r="17145" b="11430"/>
                <wp:wrapNone/>
                <wp:docPr id="15" name="矩形 15"/>
                <wp:cNvGraphicFramePr/>
                <a:graphic xmlns:a="http://schemas.openxmlformats.org/drawingml/2006/main">
                  <a:graphicData uri="http://schemas.microsoft.com/office/word/2010/wordprocessingShape">
                    <wps:wsp>
                      <wps:cNvSpPr/>
                      <wps:spPr>
                        <a:xfrm>
                          <a:off x="0" y="0"/>
                          <a:ext cx="363855" cy="63629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FDB1E" id="矩形 15" o:spid="_x0000_s1026" style="position:absolute;margin-left:247.9pt;margin-top:17pt;width:28.65pt;height:50.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" filled="f" strokecolor="red" strokeweight="2.25pt"/>
            </w:pict>
          </mc:Fallback>
        </mc:AlternateContent>
      </w:r>
    </w:p>
    <w:p w14:paraId="0A5A228E" w14:textId="07B555FD" w:rsidR="00A800FE" w:rsidRDefault="00A800FE" w:rsidP="005D461E">
      <w:pPr>
        <w:rPr>
          <w:rFonts w:ascii="楷體-簡" w:eastAsia="楷體-簡" w:hAnsi="楷體-簡"/>
          <w:sz w:val="28"/>
          <w:szCs w:val="28"/>
        </w:rPr>
      </w:pPr>
      <w:r>
        <w:rPr>
          <w:rFonts w:ascii="楷體-簡" w:eastAsia="楷體-簡" w:hAnsi="楷體-簡" w:hint="eastAsia"/>
          <w:noProof/>
          <w:sz w:val="28"/>
          <w:szCs w:val="28"/>
        </w:rPr>
        <mc:AlternateContent>
          <mc:Choice Requires="wps">
            <w:drawing>
              <wp:anchor distT="0" distB="0" distL="114300" distR="114300" simplePos="0" relativeHeight="251676672" behindDoc="0" locked="0" layoutInCell="1" allowOverlap="1" wp14:anchorId="6EB5391B" wp14:editId="2B4AEDA1">
                <wp:simplePos x="0" y="0"/>
                <wp:positionH relativeFrom="column">
                  <wp:posOffset>2309495</wp:posOffset>
                </wp:positionH>
                <wp:positionV relativeFrom="paragraph">
                  <wp:posOffset>60577</wp:posOffset>
                </wp:positionV>
                <wp:extent cx="794960" cy="346655"/>
                <wp:effectExtent l="12700" t="12700" r="18415" b="9525"/>
                <wp:wrapNone/>
                <wp:docPr id="14" name="矩形 14"/>
                <wp:cNvGraphicFramePr/>
                <a:graphic xmlns:a="http://schemas.openxmlformats.org/drawingml/2006/main">
                  <a:graphicData uri="http://schemas.microsoft.com/office/word/2010/wordprocessingShape">
                    <wps:wsp>
                      <wps:cNvSpPr/>
                      <wps:spPr>
                        <a:xfrm>
                          <a:off x="0" y="0"/>
                          <a:ext cx="794960" cy="34665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AAC37" id="矩形 14" o:spid="_x0000_s1026" style="position:absolute;margin-left:181.85pt;margin-top:4.75pt;width:62.6pt;height:27.3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" filled="f" strokecolor="red" strokeweight="2.25pt"/>
            </w:pict>
          </mc:Fallback>
        </mc:AlternateContent>
      </w:r>
    </w:p>
    <w:p w14:paraId="52B07BFD" w14:textId="77777777" w:rsidR="00BE5F33" w:rsidRPr="00BE5F33" w:rsidRDefault="00BE5F33" w:rsidP="005D461E">
      <w:pPr>
        <w:rPr>
          <w:rFonts w:ascii="楷體-簡" w:eastAsia="楷體-簡" w:hAnsi="楷體-簡"/>
          <w:sz w:val="12"/>
          <w:szCs w:val="12"/>
        </w:rPr>
      </w:pPr>
    </w:p>
    <w:p w14:paraId="3A5D4443" w14:textId="42E74BAB" w:rsidR="00BE5F33" w:rsidRDefault="00A800FE" w:rsidP="005D461E">
      <w:pPr>
        <w:rPr>
          <w:rFonts w:ascii="楷體-簡" w:eastAsia="楷體-簡" w:hAnsi="楷體-簡"/>
          <w:sz w:val="28"/>
          <w:szCs w:val="28"/>
        </w:rPr>
      </w:pPr>
      <w:r>
        <w:rPr>
          <w:rFonts w:ascii="楷體-簡" w:eastAsia="楷體-簡" w:hAnsi="楷體-簡"/>
          <w:sz w:val="28"/>
          <w:szCs w:val="28"/>
        </w:rPr>
        <w:tab/>
      </w:r>
      <w:r>
        <w:rPr>
          <w:rFonts w:ascii="楷體-簡" w:eastAsia="楷體-簡" w:hAnsi="楷體-簡"/>
          <w:sz w:val="28"/>
          <w:szCs w:val="28"/>
        </w:rPr>
        <w:tab/>
      </w:r>
      <w:r>
        <w:rPr>
          <w:rFonts w:ascii="楷體-簡" w:eastAsia="楷體-簡" w:hAnsi="楷體-簡"/>
          <w:sz w:val="28"/>
          <w:szCs w:val="28"/>
        </w:rPr>
        <w:tab/>
      </w:r>
      <w:r>
        <w:rPr>
          <w:rFonts w:ascii="楷體-簡" w:eastAsia="楷體-簡" w:hAnsi="楷體-簡"/>
          <w:sz w:val="28"/>
          <w:szCs w:val="28"/>
        </w:rPr>
        <w:tab/>
      </w:r>
      <m:oMath>
        <m:r>
          <w:rPr>
            <w:rFonts w:ascii="Cambria Math" w:eastAsia="楷體-簡" w:hAnsi="Cambria Math"/>
            <w:sz w:val="28"/>
            <w:szCs w:val="28"/>
            <w:highlight w:val="yellow"/>
          </w:rPr>
          <m:t>F=A</m:t>
        </m:r>
        <m:sSup>
          <m:sSupPr>
            <m:ctrlPr>
              <w:rPr>
                <w:rFonts w:ascii="Cambria Math" w:eastAsia="楷體-簡" w:hAnsi="Cambria Math"/>
                <w:i/>
                <w:sz w:val="28"/>
                <w:szCs w:val="28"/>
                <w:highlight w:val="yellow"/>
              </w:rPr>
            </m:ctrlPr>
          </m:sSupPr>
          <m:e>
            <m:r>
              <w:rPr>
                <w:rFonts w:ascii="Cambria Math" w:eastAsia="楷體-簡" w:hAnsi="Cambria Math"/>
                <w:sz w:val="28"/>
                <w:szCs w:val="28"/>
                <w:highlight w:val="yellow"/>
              </w:rPr>
              <m:t>B</m:t>
            </m:r>
          </m:e>
          <m:sup>
            <m:r>
              <w:rPr>
                <w:rFonts w:ascii="Cambria Math" w:eastAsia="楷體-簡" w:hAnsi="Cambria Math"/>
                <w:sz w:val="28"/>
                <w:szCs w:val="28"/>
                <w:highlight w:val="yellow"/>
              </w:rPr>
              <m:t>'</m:t>
            </m:r>
          </m:sup>
        </m:sSup>
        <m:r>
          <w:rPr>
            <w:rFonts w:ascii="Cambria Math" w:eastAsia="楷體-簡" w:hAnsi="Cambria Math"/>
            <w:sz w:val="28"/>
            <w:szCs w:val="28"/>
            <w:highlight w:val="yellow"/>
          </w:rPr>
          <m:t>+BC</m:t>
        </m:r>
      </m:oMath>
    </w:p>
    <w:p w14:paraId="3E4EAEB2" w14:textId="77777777" w:rsidR="00BE5F33" w:rsidRPr="00BE5F33" w:rsidRDefault="00BE5F33" w:rsidP="005D461E">
      <w:pPr>
        <w:rPr>
          <w:rFonts w:ascii="楷體-簡" w:eastAsia="楷體-簡" w:hAnsi="楷體-簡"/>
          <w:sz w:val="16"/>
          <w:szCs w:val="16"/>
        </w:rPr>
      </w:pPr>
    </w:p>
    <w:p w14:paraId="01C6A31B" w14:textId="3A073492" w:rsidR="00BE5F33" w:rsidRPr="00BE5F33" w:rsidRDefault="00FE1236" w:rsidP="00BE5F33">
      <w:pPr>
        <w:pStyle w:val="a8"/>
        <w:ind w:leftChars="0" w:left="960"/>
        <w:rPr>
          <w:rFonts w:ascii="楷體-簡" w:eastAsia="楷體-簡" w:hAnsi="楷體-簡"/>
          <w:sz w:val="28"/>
          <w:szCs w:val="28"/>
        </w:rPr>
      </w:pPr>
      <w:r w:rsidRPr="00055382">
        <w:rPr>
          <w:rFonts w:ascii="楷體-簡" w:eastAsia="楷體-簡" w:hAnsi="楷體-簡"/>
          <w:sz w:val="32"/>
          <w:szCs w:val="32"/>
        </w:rPr>
        <w:tab/>
        <w:t>(</w:t>
      </w:r>
      <w:r w:rsidR="00A800FE">
        <w:rPr>
          <w:rFonts w:ascii="楷體-簡" w:eastAsia="楷體-簡" w:hAnsi="楷體-簡"/>
          <w:sz w:val="32"/>
          <w:szCs w:val="32"/>
        </w:rPr>
        <w:t>2</w:t>
      </w:r>
      <w:r w:rsidRPr="00055382">
        <w:rPr>
          <w:rFonts w:ascii="楷體-簡" w:eastAsia="楷體-簡" w:hAnsi="楷體-簡" w:hint="eastAsia"/>
          <w:sz w:val="32"/>
          <w:szCs w:val="32"/>
        </w:rPr>
        <w:t>)實驗</w:t>
      </w:r>
      <w:r w:rsidR="00462845" w:rsidRPr="00055382">
        <w:rPr>
          <w:rFonts w:ascii="楷體-簡" w:eastAsia="楷體-簡" w:hAnsi="楷體-簡" w:hint="eastAsia"/>
          <w:sz w:val="32"/>
          <w:szCs w:val="32"/>
        </w:rPr>
        <w:t>電路圖</w:t>
      </w:r>
    </w:p>
    <w:p w14:paraId="28D46CE4" w14:textId="0DDDB3D4" w:rsidR="00AA348E" w:rsidRPr="00055382" w:rsidRDefault="00910F04" w:rsidP="00AA348E">
      <w:pPr>
        <w:rPr>
          <w:rFonts w:ascii="楷體-簡" w:eastAsia="楷體-簡" w:hAnsi="楷體-簡"/>
          <w:sz w:val="32"/>
          <w:szCs w:val="32"/>
        </w:rPr>
      </w:pPr>
      <w:r>
        <w:rPr>
          <w:rFonts w:ascii="楷體-簡" w:eastAsia="楷體-簡" w:hAnsi="楷體-簡"/>
          <w:noProof/>
          <w:sz w:val="32"/>
          <w:szCs w:val="32"/>
        </w:rPr>
        <mc:AlternateContent>
          <mc:Choice Requires="wps">
            <w:drawing>
              <wp:anchor distT="0" distB="0" distL="114300" distR="114300" simplePos="0" relativeHeight="251666432" behindDoc="0" locked="0" layoutInCell="1" allowOverlap="1" wp14:anchorId="0D487E98" wp14:editId="17842E12">
                <wp:simplePos x="0" y="0"/>
                <wp:positionH relativeFrom="column">
                  <wp:posOffset>933995</wp:posOffset>
                </wp:positionH>
                <wp:positionV relativeFrom="paragraph">
                  <wp:posOffset>78377</wp:posOffset>
                </wp:positionV>
                <wp:extent cx="2529840" cy="1632857"/>
                <wp:effectExtent l="0" t="0" r="10160" b="18415"/>
                <wp:wrapNone/>
                <wp:docPr id="23" name="文字方塊 23"/>
                <wp:cNvGraphicFramePr/>
                <a:graphic xmlns:a="http://schemas.openxmlformats.org/drawingml/2006/main">
                  <a:graphicData uri="http://schemas.microsoft.com/office/word/2010/wordprocessingShape">
                    <wps:wsp>
                      <wps:cNvSpPr txBox="1"/>
                      <wps:spPr>
                        <a:xfrm>
                          <a:off x="0" y="0"/>
                          <a:ext cx="2529840" cy="1632857"/>
                        </a:xfrm>
                        <a:prstGeom prst="rect">
                          <a:avLst/>
                        </a:prstGeom>
                        <a:solidFill>
                          <a:schemeClr val="lt1"/>
                        </a:solidFill>
                        <a:ln w="6350">
                          <a:solidFill>
                            <a:prstClr val="black"/>
                          </a:solidFill>
                        </a:ln>
                      </wps:spPr>
                      <wps:txbx>
                        <w:txbxContent>
                          <w:p w14:paraId="3395B61E" w14:textId="48B107FB" w:rsidR="00910F04" w:rsidRDefault="00BE5F33">
                            <w:r>
                              <w:rPr>
                                <w:noProof/>
                              </w:rPr>
                              <w:drawing>
                                <wp:inline distT="0" distB="0" distL="0" distR="0" wp14:anchorId="4A8C0A90" wp14:editId="1BF45AB5">
                                  <wp:extent cx="2240915" cy="1383665"/>
                                  <wp:effectExtent l="0" t="0" r="0" b="635"/>
                                  <wp:docPr id="16" name="圖片 1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圖表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2240915" cy="138366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7E98" id="文字方塊 23" o:spid="_x0000_s1030" type="#_x0000_t202" style="position:absolute;margin-left:73.55pt;margin-top:6.15pt;width:199.2pt;height:128.5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" fillcolor="white [3201]" strokeweight=".5pt">
                <v:textbox>
                  <w:txbxContent>
                    <w:p w14:paraId="3395B61E" w14:textId="48B107FB" w:rsidR="00910F04" w:rsidRDefault="00BE5F33">
                      <w:r>
                        <w:rPr>
                          <w:noProof/>
                        </w:rPr>
                        <w:drawing>
                          <wp:inline distT="0" distB="0" distL="0" distR="0" wp14:anchorId="4A8C0A90" wp14:editId="1BF45AB5">
                            <wp:extent cx="2240915" cy="1383665"/>
                            <wp:effectExtent l="0" t="0" r="0" b="635"/>
                            <wp:docPr id="16" name="圖片 16"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圖片 16" descr="一張含有 圖表 的圖片&#10;&#10;自動產生的描述"/>
                                    <pic:cNvPicPr/>
                                  </pic:nvPicPr>
                                  <pic:blipFill>
                                    <a:blip r:embed="rId13">
                                      <a:extLst>
                                        <a:ext uri="{28A0092B-C50C-407E-A947-70E740481C1C}">
                                          <a14:useLocalDpi xmlns:a14="http://schemas.microsoft.com/office/drawing/2010/main" val="0"/>
                                        </a:ext>
                                      </a:extLst>
                                    </a:blip>
                                    <a:stretch>
                                      <a:fillRect/>
                                    </a:stretch>
                                  </pic:blipFill>
                                  <pic:spPr>
                                    <a:xfrm>
                                      <a:off x="0" y="0"/>
                                      <a:ext cx="2240915" cy="1383665"/>
                                    </a:xfrm>
                                    <a:prstGeom prst="rect">
                                      <a:avLst/>
                                    </a:prstGeom>
                                  </pic:spPr>
                                </pic:pic>
                              </a:graphicData>
                            </a:graphic>
                          </wp:inline>
                        </w:drawing>
                      </w:r>
                    </w:p>
                  </w:txbxContent>
                </v:textbox>
              </v:shape>
            </w:pict>
          </mc:Fallback>
        </mc:AlternateContent>
      </w:r>
    </w:p>
    <w:p w14:paraId="78622910" w14:textId="77777777" w:rsidR="00AA348E" w:rsidRPr="00055382" w:rsidRDefault="00AA348E" w:rsidP="00AA348E">
      <w:pPr>
        <w:rPr>
          <w:rFonts w:ascii="楷體-簡" w:eastAsia="楷體-簡" w:hAnsi="楷體-簡"/>
          <w:sz w:val="32"/>
          <w:szCs w:val="32"/>
        </w:rPr>
      </w:pPr>
    </w:p>
    <w:p w14:paraId="4AA846A7" w14:textId="2757CAB2" w:rsidR="00211D84" w:rsidRDefault="00211D84" w:rsidP="00AB3DDA">
      <w:pPr>
        <w:rPr>
          <w:rFonts w:ascii="楷體-簡" w:eastAsia="楷體-簡" w:hAnsi="楷體-簡"/>
          <w:sz w:val="32"/>
          <w:szCs w:val="32"/>
        </w:rPr>
      </w:pPr>
    </w:p>
    <w:p w14:paraId="6E07C642" w14:textId="77777777" w:rsidR="00910F04" w:rsidRPr="00055382" w:rsidRDefault="00910F04" w:rsidP="00AB3DDA">
      <w:pPr>
        <w:rPr>
          <w:rFonts w:ascii="楷體-簡" w:eastAsia="楷體-簡" w:hAnsi="楷體-簡"/>
          <w:sz w:val="32"/>
          <w:szCs w:val="32"/>
        </w:rPr>
      </w:pPr>
    </w:p>
    <w:p w14:paraId="07FC21A7" w14:textId="77777777" w:rsidR="00106066" w:rsidRDefault="00106066" w:rsidP="00211D84">
      <w:pPr>
        <w:ind w:left="960" w:firstLine="480"/>
        <w:rPr>
          <w:rFonts w:ascii="楷體-簡" w:eastAsia="楷體-簡" w:hAnsi="楷體-簡"/>
          <w:sz w:val="32"/>
          <w:szCs w:val="32"/>
        </w:rPr>
      </w:pPr>
    </w:p>
    <w:p w14:paraId="1A11D3FA" w14:textId="77777777" w:rsidR="00106066" w:rsidRDefault="00106066" w:rsidP="00211D84">
      <w:pPr>
        <w:ind w:left="960" w:firstLine="480"/>
        <w:rPr>
          <w:rFonts w:ascii="楷體-簡" w:eastAsia="楷體-簡" w:hAnsi="楷體-簡"/>
          <w:sz w:val="32"/>
          <w:szCs w:val="32"/>
        </w:rPr>
      </w:pPr>
    </w:p>
    <w:p w14:paraId="29CD4FF6" w14:textId="006C62D7" w:rsidR="00785283" w:rsidRDefault="00211D84" w:rsidP="00750BD3">
      <w:pPr>
        <w:ind w:left="960" w:firstLine="480"/>
        <w:rPr>
          <w:rFonts w:ascii="楷體-簡" w:eastAsia="楷體-簡" w:hAnsi="楷體-簡"/>
          <w:sz w:val="32"/>
          <w:szCs w:val="32"/>
        </w:rPr>
      </w:pPr>
      <w:r w:rsidRPr="00055382">
        <w:rPr>
          <w:rFonts w:ascii="楷體-簡" w:eastAsia="楷體-簡" w:hAnsi="楷體-簡" w:hint="eastAsia"/>
          <w:sz w:val="32"/>
          <w:szCs w:val="32"/>
        </w:rPr>
        <w:lastRenderedPageBreak/>
        <w:t>(</w:t>
      </w:r>
      <w:r w:rsidR="00A800FE">
        <w:rPr>
          <w:rFonts w:ascii="楷體-簡" w:eastAsia="楷體-簡" w:hAnsi="楷體-簡"/>
          <w:sz w:val="32"/>
          <w:szCs w:val="32"/>
        </w:rPr>
        <w:t>3</w:t>
      </w:r>
      <w:r w:rsidRPr="00055382">
        <w:rPr>
          <w:rFonts w:ascii="楷體-簡" w:eastAsia="楷體-簡" w:hAnsi="楷體-簡"/>
          <w:sz w:val="32"/>
          <w:szCs w:val="32"/>
        </w:rPr>
        <w:t>)</w:t>
      </w:r>
      <w:r w:rsidRPr="00055382">
        <w:rPr>
          <w:rFonts w:ascii="楷體-簡" w:eastAsia="楷體-簡" w:hAnsi="楷體-簡" w:hint="eastAsia"/>
          <w:sz w:val="32"/>
          <w:szCs w:val="32"/>
        </w:rPr>
        <w:t>實驗</w:t>
      </w:r>
      <w:r w:rsidR="00A800FE">
        <w:rPr>
          <w:rFonts w:ascii="楷體-簡" w:eastAsia="楷體-簡" w:hAnsi="楷體-簡" w:hint="eastAsia"/>
          <w:sz w:val="32"/>
          <w:szCs w:val="32"/>
        </w:rPr>
        <w:t>接線圖</w:t>
      </w:r>
    </w:p>
    <w:p w14:paraId="39BAA55C" w14:textId="42A1FD2C" w:rsidR="00D16E83" w:rsidRDefault="00D16E83" w:rsidP="00785283">
      <w:pPr>
        <w:rPr>
          <w:rFonts w:ascii="楷體-簡" w:eastAsia="楷體-簡" w:hAnsi="楷體-簡"/>
          <w:sz w:val="32"/>
          <w:szCs w:val="32"/>
        </w:rPr>
      </w:pPr>
      <w:r>
        <w:rPr>
          <w:rFonts w:ascii="楷體-簡" w:eastAsia="楷體-簡" w:hAnsi="楷體-簡"/>
          <w:noProof/>
          <w:sz w:val="32"/>
          <w:szCs w:val="32"/>
        </w:rPr>
        <mc:AlternateContent>
          <mc:Choice Requires="wps">
            <w:drawing>
              <wp:anchor distT="0" distB="0" distL="114300" distR="114300" simplePos="0" relativeHeight="251680768" behindDoc="0" locked="0" layoutInCell="1" allowOverlap="1" wp14:anchorId="12E8D116" wp14:editId="6B57AF64">
                <wp:simplePos x="0" y="0"/>
                <wp:positionH relativeFrom="column">
                  <wp:posOffset>803185</wp:posOffset>
                </wp:positionH>
                <wp:positionV relativeFrom="paragraph">
                  <wp:posOffset>-6985</wp:posOffset>
                </wp:positionV>
                <wp:extent cx="3631203" cy="3076302"/>
                <wp:effectExtent l="0" t="0" r="13970" b="10160"/>
                <wp:wrapNone/>
                <wp:docPr id="30" name="文字方塊 30"/>
                <wp:cNvGraphicFramePr/>
                <a:graphic xmlns:a="http://schemas.openxmlformats.org/drawingml/2006/main">
                  <a:graphicData uri="http://schemas.microsoft.com/office/word/2010/wordprocessingShape">
                    <wps:wsp>
                      <wps:cNvSpPr txBox="1"/>
                      <wps:spPr>
                        <a:xfrm>
                          <a:off x="0" y="0"/>
                          <a:ext cx="3631203" cy="3076302"/>
                        </a:xfrm>
                        <a:prstGeom prst="rect">
                          <a:avLst/>
                        </a:prstGeom>
                        <a:solidFill>
                          <a:schemeClr val="lt1"/>
                        </a:solidFill>
                        <a:ln w="6350">
                          <a:solidFill>
                            <a:prstClr val="black"/>
                          </a:solidFill>
                        </a:ln>
                      </wps:spPr>
                      <wps:txbx>
                        <w:txbxContent>
                          <w:p w14:paraId="5DD213BE" w14:textId="77777777" w:rsidR="00D16E83" w:rsidRDefault="00D16E83" w:rsidP="00D16E83">
                            <w:r>
                              <w:rPr>
                                <w:noProof/>
                              </w:rPr>
                              <w:drawing>
                                <wp:inline distT="0" distB="0" distL="0" distR="0" wp14:anchorId="5F4C3E5B" wp14:editId="13530B4F">
                                  <wp:extent cx="3801291" cy="285062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4">
                                            <a:extLst>
                                              <a:ext uri="{28A0092B-C50C-407E-A947-70E740481C1C}">
                                                <a14:useLocalDpi xmlns:a14="http://schemas.microsoft.com/office/drawing/2010/main" val="0"/>
                                              </a:ext>
                                            </a:extLst>
                                          </a:blip>
                                          <a:stretch>
                                            <a:fillRect/>
                                          </a:stretch>
                                        </pic:blipFill>
                                        <pic:spPr>
                                          <a:xfrm>
                                            <a:off x="0" y="0"/>
                                            <a:ext cx="3828989" cy="287139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8D116" id="文字方塊 30" o:spid="_x0000_s1031" type="#_x0000_t202" style="position:absolute;margin-left:63.25pt;margin-top:-.55pt;width:285.9pt;height:242.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" fillcolor="white [3201]" strokeweight=".5pt">
                <v:textbox>
                  <w:txbxContent>
                    <w:p w14:paraId="5DD213BE" w14:textId="77777777" w:rsidR="00D16E83" w:rsidRDefault="00D16E83" w:rsidP="00D16E83">
                      <w:r>
                        <w:rPr>
                          <w:noProof/>
                        </w:rPr>
                        <w:drawing>
                          <wp:inline distT="0" distB="0" distL="0" distR="0" wp14:anchorId="5F4C3E5B" wp14:editId="13530B4F">
                            <wp:extent cx="3801291" cy="2850624"/>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14">
                                      <a:extLst>
                                        <a:ext uri="{28A0092B-C50C-407E-A947-70E740481C1C}">
                                          <a14:useLocalDpi xmlns:a14="http://schemas.microsoft.com/office/drawing/2010/main" val="0"/>
                                        </a:ext>
                                      </a:extLst>
                                    </a:blip>
                                    <a:stretch>
                                      <a:fillRect/>
                                    </a:stretch>
                                  </pic:blipFill>
                                  <pic:spPr>
                                    <a:xfrm>
                                      <a:off x="0" y="0"/>
                                      <a:ext cx="3828989" cy="2871395"/>
                                    </a:xfrm>
                                    <a:prstGeom prst="rect">
                                      <a:avLst/>
                                    </a:prstGeom>
                                  </pic:spPr>
                                </pic:pic>
                              </a:graphicData>
                            </a:graphic>
                          </wp:inline>
                        </w:drawing>
                      </w:r>
                    </w:p>
                  </w:txbxContent>
                </v:textbox>
              </v:shape>
            </w:pict>
          </mc:Fallback>
        </mc:AlternateContent>
      </w:r>
    </w:p>
    <w:p w14:paraId="24508028" w14:textId="4C0A4FBE" w:rsidR="00D16E83" w:rsidRDefault="00D16E83" w:rsidP="00785283">
      <w:pPr>
        <w:rPr>
          <w:rFonts w:ascii="楷體-簡" w:eastAsia="楷體-簡" w:hAnsi="楷體-簡"/>
          <w:sz w:val="32"/>
          <w:szCs w:val="32"/>
        </w:rPr>
      </w:pPr>
    </w:p>
    <w:p w14:paraId="2973E2D7" w14:textId="79C9A175" w:rsidR="00D16E83" w:rsidRDefault="00D16E83" w:rsidP="00785283">
      <w:pPr>
        <w:rPr>
          <w:rFonts w:ascii="楷體-簡" w:eastAsia="楷體-簡" w:hAnsi="楷體-簡"/>
          <w:sz w:val="32"/>
          <w:szCs w:val="32"/>
        </w:rPr>
      </w:pPr>
    </w:p>
    <w:p w14:paraId="448163FD" w14:textId="003996BC" w:rsidR="00AA348E" w:rsidRDefault="00AA348E" w:rsidP="00AA348E">
      <w:pPr>
        <w:rPr>
          <w:rFonts w:ascii="楷體-簡" w:eastAsia="楷體-簡" w:hAnsi="楷體-簡"/>
          <w:sz w:val="32"/>
          <w:szCs w:val="32"/>
        </w:rPr>
      </w:pPr>
    </w:p>
    <w:p w14:paraId="32E5AFA9" w14:textId="5B147D09" w:rsidR="00785283" w:rsidRDefault="00785283" w:rsidP="00AA348E">
      <w:pPr>
        <w:rPr>
          <w:rFonts w:ascii="楷體-簡" w:eastAsia="楷體-簡" w:hAnsi="楷體-簡"/>
          <w:sz w:val="32"/>
          <w:szCs w:val="32"/>
        </w:rPr>
      </w:pPr>
    </w:p>
    <w:p w14:paraId="3090BC90" w14:textId="183EA6B3" w:rsidR="00785283" w:rsidRDefault="00785283" w:rsidP="00AA348E">
      <w:pPr>
        <w:rPr>
          <w:rFonts w:ascii="楷體-簡" w:eastAsia="楷體-簡" w:hAnsi="楷體-簡"/>
          <w:sz w:val="32"/>
          <w:szCs w:val="32"/>
        </w:rPr>
      </w:pPr>
    </w:p>
    <w:p w14:paraId="3B9EB5CE" w14:textId="3155AF36" w:rsidR="00785283" w:rsidRDefault="00785283" w:rsidP="00AA348E">
      <w:pPr>
        <w:rPr>
          <w:rFonts w:ascii="楷體-簡" w:eastAsia="楷體-簡" w:hAnsi="楷體-簡"/>
          <w:sz w:val="32"/>
          <w:szCs w:val="32"/>
        </w:rPr>
      </w:pPr>
    </w:p>
    <w:p w14:paraId="52B18357" w14:textId="704B42B8" w:rsidR="00785283" w:rsidRDefault="00D040FB" w:rsidP="00AA348E">
      <w:pPr>
        <w:rPr>
          <w:rFonts w:ascii="楷體-簡" w:eastAsia="楷體-簡" w:hAnsi="楷體-簡"/>
          <w:sz w:val="32"/>
          <w:szCs w:val="32"/>
        </w:rPr>
      </w:pPr>
      <w:r>
        <w:rPr>
          <w:rFonts w:ascii="楷體-簡" w:eastAsia="楷體-簡" w:hAnsi="楷體-簡"/>
          <w:sz w:val="32"/>
          <w:szCs w:val="32"/>
        </w:rPr>
        <w:tab/>
      </w:r>
      <w:r>
        <w:rPr>
          <w:rFonts w:ascii="楷體-簡" w:eastAsia="楷體-簡" w:hAnsi="楷體-簡"/>
          <w:sz w:val="32"/>
          <w:szCs w:val="32"/>
        </w:rPr>
        <w:tab/>
        <w:t>(4</w:t>
      </w:r>
      <w:r>
        <w:rPr>
          <w:rFonts w:ascii="楷體-簡" w:eastAsia="楷體-簡" w:hAnsi="楷體-簡" w:hint="eastAsia"/>
          <w:sz w:val="32"/>
          <w:szCs w:val="32"/>
        </w:rPr>
        <w:t>)真值表</w:t>
      </w:r>
    </w:p>
    <w:p w14:paraId="7F0882D5" w14:textId="72B90AE0" w:rsidR="00785283" w:rsidRDefault="00750BD3" w:rsidP="00AA348E">
      <w:pPr>
        <w:rPr>
          <w:rFonts w:ascii="楷體-簡" w:eastAsia="楷體-簡" w:hAnsi="楷體-簡"/>
          <w:sz w:val="32"/>
          <w:szCs w:val="32"/>
        </w:rPr>
      </w:pPr>
      <w:r>
        <w:rPr>
          <w:rFonts w:ascii="楷體-簡" w:eastAsia="楷體-簡" w:hAnsi="楷體-簡"/>
          <w:noProof/>
          <w:sz w:val="32"/>
          <w:szCs w:val="32"/>
        </w:rPr>
        <mc:AlternateContent>
          <mc:Choice Requires="wps">
            <w:drawing>
              <wp:anchor distT="0" distB="0" distL="114300" distR="114300" simplePos="0" relativeHeight="251682816" behindDoc="0" locked="0" layoutInCell="1" allowOverlap="1" wp14:anchorId="3FE32950" wp14:editId="681F5EA5">
                <wp:simplePos x="0" y="0"/>
                <wp:positionH relativeFrom="column">
                  <wp:posOffset>612972</wp:posOffset>
                </wp:positionH>
                <wp:positionV relativeFrom="paragraph">
                  <wp:posOffset>153749</wp:posOffset>
                </wp:positionV>
                <wp:extent cx="3160979" cy="3026421"/>
                <wp:effectExtent l="0" t="0" r="14605" b="8890"/>
                <wp:wrapNone/>
                <wp:docPr id="27" name="文字方塊 27"/>
                <wp:cNvGraphicFramePr/>
                <a:graphic xmlns:a="http://schemas.openxmlformats.org/drawingml/2006/main">
                  <a:graphicData uri="http://schemas.microsoft.com/office/word/2010/wordprocessingShape">
                    <wps:wsp>
                      <wps:cNvSpPr txBox="1"/>
                      <wps:spPr>
                        <a:xfrm>
                          <a:off x="0" y="0"/>
                          <a:ext cx="3160979" cy="3026421"/>
                        </a:xfrm>
                        <a:prstGeom prst="rect">
                          <a:avLst/>
                        </a:prstGeom>
                        <a:solidFill>
                          <a:schemeClr val="lt1"/>
                        </a:solidFill>
                        <a:ln w="6350">
                          <a:solidFill>
                            <a:prstClr val="black"/>
                          </a:solidFill>
                        </a:ln>
                      </wps:spPr>
                      <wps:txbx>
                        <w:txbxContent>
                          <w:p w14:paraId="219AC57F" w14:textId="622F2F69" w:rsidR="00750BD3" w:rsidRDefault="00750BD3" w:rsidP="00750BD3">
                            <w:pPr>
                              <w:jc w:val="center"/>
                            </w:pPr>
                            <w:r>
                              <w:rPr>
                                <w:noProof/>
                              </w:rPr>
                              <w:drawing>
                                <wp:inline distT="0" distB="0" distL="0" distR="0" wp14:anchorId="473AAB62" wp14:editId="46D3D34F">
                                  <wp:extent cx="3063875" cy="2879725"/>
                                  <wp:effectExtent l="0" t="0" r="0" b="3175"/>
                                  <wp:docPr id="31" name="圖片 31" descr="一張含有 資料表, 日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資料表, 日曆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3063875" cy="287972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E32950" id="文字方塊 27" o:spid="_x0000_s1032" type="#_x0000_t202" style="position:absolute;margin-left:48.25pt;margin-top:12.1pt;width:248.9pt;height:238.3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" fillcolor="white [3201]" strokeweight=".5pt">
                <v:textbox>
                  <w:txbxContent>
                    <w:p w14:paraId="219AC57F" w14:textId="622F2F69" w:rsidR="00750BD3" w:rsidRDefault="00750BD3" w:rsidP="00750BD3">
                      <w:pPr>
                        <w:jc w:val="center"/>
                      </w:pPr>
                      <w:r>
                        <w:rPr>
                          <w:noProof/>
                        </w:rPr>
                        <w:drawing>
                          <wp:inline distT="0" distB="0" distL="0" distR="0" wp14:anchorId="473AAB62" wp14:editId="46D3D34F">
                            <wp:extent cx="3063875" cy="2879725"/>
                            <wp:effectExtent l="0" t="0" r="0" b="3175"/>
                            <wp:docPr id="31" name="圖片 31" descr="一張含有 資料表, 日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圖片 31" descr="一張含有 資料表, 日曆 的圖片&#10;&#10;自動產生的描述"/>
                                    <pic:cNvPicPr/>
                                  </pic:nvPicPr>
                                  <pic:blipFill>
                                    <a:blip r:embed="rId15">
                                      <a:extLst>
                                        <a:ext uri="{28A0092B-C50C-407E-A947-70E740481C1C}">
                                          <a14:useLocalDpi xmlns:a14="http://schemas.microsoft.com/office/drawing/2010/main" val="0"/>
                                        </a:ext>
                                      </a:extLst>
                                    </a:blip>
                                    <a:stretch>
                                      <a:fillRect/>
                                    </a:stretch>
                                  </pic:blipFill>
                                  <pic:spPr>
                                    <a:xfrm>
                                      <a:off x="0" y="0"/>
                                      <a:ext cx="3063875" cy="2879725"/>
                                    </a:xfrm>
                                    <a:prstGeom prst="rect">
                                      <a:avLst/>
                                    </a:prstGeom>
                                  </pic:spPr>
                                </pic:pic>
                              </a:graphicData>
                            </a:graphic>
                          </wp:inline>
                        </w:drawing>
                      </w:r>
                    </w:p>
                  </w:txbxContent>
                </v:textbox>
              </v:shape>
            </w:pict>
          </mc:Fallback>
        </mc:AlternateContent>
      </w:r>
    </w:p>
    <w:p w14:paraId="2D4AE744" w14:textId="2D96E85B" w:rsidR="00910F04" w:rsidRDefault="00910F04" w:rsidP="00AA348E">
      <w:pPr>
        <w:rPr>
          <w:rFonts w:ascii="楷體-簡" w:eastAsia="楷體-簡" w:hAnsi="楷體-簡"/>
          <w:sz w:val="32"/>
          <w:szCs w:val="32"/>
        </w:rPr>
      </w:pPr>
    </w:p>
    <w:p w14:paraId="115CBDEF" w14:textId="2DEF2941" w:rsidR="00910F04" w:rsidRDefault="00910F04" w:rsidP="00AA348E">
      <w:pPr>
        <w:rPr>
          <w:rFonts w:ascii="楷體-簡" w:eastAsia="楷體-簡" w:hAnsi="楷體-簡"/>
          <w:sz w:val="32"/>
          <w:szCs w:val="32"/>
        </w:rPr>
      </w:pPr>
    </w:p>
    <w:p w14:paraId="4B0E7BA1" w14:textId="05A9A13D" w:rsidR="00910F04" w:rsidRDefault="00910F04" w:rsidP="00AA348E">
      <w:pPr>
        <w:rPr>
          <w:rFonts w:ascii="楷體-簡" w:eastAsia="楷體-簡" w:hAnsi="楷體-簡"/>
          <w:sz w:val="32"/>
          <w:szCs w:val="32"/>
        </w:rPr>
      </w:pPr>
    </w:p>
    <w:p w14:paraId="579B5B27" w14:textId="7E04D7A2" w:rsidR="00910F04" w:rsidRDefault="00910F04" w:rsidP="00AA348E">
      <w:pPr>
        <w:rPr>
          <w:rFonts w:ascii="楷體-簡" w:eastAsia="楷體-簡" w:hAnsi="楷體-簡"/>
          <w:sz w:val="32"/>
          <w:szCs w:val="32"/>
        </w:rPr>
      </w:pPr>
    </w:p>
    <w:p w14:paraId="1AD15458" w14:textId="77777777" w:rsidR="00910F04" w:rsidRPr="00055382" w:rsidRDefault="00910F04" w:rsidP="00AA348E">
      <w:pPr>
        <w:rPr>
          <w:rFonts w:ascii="楷體-簡" w:eastAsia="楷體-簡" w:hAnsi="楷體-簡"/>
          <w:sz w:val="32"/>
          <w:szCs w:val="32"/>
        </w:rPr>
      </w:pPr>
    </w:p>
    <w:p w14:paraId="710F5AA1" w14:textId="77777777" w:rsidR="00750BD3" w:rsidRDefault="00750BD3" w:rsidP="00AA348E">
      <w:pPr>
        <w:rPr>
          <w:rFonts w:ascii="楷體-簡" w:eastAsia="楷體-簡" w:hAnsi="楷體-簡"/>
          <w:sz w:val="32"/>
          <w:szCs w:val="32"/>
        </w:rPr>
      </w:pPr>
    </w:p>
    <w:p w14:paraId="29BF2E4A" w14:textId="778B5796" w:rsidR="002E4993" w:rsidRPr="00910F04" w:rsidRDefault="002E4993" w:rsidP="00910F04">
      <w:pPr>
        <w:pStyle w:val="a8"/>
        <w:numPr>
          <w:ilvl w:val="0"/>
          <w:numId w:val="4"/>
        </w:numPr>
        <w:ind w:leftChars="0"/>
        <w:rPr>
          <w:rFonts w:ascii="楷體-簡" w:eastAsia="楷體-簡" w:hAnsi="楷體-簡"/>
          <w:sz w:val="32"/>
          <w:szCs w:val="32"/>
        </w:rPr>
      </w:pPr>
      <w:r w:rsidRPr="00910F04">
        <w:rPr>
          <w:rFonts w:ascii="楷體-簡" w:eastAsia="楷體-簡" w:hAnsi="楷體-簡" w:hint="eastAsia"/>
          <w:sz w:val="32"/>
          <w:szCs w:val="32"/>
        </w:rPr>
        <w:t>實驗</w:t>
      </w:r>
      <w:r w:rsidRPr="00910F04">
        <w:rPr>
          <w:rFonts w:ascii="楷體-簡" w:eastAsia="楷體-簡" w:hAnsi="楷體-簡"/>
          <w:sz w:val="32"/>
          <w:szCs w:val="32"/>
        </w:rPr>
        <w:t>(</w:t>
      </w:r>
      <w:r w:rsidRPr="00910F04">
        <w:rPr>
          <w:rFonts w:ascii="楷體-簡" w:eastAsia="楷體-簡" w:hAnsi="楷體-簡" w:hint="eastAsia"/>
          <w:sz w:val="32"/>
          <w:szCs w:val="32"/>
        </w:rPr>
        <w:t>二</w:t>
      </w:r>
      <w:r w:rsidRPr="00910F04">
        <w:rPr>
          <w:rFonts w:ascii="楷體-簡" w:eastAsia="楷體-簡" w:hAnsi="楷體-簡"/>
          <w:sz w:val="32"/>
          <w:szCs w:val="32"/>
        </w:rPr>
        <w:t>)</w:t>
      </w:r>
    </w:p>
    <w:p w14:paraId="0B098A07" w14:textId="4A266B08" w:rsidR="00D16E83" w:rsidRDefault="00D16E83" w:rsidP="00D16E83">
      <w:pPr>
        <w:ind w:left="480" w:firstLine="480"/>
        <w:rPr>
          <w:rFonts w:ascii="楷體-簡" w:eastAsia="楷體-簡" w:hAnsi="楷體-簡"/>
          <w:sz w:val="28"/>
          <w:szCs w:val="28"/>
        </w:rPr>
      </w:pPr>
      <w:r w:rsidRPr="00D16E83">
        <w:rPr>
          <w:rFonts w:ascii="楷體-簡" w:eastAsia="楷體-簡" w:hAnsi="楷體-簡" w:hint="eastAsia"/>
          <w:sz w:val="28"/>
          <w:szCs w:val="28"/>
        </w:rPr>
        <w:t>考慮下列兩個布林函數</w:t>
      </w:r>
    </w:p>
    <w:p w14:paraId="0800E039" w14:textId="0D459492" w:rsidR="00D16E83" w:rsidRPr="00D040FB" w:rsidRDefault="00000000" w:rsidP="00D040FB">
      <w:pPr>
        <w:ind w:left="480" w:firstLine="480"/>
        <w:rPr>
          <w:rFonts w:ascii="楷體-簡" w:eastAsia="楷體-簡" w:hAnsi="楷體-簡"/>
          <w:sz w:val="28"/>
          <w:szCs w:val="28"/>
        </w:rPr>
      </w:pPr>
      <m:oMathPara>
        <m:oMath>
          <m:sSub>
            <m:sSubPr>
              <m:ctrlPr>
                <w:rPr>
                  <w:rFonts w:ascii="Cambria Math" w:eastAsia="楷體-簡" w:hAnsi="Cambria Math"/>
                  <w:i/>
                  <w:sz w:val="28"/>
                  <w:szCs w:val="28"/>
                </w:rPr>
              </m:ctrlPr>
            </m:sSubPr>
            <m:e>
              <m:r>
                <w:rPr>
                  <w:rFonts w:ascii="Cambria Math" w:eastAsia="楷體-簡" w:hAnsi="Cambria Math"/>
                  <w:sz w:val="28"/>
                  <w:szCs w:val="28"/>
                </w:rPr>
                <m:t>F</m:t>
              </m:r>
            </m:e>
            <m:sub>
              <m:r>
                <w:rPr>
                  <w:rFonts w:ascii="Cambria Math" w:eastAsia="楷體-簡" w:hAnsi="Cambria Math"/>
                  <w:sz w:val="28"/>
                  <w:szCs w:val="28"/>
                </w:rPr>
                <m:t>1</m:t>
              </m:r>
              <m:d>
                <m:dPr>
                  <m:ctrlPr>
                    <w:rPr>
                      <w:rFonts w:ascii="Cambria Math" w:eastAsia="楷體-簡" w:hAnsi="Cambria Math"/>
                      <w:i/>
                      <w:sz w:val="28"/>
                      <w:szCs w:val="28"/>
                    </w:rPr>
                  </m:ctrlPr>
                </m:dPr>
                <m:e>
                  <m:r>
                    <w:rPr>
                      <w:rFonts w:ascii="Cambria Math" w:eastAsia="楷體-簡" w:hAnsi="Cambria Math"/>
                      <w:sz w:val="28"/>
                      <w:szCs w:val="28"/>
                    </w:rPr>
                    <m:t>A, B, C, D</m:t>
                  </m:r>
                </m:e>
              </m:d>
            </m:sub>
          </m:sSub>
          <m:r>
            <w:rPr>
              <w:rFonts w:ascii="Cambria Math" w:eastAsia="楷體-簡" w:hAnsi="Cambria Math"/>
              <w:sz w:val="28"/>
              <w:szCs w:val="28"/>
            </w:rPr>
            <m:t xml:space="preserve">= </m:t>
          </m:r>
          <m:nary>
            <m:naryPr>
              <m:chr m:val="∑"/>
              <m:limLoc m:val="undOvr"/>
              <m:subHide m:val="1"/>
              <m:supHide m:val="1"/>
              <m:ctrlPr>
                <w:rPr>
                  <w:rFonts w:ascii="Cambria Math" w:eastAsia="楷體-簡" w:hAnsi="Cambria Math"/>
                  <w:i/>
                  <w:sz w:val="28"/>
                  <w:szCs w:val="28"/>
                </w:rPr>
              </m:ctrlPr>
            </m:naryPr>
            <m:sub/>
            <m:sup/>
            <m:e>
              <m:r>
                <w:rPr>
                  <w:rFonts w:ascii="Cambria Math" w:eastAsia="楷體-簡" w:hAnsi="Cambria Math"/>
                  <w:sz w:val="28"/>
                  <w:szCs w:val="28"/>
                </w:rPr>
                <m:t>(0, 1, 4, 5, 8, 9, 10, 12, 13)</m:t>
              </m:r>
            </m:e>
          </m:nary>
        </m:oMath>
      </m:oMathPara>
    </w:p>
    <w:p w14:paraId="41615A8A" w14:textId="509BA82E" w:rsidR="00D040FB" w:rsidRPr="00D16E83" w:rsidRDefault="00000000" w:rsidP="00D040FB">
      <w:pPr>
        <w:ind w:left="480" w:firstLine="480"/>
        <w:rPr>
          <w:rFonts w:ascii="楷體-簡" w:eastAsia="楷體-簡" w:hAnsi="楷體-簡"/>
          <w:sz w:val="28"/>
          <w:szCs w:val="28"/>
        </w:rPr>
      </w:pPr>
      <m:oMathPara>
        <m:oMath>
          <m:sSub>
            <m:sSubPr>
              <m:ctrlPr>
                <w:rPr>
                  <w:rFonts w:ascii="Cambria Math" w:eastAsia="楷體-簡" w:hAnsi="Cambria Math"/>
                  <w:i/>
                  <w:sz w:val="28"/>
                  <w:szCs w:val="28"/>
                </w:rPr>
              </m:ctrlPr>
            </m:sSubPr>
            <m:e>
              <m:r>
                <w:rPr>
                  <w:rFonts w:ascii="Cambria Math" w:eastAsia="楷體-簡" w:hAnsi="Cambria Math"/>
                  <w:sz w:val="28"/>
                  <w:szCs w:val="28"/>
                </w:rPr>
                <m:t>F</m:t>
              </m:r>
            </m:e>
            <m:sub>
              <m:r>
                <w:rPr>
                  <w:rFonts w:ascii="Cambria Math" w:eastAsia="楷體-簡" w:hAnsi="Cambria Math"/>
                  <w:sz w:val="28"/>
                  <w:szCs w:val="28"/>
                </w:rPr>
                <m:t>2</m:t>
              </m:r>
              <m:d>
                <m:dPr>
                  <m:ctrlPr>
                    <w:rPr>
                      <w:rFonts w:ascii="Cambria Math" w:eastAsia="楷體-簡" w:hAnsi="Cambria Math"/>
                      <w:i/>
                      <w:sz w:val="28"/>
                      <w:szCs w:val="28"/>
                    </w:rPr>
                  </m:ctrlPr>
                </m:dPr>
                <m:e>
                  <m:r>
                    <w:rPr>
                      <w:rFonts w:ascii="Cambria Math" w:eastAsia="楷體-簡" w:hAnsi="Cambria Math"/>
                      <w:sz w:val="28"/>
                      <w:szCs w:val="28"/>
                    </w:rPr>
                    <m:t>A, B, C, D</m:t>
                  </m:r>
                </m:e>
              </m:d>
            </m:sub>
          </m:sSub>
          <m:r>
            <w:rPr>
              <w:rFonts w:ascii="Cambria Math" w:eastAsia="楷體-簡" w:hAnsi="Cambria Math"/>
              <w:sz w:val="28"/>
              <w:szCs w:val="28"/>
            </w:rPr>
            <m:t>=</m:t>
          </m:r>
          <m:nary>
            <m:naryPr>
              <m:chr m:val="∑"/>
              <m:limLoc m:val="undOvr"/>
              <m:subHide m:val="1"/>
              <m:supHide m:val="1"/>
              <m:ctrlPr>
                <w:rPr>
                  <w:rFonts w:ascii="Cambria Math" w:eastAsia="楷體-簡" w:hAnsi="Cambria Math"/>
                  <w:i/>
                  <w:sz w:val="28"/>
                  <w:szCs w:val="28"/>
                </w:rPr>
              </m:ctrlPr>
            </m:naryPr>
            <m:sub/>
            <m:sup/>
            <m:e>
              <m:r>
                <w:rPr>
                  <w:rFonts w:ascii="Cambria Math" w:eastAsia="楷體-簡" w:hAnsi="Cambria Math"/>
                  <w:sz w:val="28"/>
                  <w:szCs w:val="28"/>
                </w:rPr>
                <m:t>(3, 5, 7, 8, 10, 11, 13, 15)</m:t>
              </m:r>
            </m:e>
          </m:nary>
        </m:oMath>
      </m:oMathPara>
    </w:p>
    <w:p w14:paraId="5FEB6149" w14:textId="015370BF" w:rsidR="00D16E83" w:rsidRPr="00D040FB" w:rsidRDefault="00D16E83" w:rsidP="00D040FB">
      <w:pPr>
        <w:pStyle w:val="a8"/>
        <w:numPr>
          <w:ilvl w:val="0"/>
          <w:numId w:val="14"/>
        </w:numPr>
        <w:tabs>
          <w:tab w:val="num" w:pos="720"/>
        </w:tabs>
        <w:ind w:leftChars="0"/>
        <w:rPr>
          <w:rFonts w:ascii="楷體-簡" w:eastAsia="楷體-簡" w:hAnsi="楷體-簡"/>
          <w:sz w:val="28"/>
          <w:szCs w:val="28"/>
        </w:rPr>
      </w:pPr>
      <w:r w:rsidRPr="00D040FB">
        <w:rPr>
          <w:rFonts w:ascii="楷體-簡" w:eastAsia="楷體-簡" w:hAnsi="楷體-簡" w:hint="eastAsia"/>
          <w:sz w:val="28"/>
          <w:szCs w:val="28"/>
        </w:rPr>
        <w:t>利用卡諾圖化簡這兩個函數</w:t>
      </w:r>
      <w:r w:rsidRPr="00D040FB">
        <w:rPr>
          <w:rFonts w:ascii="楷體-簡" w:eastAsia="楷體-簡" w:hAnsi="楷體-簡"/>
          <w:sz w:val="28"/>
          <w:szCs w:val="28"/>
        </w:rPr>
        <w:t xml:space="preserve">, </w:t>
      </w:r>
      <w:r w:rsidRPr="00D040FB">
        <w:rPr>
          <w:rFonts w:ascii="楷體-簡" w:eastAsia="楷體-簡" w:hAnsi="楷體-簡" w:hint="eastAsia"/>
          <w:sz w:val="28"/>
          <w:szCs w:val="28"/>
        </w:rPr>
        <w:t>並畫出</w:t>
      </w:r>
      <w:r w:rsidRPr="00D040FB">
        <w:rPr>
          <w:rFonts w:ascii="楷體-簡" w:eastAsia="楷體-簡" w:hAnsi="楷體-簡"/>
          <w:sz w:val="28"/>
          <w:szCs w:val="28"/>
        </w:rPr>
        <w:t>F</w:t>
      </w:r>
      <w:r w:rsidRPr="00D040FB">
        <w:rPr>
          <w:rFonts w:ascii="楷體-簡" w:eastAsia="楷體-簡" w:hAnsi="楷體-簡"/>
          <w:sz w:val="28"/>
          <w:szCs w:val="28"/>
          <w:vertAlign w:val="subscript"/>
        </w:rPr>
        <w:t>1</w:t>
      </w:r>
      <w:r w:rsidRPr="00D040FB">
        <w:rPr>
          <w:rFonts w:ascii="楷體-簡" w:eastAsia="楷體-簡" w:hAnsi="楷體-簡"/>
          <w:sz w:val="28"/>
          <w:szCs w:val="28"/>
        </w:rPr>
        <w:t>, F</w:t>
      </w:r>
      <w:r w:rsidRPr="00D040FB">
        <w:rPr>
          <w:rFonts w:ascii="楷體-簡" w:eastAsia="楷體-簡" w:hAnsi="楷體-簡"/>
          <w:sz w:val="28"/>
          <w:szCs w:val="28"/>
          <w:vertAlign w:val="subscript"/>
        </w:rPr>
        <w:t>2</w:t>
      </w:r>
      <w:r w:rsidRPr="00D040FB">
        <w:rPr>
          <w:rFonts w:ascii="楷體-簡" w:eastAsia="楷體-簡" w:hAnsi="楷體-簡" w:hint="eastAsia"/>
          <w:sz w:val="28"/>
          <w:szCs w:val="28"/>
        </w:rPr>
        <w:t>化簡後的邏輯電路圖</w:t>
      </w:r>
      <w:r w:rsidR="00D040FB" w:rsidRPr="00D040FB">
        <w:rPr>
          <w:rFonts w:ascii="楷體-簡" w:eastAsia="楷體-簡" w:hAnsi="楷體-簡" w:hint="eastAsia"/>
          <w:sz w:val="28"/>
          <w:szCs w:val="28"/>
        </w:rPr>
        <w:t>。</w:t>
      </w:r>
    </w:p>
    <w:p w14:paraId="6E2A3FAF" w14:textId="399FF96D" w:rsidR="009C4558" w:rsidRPr="00750BD3" w:rsidRDefault="00D16E83" w:rsidP="009C4558">
      <w:pPr>
        <w:numPr>
          <w:ilvl w:val="0"/>
          <w:numId w:val="14"/>
        </w:numPr>
        <w:tabs>
          <w:tab w:val="num" w:pos="720"/>
        </w:tabs>
        <w:rPr>
          <w:rFonts w:ascii="楷體-簡" w:eastAsia="楷體-簡" w:hAnsi="楷體-簡"/>
          <w:sz w:val="28"/>
          <w:szCs w:val="28"/>
        </w:rPr>
      </w:pPr>
      <w:r w:rsidRPr="00D16E83">
        <w:rPr>
          <w:rFonts w:ascii="楷體-簡" w:eastAsia="楷體-簡" w:hAnsi="楷體-簡" w:hint="eastAsia"/>
          <w:sz w:val="28"/>
          <w:szCs w:val="28"/>
        </w:rPr>
        <w:t xml:space="preserve">利用一個 </w:t>
      </w:r>
      <w:r w:rsidRPr="00D16E83">
        <w:rPr>
          <w:rFonts w:ascii="楷體-簡" w:eastAsia="楷體-簡" w:hAnsi="楷體-簡"/>
          <w:sz w:val="28"/>
          <w:szCs w:val="28"/>
        </w:rPr>
        <w:t xml:space="preserve">7400 </w:t>
      </w:r>
      <w:r w:rsidRPr="00D16E83">
        <w:rPr>
          <w:rFonts w:ascii="楷體-簡" w:eastAsia="楷體-簡" w:hAnsi="楷體-簡" w:hint="eastAsia"/>
          <w:sz w:val="28"/>
          <w:szCs w:val="28"/>
        </w:rPr>
        <w:t xml:space="preserve">和一個 </w:t>
      </w:r>
      <w:r w:rsidRPr="00D16E83">
        <w:rPr>
          <w:rFonts w:ascii="楷體-簡" w:eastAsia="楷體-簡" w:hAnsi="楷體-簡"/>
          <w:sz w:val="28"/>
          <w:szCs w:val="28"/>
        </w:rPr>
        <w:t xml:space="preserve">7410 NAND  IC,  </w:t>
      </w:r>
      <w:r w:rsidRPr="00D16E83">
        <w:rPr>
          <w:rFonts w:ascii="楷體-簡" w:eastAsia="楷體-簡" w:hAnsi="楷體-簡" w:hint="eastAsia"/>
          <w:sz w:val="28"/>
          <w:szCs w:val="28"/>
        </w:rPr>
        <w:t>同時實現這兩個函數</w:t>
      </w:r>
      <w:r w:rsidRPr="00D16E83">
        <w:rPr>
          <w:rFonts w:ascii="楷體-簡" w:eastAsia="楷體-簡" w:hAnsi="楷體-簡"/>
          <w:sz w:val="28"/>
          <w:szCs w:val="28"/>
        </w:rPr>
        <w:t>.</w:t>
      </w:r>
    </w:p>
    <w:p w14:paraId="265F8648" w14:textId="782E36AD" w:rsidR="002E4993" w:rsidRDefault="009C4558" w:rsidP="00AA348E">
      <w:pPr>
        <w:rPr>
          <w:rFonts w:ascii="楷體-簡" w:eastAsia="楷體-簡" w:hAnsi="楷體-簡"/>
          <w:sz w:val="32"/>
          <w:szCs w:val="32"/>
        </w:rPr>
      </w:pPr>
      <w:r>
        <w:rPr>
          <w:rFonts w:ascii="楷體-簡" w:eastAsia="楷體-簡" w:hAnsi="楷體-簡"/>
          <w:noProof/>
          <w:sz w:val="32"/>
          <w:szCs w:val="32"/>
        </w:rPr>
        <mc:AlternateContent>
          <mc:Choice Requires="wps">
            <w:drawing>
              <wp:anchor distT="0" distB="0" distL="114300" distR="114300" simplePos="0" relativeHeight="251669504" behindDoc="0" locked="0" layoutInCell="1" allowOverlap="1" wp14:anchorId="6712B02B" wp14:editId="363A88A9">
                <wp:simplePos x="0" y="0"/>
                <wp:positionH relativeFrom="column">
                  <wp:posOffset>855733</wp:posOffset>
                </wp:positionH>
                <wp:positionV relativeFrom="paragraph">
                  <wp:posOffset>408648</wp:posOffset>
                </wp:positionV>
                <wp:extent cx="3074973" cy="2246236"/>
                <wp:effectExtent l="0" t="0" r="11430" b="14605"/>
                <wp:wrapNone/>
                <wp:docPr id="33" name="文字方塊 33"/>
                <wp:cNvGraphicFramePr/>
                <a:graphic xmlns:a="http://schemas.openxmlformats.org/drawingml/2006/main">
                  <a:graphicData uri="http://schemas.microsoft.com/office/word/2010/wordprocessingShape">
                    <wps:wsp>
                      <wps:cNvSpPr txBox="1"/>
                      <wps:spPr>
                        <a:xfrm>
                          <a:off x="0" y="0"/>
                          <a:ext cx="3074973" cy="2246236"/>
                        </a:xfrm>
                        <a:prstGeom prst="rect">
                          <a:avLst/>
                        </a:prstGeom>
                        <a:solidFill>
                          <a:schemeClr val="lt1"/>
                        </a:solidFill>
                        <a:ln w="6350">
                          <a:solidFill>
                            <a:prstClr val="black"/>
                          </a:solidFill>
                        </a:ln>
                      </wps:spPr>
                      <wps:txbx>
                        <w:txbxContent>
                          <w:p w14:paraId="587748AF" w14:textId="4207B318" w:rsidR="009C4558" w:rsidRDefault="00D040FB">
                            <w:r>
                              <w:rPr>
                                <w:noProof/>
                              </w:rPr>
                              <w:drawing>
                                <wp:inline distT="0" distB="0" distL="0" distR="0" wp14:anchorId="3C6E74C3" wp14:editId="4D5B1066">
                                  <wp:extent cx="2832213" cy="2100820"/>
                                  <wp:effectExtent l="0" t="0" r="0" b="0"/>
                                  <wp:docPr id="20" name="圖片 20" descr="一張含有 日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日曆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2850884" cy="21146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2B02B" id="文字方塊 33" o:spid="_x0000_s1033" type="#_x0000_t202" style="position:absolute;margin-left:67.4pt;margin-top:32.2pt;width:242.1pt;height:17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" fillcolor="white [3201]" strokeweight=".5pt">
                <v:textbox>
                  <w:txbxContent>
                    <w:p w14:paraId="587748AF" w14:textId="4207B318" w:rsidR="009C4558" w:rsidRDefault="00D040FB">
                      <w:r>
                        <w:rPr>
                          <w:noProof/>
                        </w:rPr>
                        <w:drawing>
                          <wp:inline distT="0" distB="0" distL="0" distR="0" wp14:anchorId="3C6E74C3" wp14:editId="4D5B1066">
                            <wp:extent cx="2832213" cy="2100820"/>
                            <wp:effectExtent l="0" t="0" r="0" b="0"/>
                            <wp:docPr id="20" name="圖片 20" descr="一張含有 日曆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圖片 20" descr="一張含有 日曆 的圖片&#10;&#10;自動產生的描述"/>
                                    <pic:cNvPicPr/>
                                  </pic:nvPicPr>
                                  <pic:blipFill>
                                    <a:blip r:embed="rId16">
                                      <a:extLst>
                                        <a:ext uri="{28A0092B-C50C-407E-A947-70E740481C1C}">
                                          <a14:useLocalDpi xmlns:a14="http://schemas.microsoft.com/office/drawing/2010/main" val="0"/>
                                        </a:ext>
                                      </a:extLst>
                                    </a:blip>
                                    <a:stretch>
                                      <a:fillRect/>
                                    </a:stretch>
                                  </pic:blipFill>
                                  <pic:spPr>
                                    <a:xfrm>
                                      <a:off x="0" y="0"/>
                                      <a:ext cx="2850884" cy="2114670"/>
                                    </a:xfrm>
                                    <a:prstGeom prst="rect">
                                      <a:avLst/>
                                    </a:prstGeom>
                                  </pic:spPr>
                                </pic:pic>
                              </a:graphicData>
                            </a:graphic>
                          </wp:inline>
                        </w:drawing>
                      </w:r>
                    </w:p>
                  </w:txbxContent>
                </v:textbox>
              </v:shape>
            </w:pict>
          </mc:Fallback>
        </mc:AlternateContent>
      </w:r>
      <w:r w:rsidR="002E4993">
        <w:rPr>
          <w:rFonts w:ascii="楷體-簡" w:eastAsia="楷體-簡" w:hAnsi="楷體-簡"/>
          <w:sz w:val="32"/>
          <w:szCs w:val="32"/>
        </w:rPr>
        <w:tab/>
      </w:r>
      <w:r w:rsidR="002E4993">
        <w:rPr>
          <w:rFonts w:ascii="楷體-簡" w:eastAsia="楷體-簡" w:hAnsi="楷體-簡"/>
          <w:sz w:val="32"/>
          <w:szCs w:val="32"/>
        </w:rPr>
        <w:tab/>
        <w:t>(1)</w:t>
      </w:r>
      <w:r w:rsidR="00D040FB">
        <w:rPr>
          <w:rFonts w:ascii="楷體-簡" w:eastAsia="楷體-簡" w:hAnsi="楷體-簡"/>
          <w:sz w:val="32"/>
          <w:szCs w:val="32"/>
        </w:rPr>
        <w:t>K-MAP</w:t>
      </w:r>
    </w:p>
    <w:p w14:paraId="5CBDE8D8" w14:textId="77777777" w:rsidR="009C4558" w:rsidRDefault="00910F04" w:rsidP="009C4558">
      <w:pPr>
        <w:rPr>
          <w:rFonts w:ascii="楷體-簡" w:eastAsia="楷體-簡" w:hAnsi="楷體-簡"/>
          <w:sz w:val="32"/>
          <w:szCs w:val="32"/>
        </w:rPr>
      </w:pPr>
      <w:r>
        <w:rPr>
          <w:rFonts w:ascii="楷體-簡" w:eastAsia="楷體-簡" w:hAnsi="楷體-簡"/>
          <w:sz w:val="32"/>
          <w:szCs w:val="32"/>
        </w:rPr>
        <w:tab/>
      </w:r>
      <w:r>
        <w:rPr>
          <w:rFonts w:ascii="楷體-簡" w:eastAsia="楷體-簡" w:hAnsi="楷體-簡"/>
          <w:sz w:val="32"/>
          <w:szCs w:val="32"/>
        </w:rPr>
        <w:tab/>
      </w:r>
    </w:p>
    <w:p w14:paraId="515B244A" w14:textId="77777777" w:rsidR="009C4558" w:rsidRDefault="009C4558" w:rsidP="009C4558">
      <w:pPr>
        <w:rPr>
          <w:rFonts w:ascii="楷體-簡" w:eastAsia="楷體-簡" w:hAnsi="楷體-簡"/>
          <w:sz w:val="32"/>
          <w:szCs w:val="32"/>
        </w:rPr>
      </w:pPr>
    </w:p>
    <w:p w14:paraId="06BABD97" w14:textId="77777777" w:rsidR="009C4558" w:rsidRDefault="009C4558" w:rsidP="009C4558">
      <w:pPr>
        <w:rPr>
          <w:rFonts w:ascii="楷體-簡" w:eastAsia="楷體-簡" w:hAnsi="楷體-簡"/>
          <w:sz w:val="32"/>
          <w:szCs w:val="32"/>
        </w:rPr>
      </w:pPr>
    </w:p>
    <w:p w14:paraId="5E0FFD3D" w14:textId="77777777" w:rsidR="009C4558" w:rsidRDefault="009C4558" w:rsidP="009C4558">
      <w:pPr>
        <w:rPr>
          <w:rFonts w:ascii="楷體-簡" w:eastAsia="楷體-簡" w:hAnsi="楷體-簡"/>
          <w:sz w:val="32"/>
          <w:szCs w:val="32"/>
        </w:rPr>
      </w:pPr>
    </w:p>
    <w:p w14:paraId="444DAD53" w14:textId="4BD570A1" w:rsidR="009C4558" w:rsidRDefault="009C4558" w:rsidP="009C4558">
      <w:pPr>
        <w:rPr>
          <w:rFonts w:ascii="楷體-簡" w:eastAsia="楷體-簡" w:hAnsi="楷體-簡"/>
          <w:sz w:val="32"/>
          <w:szCs w:val="32"/>
        </w:rPr>
      </w:pPr>
    </w:p>
    <w:p w14:paraId="7163DEFE" w14:textId="7159064F" w:rsidR="00D040FB" w:rsidRDefault="00D040FB" w:rsidP="009C4558">
      <w:pPr>
        <w:rPr>
          <w:rFonts w:ascii="楷體-簡" w:eastAsia="楷體-簡" w:hAnsi="楷體-簡"/>
          <w:sz w:val="32"/>
          <w:szCs w:val="32"/>
        </w:rPr>
      </w:pPr>
      <w:r>
        <w:rPr>
          <w:rFonts w:ascii="楷體-簡" w:eastAsia="楷體-簡" w:hAnsi="楷體-簡"/>
          <w:sz w:val="32"/>
          <w:szCs w:val="32"/>
        </w:rPr>
        <w:tab/>
      </w:r>
      <w:r>
        <w:rPr>
          <w:rFonts w:ascii="楷體-簡" w:eastAsia="楷體-簡" w:hAnsi="楷體-簡"/>
          <w:sz w:val="32"/>
          <w:szCs w:val="32"/>
        </w:rPr>
        <w:tab/>
        <w:t>(2)</w:t>
      </w:r>
      <w:r>
        <w:rPr>
          <w:rFonts w:ascii="楷體-簡" w:eastAsia="楷體-簡" w:hAnsi="楷體-簡" w:hint="eastAsia"/>
          <w:sz w:val="32"/>
          <w:szCs w:val="32"/>
        </w:rPr>
        <w:t>實驗電路圖</w:t>
      </w:r>
    </w:p>
    <w:p w14:paraId="7F53F96F" w14:textId="534CDF64" w:rsidR="00D040FB" w:rsidRDefault="00D040FB" w:rsidP="009C4558">
      <w:pPr>
        <w:rPr>
          <w:rFonts w:ascii="楷體-簡" w:eastAsia="楷體-簡" w:hAnsi="楷體-簡"/>
          <w:sz w:val="32"/>
          <w:szCs w:val="32"/>
        </w:rPr>
      </w:pPr>
      <w:r>
        <w:rPr>
          <w:rFonts w:ascii="楷體-簡" w:eastAsia="楷體-簡" w:hAnsi="楷體-簡"/>
          <w:noProof/>
          <w:sz w:val="32"/>
          <w:szCs w:val="32"/>
        </w:rPr>
        <mc:AlternateContent>
          <mc:Choice Requires="wps">
            <w:drawing>
              <wp:anchor distT="0" distB="0" distL="114300" distR="114300" simplePos="0" relativeHeight="251681792" behindDoc="0" locked="0" layoutInCell="1" allowOverlap="1" wp14:anchorId="4722E2AF" wp14:editId="2201844E">
                <wp:simplePos x="0" y="0"/>
                <wp:positionH relativeFrom="column">
                  <wp:posOffset>855283</wp:posOffset>
                </wp:positionH>
                <wp:positionV relativeFrom="paragraph">
                  <wp:posOffset>181610</wp:posOffset>
                </wp:positionV>
                <wp:extent cx="3308923" cy="2863721"/>
                <wp:effectExtent l="0" t="0" r="19050" b="6985"/>
                <wp:wrapNone/>
                <wp:docPr id="21" name="文字方塊 21"/>
                <wp:cNvGraphicFramePr/>
                <a:graphic xmlns:a="http://schemas.openxmlformats.org/drawingml/2006/main">
                  <a:graphicData uri="http://schemas.microsoft.com/office/word/2010/wordprocessingShape">
                    <wps:wsp>
                      <wps:cNvSpPr txBox="1"/>
                      <wps:spPr>
                        <a:xfrm>
                          <a:off x="0" y="0"/>
                          <a:ext cx="3308923" cy="2863721"/>
                        </a:xfrm>
                        <a:prstGeom prst="rect">
                          <a:avLst/>
                        </a:prstGeom>
                        <a:solidFill>
                          <a:schemeClr val="lt1"/>
                        </a:solidFill>
                        <a:ln w="6350">
                          <a:solidFill>
                            <a:prstClr val="black"/>
                          </a:solidFill>
                        </a:ln>
                      </wps:spPr>
                      <wps:txbx>
                        <w:txbxContent>
                          <w:p w14:paraId="7D8956BF" w14:textId="05789EC5" w:rsidR="00D040FB" w:rsidRDefault="00D040FB" w:rsidP="00D040FB">
                            <w:pPr>
                              <w:jc w:val="center"/>
                            </w:pPr>
                            <w:r>
                              <w:rPr>
                                <w:noProof/>
                              </w:rPr>
                              <w:drawing>
                                <wp:inline distT="0" distB="0" distL="0" distR="0" wp14:anchorId="7F6F9D2A" wp14:editId="00BCA6F7">
                                  <wp:extent cx="3115130" cy="2777396"/>
                                  <wp:effectExtent l="0" t="0" r="0" b="4445"/>
                                  <wp:docPr id="22" name="圖片 2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圖表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3131136" cy="2791667"/>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22E2AF" id="文字方塊 21" o:spid="_x0000_s1034" type="#_x0000_t202" style="position:absolute;margin-left:67.35pt;margin-top:14.3pt;width:260.55pt;height:225.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" fillcolor="white [3201]" strokeweight=".5pt">
                <v:textbox>
                  <w:txbxContent>
                    <w:p w14:paraId="7D8956BF" w14:textId="05789EC5" w:rsidR="00D040FB" w:rsidRDefault="00D040FB" w:rsidP="00D040FB">
                      <w:pPr>
                        <w:jc w:val="center"/>
                      </w:pPr>
                      <w:r>
                        <w:rPr>
                          <w:noProof/>
                        </w:rPr>
                        <w:drawing>
                          <wp:inline distT="0" distB="0" distL="0" distR="0" wp14:anchorId="7F6F9D2A" wp14:editId="00BCA6F7">
                            <wp:extent cx="3115130" cy="2777396"/>
                            <wp:effectExtent l="0" t="0" r="0" b="4445"/>
                            <wp:docPr id="22" name="圖片 22" descr="一張含有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descr="一張含有 圖表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3131136" cy="2791667"/>
                                    </a:xfrm>
                                    <a:prstGeom prst="rect">
                                      <a:avLst/>
                                    </a:prstGeom>
                                  </pic:spPr>
                                </pic:pic>
                              </a:graphicData>
                            </a:graphic>
                          </wp:inline>
                        </w:drawing>
                      </w:r>
                    </w:p>
                  </w:txbxContent>
                </v:textbox>
              </v:shape>
            </w:pict>
          </mc:Fallback>
        </mc:AlternateContent>
      </w:r>
    </w:p>
    <w:p w14:paraId="19B467CB" w14:textId="38FE90BE" w:rsidR="00D040FB" w:rsidRDefault="00D040FB" w:rsidP="009C4558">
      <w:pPr>
        <w:rPr>
          <w:rFonts w:ascii="楷體-簡" w:eastAsia="楷體-簡" w:hAnsi="楷體-簡"/>
          <w:sz w:val="32"/>
          <w:szCs w:val="32"/>
        </w:rPr>
      </w:pPr>
    </w:p>
    <w:p w14:paraId="2EF07BDC" w14:textId="4930AA6E" w:rsidR="00D040FB" w:rsidRDefault="00D040FB" w:rsidP="009C4558">
      <w:pPr>
        <w:rPr>
          <w:rFonts w:ascii="楷體-簡" w:eastAsia="楷體-簡" w:hAnsi="楷體-簡"/>
          <w:sz w:val="32"/>
          <w:szCs w:val="32"/>
        </w:rPr>
      </w:pPr>
    </w:p>
    <w:p w14:paraId="1A81C31A" w14:textId="77777777" w:rsidR="00750BD3" w:rsidRDefault="00750BD3" w:rsidP="009C4558">
      <w:pPr>
        <w:rPr>
          <w:rFonts w:ascii="楷體-簡" w:eastAsia="楷體-簡" w:hAnsi="楷體-簡"/>
          <w:sz w:val="32"/>
          <w:szCs w:val="32"/>
        </w:rPr>
      </w:pPr>
    </w:p>
    <w:p w14:paraId="1A981211" w14:textId="41A1D23B" w:rsidR="00750BD3" w:rsidRDefault="00750BD3" w:rsidP="00AA348E">
      <w:pPr>
        <w:rPr>
          <w:rFonts w:ascii="楷體-簡" w:eastAsia="楷體-簡" w:hAnsi="楷體-簡"/>
          <w:sz w:val="32"/>
          <w:szCs w:val="32"/>
        </w:rPr>
      </w:pPr>
    </w:p>
    <w:p w14:paraId="780AFB92" w14:textId="77777777" w:rsidR="00750BD3" w:rsidRDefault="00750BD3" w:rsidP="00AA348E">
      <w:pPr>
        <w:rPr>
          <w:rFonts w:ascii="楷體-簡" w:eastAsia="楷體-簡" w:hAnsi="楷體-簡"/>
          <w:sz w:val="32"/>
          <w:szCs w:val="32"/>
        </w:rPr>
      </w:pPr>
    </w:p>
    <w:p w14:paraId="4ADC4C6A" w14:textId="77777777" w:rsidR="00750BD3" w:rsidRDefault="00750BD3" w:rsidP="00AA348E">
      <w:pPr>
        <w:rPr>
          <w:rFonts w:ascii="楷體-簡" w:eastAsia="楷體-簡" w:hAnsi="楷體-簡"/>
          <w:sz w:val="32"/>
          <w:szCs w:val="32"/>
        </w:rPr>
      </w:pPr>
    </w:p>
    <w:p w14:paraId="781FFFC8" w14:textId="676FE620" w:rsidR="002E4993" w:rsidRDefault="002E4993" w:rsidP="00AA348E">
      <w:pPr>
        <w:rPr>
          <w:rFonts w:ascii="楷體-簡" w:eastAsia="楷體-簡" w:hAnsi="楷體-簡"/>
          <w:sz w:val="32"/>
          <w:szCs w:val="32"/>
        </w:rPr>
      </w:pPr>
      <w:r>
        <w:rPr>
          <w:rFonts w:ascii="楷體-簡" w:eastAsia="楷體-簡" w:hAnsi="楷體-簡"/>
          <w:sz w:val="32"/>
          <w:szCs w:val="32"/>
        </w:rPr>
        <w:lastRenderedPageBreak/>
        <w:tab/>
        <w:t>(</w:t>
      </w:r>
      <w:r w:rsidR="00D040FB">
        <w:rPr>
          <w:rFonts w:ascii="楷體-簡" w:eastAsia="楷體-簡" w:hAnsi="楷體-簡"/>
          <w:sz w:val="32"/>
          <w:szCs w:val="32"/>
        </w:rPr>
        <w:t>3</w:t>
      </w:r>
      <w:r>
        <w:rPr>
          <w:rFonts w:ascii="楷體-簡" w:eastAsia="楷體-簡" w:hAnsi="楷體-簡"/>
          <w:sz w:val="32"/>
          <w:szCs w:val="32"/>
        </w:rPr>
        <w:t>)</w:t>
      </w:r>
      <w:r>
        <w:rPr>
          <w:rFonts w:ascii="楷體-簡" w:eastAsia="楷體-簡" w:hAnsi="楷體-簡" w:hint="eastAsia"/>
          <w:sz w:val="32"/>
          <w:szCs w:val="32"/>
        </w:rPr>
        <w:t>實驗結果</w:t>
      </w:r>
    </w:p>
    <w:p w14:paraId="7EA49D6E" w14:textId="77777777" w:rsidR="002E4993" w:rsidRDefault="00264CEA" w:rsidP="00AA348E">
      <w:pPr>
        <w:rPr>
          <w:rFonts w:ascii="楷體-簡" w:eastAsia="楷體-簡" w:hAnsi="楷體-簡"/>
          <w:sz w:val="32"/>
          <w:szCs w:val="32"/>
        </w:rPr>
      </w:pPr>
      <w:r>
        <w:rPr>
          <w:rFonts w:ascii="楷體-簡" w:eastAsia="楷體-簡" w:hAnsi="楷體-簡" w:hint="eastAsia"/>
          <w:noProof/>
          <w:sz w:val="32"/>
          <w:szCs w:val="32"/>
        </w:rPr>
        <mc:AlternateContent>
          <mc:Choice Requires="wps">
            <w:drawing>
              <wp:anchor distT="0" distB="0" distL="114300" distR="114300" simplePos="0" relativeHeight="251665408" behindDoc="0" locked="0" layoutInCell="1" allowOverlap="1" wp14:anchorId="46D4C024" wp14:editId="6FD3103D">
                <wp:simplePos x="0" y="0"/>
                <wp:positionH relativeFrom="column">
                  <wp:posOffset>756404</wp:posOffset>
                </wp:positionH>
                <wp:positionV relativeFrom="paragraph">
                  <wp:posOffset>27940</wp:posOffset>
                </wp:positionV>
                <wp:extent cx="3628759" cy="2764008"/>
                <wp:effectExtent l="0" t="0" r="16510" b="17780"/>
                <wp:wrapNone/>
                <wp:docPr id="53" name="文字方塊 53"/>
                <wp:cNvGraphicFramePr/>
                <a:graphic xmlns:a="http://schemas.openxmlformats.org/drawingml/2006/main">
                  <a:graphicData uri="http://schemas.microsoft.com/office/word/2010/wordprocessingShape">
                    <wps:wsp>
                      <wps:cNvSpPr txBox="1"/>
                      <wps:spPr>
                        <a:xfrm>
                          <a:off x="0" y="0"/>
                          <a:ext cx="3628759" cy="2764008"/>
                        </a:xfrm>
                        <a:prstGeom prst="rect">
                          <a:avLst/>
                        </a:prstGeom>
                        <a:solidFill>
                          <a:schemeClr val="lt1"/>
                        </a:solidFill>
                        <a:ln w="6350">
                          <a:solidFill>
                            <a:prstClr val="black"/>
                          </a:solidFill>
                        </a:ln>
                      </wps:spPr>
                      <wps:txbx>
                        <w:txbxContent>
                          <w:p w14:paraId="6632B9BF" w14:textId="30CCC432" w:rsidR="00264CEA" w:rsidRDefault="00D040FB">
                            <w:r>
                              <w:rPr>
                                <w:noProof/>
                              </w:rPr>
                              <w:drawing>
                                <wp:inline distT="0" distB="0" distL="0" distR="0" wp14:anchorId="3A8F91C6" wp14:editId="4C6FCC36">
                                  <wp:extent cx="3439160" cy="2579370"/>
                                  <wp:effectExtent l="0" t="0" r="2540" b="0"/>
                                  <wp:docPr id="26" name="圖片 26" descr="一張含有 文字, 裝置, 控制台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裝置, 控制台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rot="10800000">
                                            <a:off x="0" y="0"/>
                                            <a:ext cx="3439160" cy="257937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4C024" id="文字方塊 53" o:spid="_x0000_s1035" type="#_x0000_t202" style="position:absolute;margin-left:59.55pt;margin-top:2.2pt;width:285.75pt;height:217.6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" fillcolor="white [3201]" strokeweight=".5pt">
                <v:textbox>
                  <w:txbxContent>
                    <w:p w14:paraId="6632B9BF" w14:textId="30CCC432" w:rsidR="00264CEA" w:rsidRDefault="00D040FB">
                      <w:r>
                        <w:rPr>
                          <w:noProof/>
                        </w:rPr>
                        <w:drawing>
                          <wp:inline distT="0" distB="0" distL="0" distR="0" wp14:anchorId="3A8F91C6" wp14:editId="4C6FCC36">
                            <wp:extent cx="3439160" cy="2579370"/>
                            <wp:effectExtent l="0" t="0" r="2540" b="0"/>
                            <wp:docPr id="26" name="圖片 26" descr="一張含有 文字, 裝置, 控制台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圖片 26" descr="一張含有 文字, 裝置, 控制台 的圖片&#10;&#10;自動產生的描述"/>
                                    <pic:cNvPicPr/>
                                  </pic:nvPicPr>
                                  <pic:blipFill>
                                    <a:blip r:embed="rId18">
                                      <a:extLst>
                                        <a:ext uri="{28A0092B-C50C-407E-A947-70E740481C1C}">
                                          <a14:useLocalDpi xmlns:a14="http://schemas.microsoft.com/office/drawing/2010/main" val="0"/>
                                        </a:ext>
                                      </a:extLst>
                                    </a:blip>
                                    <a:stretch>
                                      <a:fillRect/>
                                    </a:stretch>
                                  </pic:blipFill>
                                  <pic:spPr>
                                    <a:xfrm rot="10800000">
                                      <a:off x="0" y="0"/>
                                      <a:ext cx="3439160" cy="2579370"/>
                                    </a:xfrm>
                                    <a:prstGeom prst="rect">
                                      <a:avLst/>
                                    </a:prstGeom>
                                  </pic:spPr>
                                </pic:pic>
                              </a:graphicData>
                            </a:graphic>
                          </wp:inline>
                        </w:drawing>
                      </w:r>
                    </w:p>
                  </w:txbxContent>
                </v:textbox>
              </v:shape>
            </w:pict>
          </mc:Fallback>
        </mc:AlternateContent>
      </w:r>
    </w:p>
    <w:p w14:paraId="0C3875E2" w14:textId="77777777" w:rsidR="002E4993" w:rsidRDefault="002E4993" w:rsidP="00AA348E">
      <w:pPr>
        <w:rPr>
          <w:rFonts w:ascii="楷體-簡" w:eastAsia="楷體-簡" w:hAnsi="楷體-簡"/>
          <w:sz w:val="32"/>
          <w:szCs w:val="32"/>
        </w:rPr>
      </w:pPr>
    </w:p>
    <w:p w14:paraId="6D0F0862" w14:textId="77777777" w:rsidR="002E4993" w:rsidRDefault="002E4993" w:rsidP="00AA348E">
      <w:pPr>
        <w:rPr>
          <w:rFonts w:ascii="楷體-簡" w:eastAsia="楷體-簡" w:hAnsi="楷體-簡"/>
          <w:sz w:val="32"/>
          <w:szCs w:val="32"/>
        </w:rPr>
      </w:pPr>
    </w:p>
    <w:p w14:paraId="74C19B06" w14:textId="77777777" w:rsidR="002E4993" w:rsidRDefault="002E4993" w:rsidP="00AA348E">
      <w:pPr>
        <w:rPr>
          <w:rFonts w:ascii="楷體-簡" w:eastAsia="楷體-簡" w:hAnsi="楷體-簡"/>
          <w:sz w:val="32"/>
          <w:szCs w:val="32"/>
        </w:rPr>
      </w:pPr>
    </w:p>
    <w:p w14:paraId="42652619" w14:textId="299DEF7F" w:rsidR="002E4993" w:rsidRDefault="002E4993" w:rsidP="00AA348E">
      <w:pPr>
        <w:rPr>
          <w:rFonts w:ascii="楷體-簡" w:eastAsia="楷體-簡" w:hAnsi="楷體-簡"/>
          <w:sz w:val="32"/>
          <w:szCs w:val="32"/>
        </w:rPr>
      </w:pPr>
    </w:p>
    <w:p w14:paraId="2AF9B068" w14:textId="5B4FF81D" w:rsidR="009C4558" w:rsidRDefault="009C4558" w:rsidP="00AA348E">
      <w:pPr>
        <w:rPr>
          <w:rFonts w:ascii="楷體-簡" w:eastAsia="楷體-簡" w:hAnsi="楷體-簡"/>
          <w:sz w:val="32"/>
          <w:szCs w:val="32"/>
        </w:rPr>
      </w:pPr>
    </w:p>
    <w:p w14:paraId="25EE534B" w14:textId="42FE2728" w:rsidR="009C4558" w:rsidRDefault="009C4558" w:rsidP="00AA348E">
      <w:pPr>
        <w:rPr>
          <w:rFonts w:ascii="楷體-簡" w:eastAsia="楷體-簡" w:hAnsi="楷體-簡"/>
          <w:sz w:val="32"/>
          <w:szCs w:val="32"/>
        </w:rPr>
      </w:pPr>
    </w:p>
    <w:p w14:paraId="2D71DB67" w14:textId="461C419D" w:rsidR="00D040FB" w:rsidRDefault="00D040FB" w:rsidP="00AA348E">
      <w:pPr>
        <w:rPr>
          <w:rFonts w:ascii="楷體-簡" w:eastAsia="楷體-簡" w:hAnsi="楷體-簡"/>
          <w:sz w:val="32"/>
          <w:szCs w:val="32"/>
        </w:rPr>
      </w:pPr>
      <w:r>
        <w:rPr>
          <w:rFonts w:ascii="楷體-簡" w:eastAsia="楷體-簡" w:hAnsi="楷體-簡"/>
          <w:sz w:val="32"/>
          <w:szCs w:val="32"/>
        </w:rPr>
        <w:tab/>
      </w:r>
      <w:r>
        <w:rPr>
          <w:rFonts w:ascii="楷體-簡" w:eastAsia="楷體-簡" w:hAnsi="楷體-簡"/>
          <w:sz w:val="32"/>
          <w:szCs w:val="32"/>
        </w:rPr>
        <w:tab/>
      </w:r>
      <w:r>
        <w:rPr>
          <w:rFonts w:ascii="楷體-簡" w:eastAsia="楷體-簡" w:hAnsi="楷體-簡" w:hint="eastAsia"/>
          <w:sz w:val="32"/>
          <w:szCs w:val="32"/>
        </w:rPr>
        <w:t>(</w:t>
      </w:r>
      <w:r>
        <w:rPr>
          <w:rFonts w:ascii="楷體-簡" w:eastAsia="楷體-簡" w:hAnsi="楷體-簡"/>
          <w:sz w:val="32"/>
          <w:szCs w:val="32"/>
        </w:rPr>
        <w:t xml:space="preserve">4) </w:t>
      </w:r>
      <w:r>
        <w:rPr>
          <w:rFonts w:ascii="楷體-簡" w:eastAsia="楷體-簡" w:hAnsi="楷體-簡" w:hint="eastAsia"/>
          <w:sz w:val="32"/>
          <w:szCs w:val="32"/>
        </w:rPr>
        <w:t>真值表</w:t>
      </w:r>
    </w:p>
    <w:p w14:paraId="484D18E6" w14:textId="2B7FE154" w:rsidR="00D040FB" w:rsidRDefault="0067136C" w:rsidP="00AA348E">
      <w:pPr>
        <w:rPr>
          <w:rFonts w:ascii="楷體-簡" w:eastAsia="楷體-簡" w:hAnsi="楷體-簡"/>
          <w:sz w:val="32"/>
          <w:szCs w:val="32"/>
        </w:rPr>
      </w:pPr>
      <w:r>
        <w:rPr>
          <w:rFonts w:ascii="楷體-簡" w:eastAsia="楷體-簡" w:hAnsi="楷體-簡" w:hint="eastAsia"/>
          <w:noProof/>
          <w:sz w:val="32"/>
          <w:szCs w:val="32"/>
        </w:rPr>
        <mc:AlternateContent>
          <mc:Choice Requires="wps">
            <w:drawing>
              <wp:anchor distT="0" distB="0" distL="114300" distR="114300" simplePos="0" relativeHeight="251670528" behindDoc="0" locked="0" layoutInCell="1" allowOverlap="1" wp14:anchorId="302290F8" wp14:editId="5CB5B48F">
                <wp:simplePos x="0" y="0"/>
                <wp:positionH relativeFrom="column">
                  <wp:posOffset>844550</wp:posOffset>
                </wp:positionH>
                <wp:positionV relativeFrom="paragraph">
                  <wp:posOffset>213641</wp:posOffset>
                </wp:positionV>
                <wp:extent cx="3818890" cy="4183380"/>
                <wp:effectExtent l="0" t="0" r="16510" b="7620"/>
                <wp:wrapNone/>
                <wp:docPr id="58" name="文字方塊 58"/>
                <wp:cNvGraphicFramePr/>
                <a:graphic xmlns:a="http://schemas.openxmlformats.org/drawingml/2006/main">
                  <a:graphicData uri="http://schemas.microsoft.com/office/word/2010/wordprocessingShape">
                    <wps:wsp>
                      <wps:cNvSpPr txBox="1"/>
                      <wps:spPr>
                        <a:xfrm>
                          <a:off x="0" y="0"/>
                          <a:ext cx="3818890" cy="4183380"/>
                        </a:xfrm>
                        <a:prstGeom prst="rect">
                          <a:avLst/>
                        </a:prstGeom>
                        <a:solidFill>
                          <a:schemeClr val="lt1"/>
                        </a:solidFill>
                        <a:ln w="6350">
                          <a:solidFill>
                            <a:prstClr val="black"/>
                          </a:solidFill>
                        </a:ln>
                      </wps:spPr>
                      <wps:txbx>
                        <w:txbxContent>
                          <w:p w14:paraId="27357586" w14:textId="6374B6B0" w:rsidR="00996C82" w:rsidRDefault="0067136C">
                            <w:r>
                              <w:rPr>
                                <w:noProof/>
                              </w:rPr>
                              <w:drawing>
                                <wp:inline distT="0" distB="0" distL="0" distR="0" wp14:anchorId="0F91778D" wp14:editId="05685227">
                                  <wp:extent cx="3630861" cy="4045816"/>
                                  <wp:effectExtent l="0" t="0" r="1905" b="5715"/>
                                  <wp:docPr id="34" name="圖片 34"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資料表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3657931" cy="4075980"/>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290F8" id="文字方塊 58" o:spid="_x0000_s1036" type="#_x0000_t202" style="position:absolute;margin-left:66.5pt;margin-top:16.8pt;width:300.7pt;height:329.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" fillcolor="white [3201]" strokeweight=".5pt">
                <v:textbox>
                  <w:txbxContent>
                    <w:p w14:paraId="27357586" w14:textId="6374B6B0" w:rsidR="00996C82" w:rsidRDefault="0067136C">
                      <w:r>
                        <w:rPr>
                          <w:noProof/>
                        </w:rPr>
                        <w:drawing>
                          <wp:inline distT="0" distB="0" distL="0" distR="0" wp14:anchorId="0F91778D" wp14:editId="05685227">
                            <wp:extent cx="3630861" cy="4045816"/>
                            <wp:effectExtent l="0" t="0" r="1905" b="5715"/>
                            <wp:docPr id="34" name="圖片 34" descr="一張含有 資料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圖片 34" descr="一張含有 資料表 的圖片&#10;&#10;自動產生的描述"/>
                                    <pic:cNvPicPr/>
                                  </pic:nvPicPr>
                                  <pic:blipFill>
                                    <a:blip r:embed="rId19">
                                      <a:extLst>
                                        <a:ext uri="{28A0092B-C50C-407E-A947-70E740481C1C}">
                                          <a14:useLocalDpi xmlns:a14="http://schemas.microsoft.com/office/drawing/2010/main" val="0"/>
                                        </a:ext>
                                      </a:extLst>
                                    </a:blip>
                                    <a:stretch>
                                      <a:fillRect/>
                                    </a:stretch>
                                  </pic:blipFill>
                                  <pic:spPr>
                                    <a:xfrm>
                                      <a:off x="0" y="0"/>
                                      <a:ext cx="3657931" cy="4075980"/>
                                    </a:xfrm>
                                    <a:prstGeom prst="rect">
                                      <a:avLst/>
                                    </a:prstGeom>
                                  </pic:spPr>
                                </pic:pic>
                              </a:graphicData>
                            </a:graphic>
                          </wp:inline>
                        </w:drawing>
                      </w:r>
                    </w:p>
                  </w:txbxContent>
                </v:textbox>
              </v:shape>
            </w:pict>
          </mc:Fallback>
        </mc:AlternateContent>
      </w:r>
    </w:p>
    <w:p w14:paraId="2B310B3D" w14:textId="7358AA08" w:rsidR="009C4558" w:rsidRDefault="009C4558" w:rsidP="00AA348E">
      <w:pPr>
        <w:rPr>
          <w:rFonts w:ascii="楷體-簡" w:eastAsia="楷體-簡" w:hAnsi="楷體-簡"/>
          <w:sz w:val="32"/>
          <w:szCs w:val="32"/>
        </w:rPr>
      </w:pPr>
    </w:p>
    <w:p w14:paraId="7EB194F3" w14:textId="5EDE4477" w:rsidR="00996C82" w:rsidRDefault="00996C82" w:rsidP="00AA348E">
      <w:pPr>
        <w:rPr>
          <w:rFonts w:ascii="楷體-簡" w:eastAsia="楷體-簡" w:hAnsi="楷體-簡"/>
          <w:sz w:val="32"/>
          <w:szCs w:val="32"/>
        </w:rPr>
      </w:pPr>
    </w:p>
    <w:p w14:paraId="0FF57F78" w14:textId="5827EA32" w:rsidR="00996C82" w:rsidRDefault="00996C82" w:rsidP="00AA348E">
      <w:pPr>
        <w:rPr>
          <w:rFonts w:ascii="楷體-簡" w:eastAsia="楷體-簡" w:hAnsi="楷體-簡"/>
          <w:sz w:val="32"/>
          <w:szCs w:val="32"/>
        </w:rPr>
      </w:pPr>
    </w:p>
    <w:p w14:paraId="0E506492" w14:textId="6C38DEF7" w:rsidR="00996C82" w:rsidRDefault="00996C82" w:rsidP="00AA348E">
      <w:pPr>
        <w:rPr>
          <w:rFonts w:ascii="楷體-簡" w:eastAsia="楷體-簡" w:hAnsi="楷體-簡"/>
          <w:sz w:val="32"/>
          <w:szCs w:val="32"/>
        </w:rPr>
      </w:pPr>
    </w:p>
    <w:p w14:paraId="5CCE9C38" w14:textId="7D4BFF29" w:rsidR="00996C82" w:rsidRDefault="00996C82" w:rsidP="00AA348E">
      <w:pPr>
        <w:rPr>
          <w:rFonts w:ascii="楷體-簡" w:eastAsia="楷體-簡" w:hAnsi="楷體-簡"/>
          <w:sz w:val="32"/>
          <w:szCs w:val="32"/>
        </w:rPr>
      </w:pPr>
    </w:p>
    <w:p w14:paraId="6788BA88" w14:textId="0368F051" w:rsidR="00996C82" w:rsidRDefault="00996C82" w:rsidP="00AA348E">
      <w:pPr>
        <w:rPr>
          <w:rFonts w:ascii="楷體-簡" w:eastAsia="楷體-簡" w:hAnsi="楷體-簡"/>
          <w:sz w:val="32"/>
          <w:szCs w:val="32"/>
        </w:rPr>
      </w:pPr>
    </w:p>
    <w:p w14:paraId="6E0214CC" w14:textId="606A8D72" w:rsidR="00996C82" w:rsidRDefault="00996C82" w:rsidP="00AA348E">
      <w:pPr>
        <w:rPr>
          <w:rFonts w:ascii="楷體-簡" w:eastAsia="楷體-簡" w:hAnsi="楷體-簡"/>
          <w:sz w:val="32"/>
          <w:szCs w:val="32"/>
        </w:rPr>
      </w:pPr>
    </w:p>
    <w:p w14:paraId="72C1398F" w14:textId="79CA1968" w:rsidR="00996C82" w:rsidRDefault="00996C82" w:rsidP="00AA348E">
      <w:pPr>
        <w:rPr>
          <w:rFonts w:ascii="楷體-簡" w:eastAsia="楷體-簡" w:hAnsi="楷體-簡"/>
          <w:sz w:val="32"/>
          <w:szCs w:val="32"/>
        </w:rPr>
      </w:pPr>
    </w:p>
    <w:p w14:paraId="52E62537" w14:textId="77777777" w:rsidR="00D040FB" w:rsidRPr="00055382" w:rsidRDefault="00D040FB" w:rsidP="00AA348E">
      <w:pPr>
        <w:rPr>
          <w:rFonts w:ascii="楷體-簡" w:eastAsia="楷體-簡" w:hAnsi="楷體-簡"/>
          <w:sz w:val="32"/>
          <w:szCs w:val="32"/>
        </w:rPr>
      </w:pPr>
    </w:p>
    <w:p w14:paraId="3ECA9E5D" w14:textId="5FECEE4F" w:rsidR="008F4066" w:rsidRPr="004A563D" w:rsidRDefault="004B70A8" w:rsidP="004A563D">
      <w:pPr>
        <w:pStyle w:val="a8"/>
        <w:numPr>
          <w:ilvl w:val="0"/>
          <w:numId w:val="1"/>
        </w:numPr>
        <w:ind w:leftChars="0"/>
        <w:rPr>
          <w:rFonts w:ascii="楷體-簡" w:eastAsia="楷體-簡" w:hAnsi="楷體-簡"/>
          <w:sz w:val="32"/>
          <w:szCs w:val="32"/>
        </w:rPr>
      </w:pPr>
      <w:r w:rsidRPr="004A563D">
        <w:rPr>
          <w:rFonts w:ascii="楷體-簡" w:eastAsia="楷體-簡" w:hAnsi="楷體-簡" w:hint="eastAsia"/>
          <w:sz w:val="32"/>
          <w:szCs w:val="32"/>
        </w:rPr>
        <w:lastRenderedPageBreak/>
        <w:t>問題討論心得</w:t>
      </w:r>
    </w:p>
    <w:p w14:paraId="62F158EA" w14:textId="7BF860F1" w:rsidR="004A563D" w:rsidRPr="00106066" w:rsidRDefault="00106066" w:rsidP="004A563D">
      <w:pPr>
        <w:ind w:left="480"/>
        <w:rPr>
          <w:rFonts w:ascii="楷體-簡" w:eastAsia="楷體-簡" w:hAnsi="楷體-簡"/>
          <w:sz w:val="28"/>
          <w:szCs w:val="28"/>
        </w:rPr>
      </w:pPr>
      <w:r w:rsidRPr="00106066">
        <w:rPr>
          <w:rFonts w:ascii="楷體-簡" w:eastAsia="楷體-簡" w:hAnsi="楷體-簡" w:hint="eastAsia"/>
          <w:sz w:val="28"/>
          <w:szCs w:val="28"/>
        </w:rPr>
        <w:t>本次實驗帶我們認識卡諾圖</w:t>
      </w:r>
      <w:r w:rsidRPr="00106066">
        <w:rPr>
          <w:rFonts w:ascii="楷體-簡" w:eastAsia="楷體-簡" w:hAnsi="楷體-簡"/>
          <w:sz w:val="28"/>
          <w:szCs w:val="28"/>
        </w:rPr>
        <w:t>(K-MAP)</w:t>
      </w:r>
      <w:r w:rsidRPr="00106066">
        <w:rPr>
          <w:rFonts w:ascii="楷體-簡" w:eastAsia="楷體-簡" w:hAnsi="楷體-簡" w:hint="eastAsia"/>
          <w:sz w:val="28"/>
          <w:szCs w:val="28"/>
        </w:rPr>
        <w:t>並讓我們實際操作，在一開始覺得卡諾圖不太好理解，不過在做幾次之後了解他的規則後發現卡諾圖在畫簡複雜的函式比起使用布林運算來得快且方便。</w:t>
      </w:r>
    </w:p>
    <w:p w14:paraId="02AC07DF" w14:textId="2E3F3E06" w:rsidR="00106066" w:rsidRPr="00106066" w:rsidRDefault="00106066" w:rsidP="004A563D">
      <w:pPr>
        <w:ind w:left="480"/>
        <w:rPr>
          <w:rFonts w:ascii="楷體-簡" w:eastAsia="楷體-簡" w:hAnsi="楷體-簡"/>
          <w:sz w:val="28"/>
          <w:szCs w:val="28"/>
        </w:rPr>
      </w:pPr>
      <w:r w:rsidRPr="00106066">
        <w:rPr>
          <w:rFonts w:ascii="楷體-簡" w:eastAsia="楷體-簡" w:hAnsi="楷體-簡" w:hint="eastAsia"/>
          <w:sz w:val="28"/>
          <w:szCs w:val="28"/>
        </w:rPr>
        <w:t>在實作第二題的實驗也困擾我很久，謹記化簡要素</w:t>
      </w:r>
    </w:p>
    <w:p w14:paraId="4C221975" w14:textId="77777777" w:rsidR="00106066" w:rsidRPr="00106066" w:rsidRDefault="00106066" w:rsidP="00106066">
      <w:pPr>
        <w:pStyle w:val="a8"/>
        <w:numPr>
          <w:ilvl w:val="0"/>
          <w:numId w:val="9"/>
        </w:numPr>
        <w:ind w:leftChars="0"/>
        <w:rPr>
          <w:rFonts w:ascii="楷體-簡" w:eastAsia="楷體-簡" w:hAnsi="楷體-簡"/>
          <w:sz w:val="28"/>
          <w:szCs w:val="28"/>
        </w:rPr>
      </w:pPr>
      <w:r w:rsidRPr="00106066">
        <w:rPr>
          <w:rFonts w:ascii="楷體-簡" w:eastAsia="楷體-簡" w:hAnsi="楷體-簡" w:hint="eastAsia"/>
          <w:sz w:val="28"/>
          <w:szCs w:val="28"/>
        </w:rPr>
        <w:t>每一群組越大越好。</w:t>
      </w:r>
    </w:p>
    <w:p w14:paraId="53377FF5" w14:textId="77777777" w:rsidR="00106066" w:rsidRPr="00106066" w:rsidRDefault="00106066" w:rsidP="00106066">
      <w:pPr>
        <w:pStyle w:val="a8"/>
        <w:numPr>
          <w:ilvl w:val="0"/>
          <w:numId w:val="9"/>
        </w:numPr>
        <w:ind w:leftChars="0"/>
        <w:rPr>
          <w:rFonts w:ascii="楷體-簡" w:eastAsia="楷體-簡" w:hAnsi="楷體-簡"/>
          <w:sz w:val="28"/>
          <w:szCs w:val="28"/>
        </w:rPr>
      </w:pPr>
      <w:r w:rsidRPr="00106066">
        <w:rPr>
          <w:rFonts w:ascii="楷體-簡" w:eastAsia="楷體-簡" w:hAnsi="楷體-簡" w:hint="eastAsia"/>
          <w:sz w:val="28"/>
          <w:szCs w:val="28"/>
        </w:rPr>
        <w:t>群組數量越少越好。</w:t>
      </w:r>
    </w:p>
    <w:p w14:paraId="61721B3E" w14:textId="77777777" w:rsidR="00750BD3" w:rsidRDefault="00106066" w:rsidP="00750BD3">
      <w:pPr>
        <w:ind w:left="480"/>
        <w:rPr>
          <w:rFonts w:ascii="楷體-簡" w:eastAsia="楷體-簡" w:hAnsi="楷體-簡"/>
          <w:sz w:val="28"/>
          <w:szCs w:val="28"/>
        </w:rPr>
      </w:pPr>
      <w:r w:rsidRPr="00106066">
        <w:rPr>
          <w:rFonts w:ascii="楷體-簡" w:eastAsia="楷體-簡" w:hAnsi="楷體-簡" w:hint="eastAsia"/>
          <w:sz w:val="28"/>
          <w:szCs w:val="28"/>
        </w:rPr>
        <w:t>後畫簡出來</w:t>
      </w:r>
      <w:r w:rsidR="00750BD3">
        <w:rPr>
          <w:rFonts w:ascii="楷體-簡" w:eastAsia="楷體-簡" w:hAnsi="楷體-簡" w:hint="eastAsia"/>
          <w:sz w:val="28"/>
          <w:szCs w:val="28"/>
        </w:rPr>
        <w:t>。</w:t>
      </w:r>
    </w:p>
    <w:p w14:paraId="5040E2C5" w14:textId="1F2A657C" w:rsidR="0067136C" w:rsidRPr="00106066" w:rsidRDefault="00750BD3" w:rsidP="00FF6C4D">
      <w:pPr>
        <w:ind w:left="480"/>
        <w:rPr>
          <w:rFonts w:ascii="楷體-簡" w:eastAsia="楷體-簡" w:hAnsi="楷體-簡"/>
          <w:sz w:val="28"/>
          <w:szCs w:val="28"/>
        </w:rPr>
      </w:pPr>
      <w:r>
        <w:rPr>
          <w:rFonts w:ascii="楷體-簡" w:eastAsia="楷體-簡" w:hAnsi="楷體-簡" w:hint="eastAsia"/>
          <w:sz w:val="28"/>
          <w:szCs w:val="28"/>
        </w:rPr>
        <w:t>剛開始在畫電路圖，怎麼畫</w:t>
      </w:r>
      <w:r>
        <w:rPr>
          <w:rFonts w:ascii="楷體-簡" w:eastAsia="楷體-簡" w:hAnsi="楷體-簡"/>
          <w:sz w:val="28"/>
          <w:szCs w:val="28"/>
        </w:rPr>
        <w:t>IC</w:t>
      </w:r>
      <w:r>
        <w:rPr>
          <w:rFonts w:ascii="楷體-簡" w:eastAsia="楷體-簡" w:hAnsi="楷體-簡" w:hint="eastAsia"/>
          <w:sz w:val="28"/>
          <w:szCs w:val="28"/>
        </w:rPr>
        <w:t>都不夠，但是將化到最簡的函式再</w:t>
      </w:r>
      <w:r w:rsidR="00106066" w:rsidRPr="00106066">
        <w:rPr>
          <w:rFonts w:ascii="楷體-簡" w:eastAsia="楷體-簡" w:hAnsi="楷體-簡" w:hint="eastAsia"/>
          <w:sz w:val="28"/>
          <w:szCs w:val="28"/>
        </w:rPr>
        <w:t>利用迪摩根定理畫出電路圖</w:t>
      </w:r>
      <w:r w:rsidR="0067136C">
        <w:rPr>
          <w:rFonts w:ascii="楷體-簡" w:eastAsia="楷體-簡" w:hAnsi="楷體-簡" w:hint="eastAsia"/>
          <w:sz w:val="28"/>
          <w:szCs w:val="28"/>
        </w:rPr>
        <w:t>就能接線實作了。</w:t>
      </w:r>
    </w:p>
    <w:sectPr w:rsidR="0067136C" w:rsidRPr="0010606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D1BEE5" w14:textId="77777777" w:rsidR="00066E7F" w:rsidRDefault="00066E7F" w:rsidP="009A10E0">
      <w:r>
        <w:separator/>
      </w:r>
    </w:p>
  </w:endnote>
  <w:endnote w:type="continuationSeparator" w:id="0">
    <w:p w14:paraId="1EB4A400" w14:textId="77777777" w:rsidR="00066E7F" w:rsidRDefault="00066E7F" w:rsidP="009A10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0"/>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楷體-簡">
    <w:panose1 w:val="02010600040101010101"/>
    <w:charset w:val="86"/>
    <w:family w:val="auto"/>
    <w:pitch w:val="variable"/>
    <w:sig w:usb0="80000287" w:usb1="280F3C52" w:usb2="00000016" w:usb3="00000000" w:csb0="0004001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87B1C9" w14:textId="77777777" w:rsidR="00066E7F" w:rsidRDefault="00066E7F" w:rsidP="009A10E0">
      <w:r>
        <w:separator/>
      </w:r>
    </w:p>
  </w:footnote>
  <w:footnote w:type="continuationSeparator" w:id="0">
    <w:p w14:paraId="0CA59107" w14:textId="77777777" w:rsidR="00066E7F" w:rsidRDefault="00066E7F" w:rsidP="009A10E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65pt;height:7.65pt" o:bullet="t">
        <v:imagedata r:id="rId1" o:title="mso55C01EF1"/>
      </v:shape>
    </w:pict>
  </w:numPicBullet>
  <w:abstractNum w:abstractNumId="0" w15:restartNumberingAfterBreak="0">
    <w:nsid w:val="04916E48"/>
    <w:multiLevelType w:val="hybridMultilevel"/>
    <w:tmpl w:val="2536E000"/>
    <w:lvl w:ilvl="0" w:tplc="04090007">
      <w:start w:val="1"/>
      <w:numFmt w:val="bullet"/>
      <w:lvlText w:val=""/>
      <w:lvlPicBulletId w:val="0"/>
      <w:lvlJc w:val="left"/>
      <w:pPr>
        <w:ind w:left="1440" w:hanging="480"/>
      </w:pPr>
      <w:rPr>
        <w:rFonts w:ascii="Wingdings" w:hAnsi="Wingdings" w:hint="default"/>
      </w:rPr>
    </w:lvl>
    <w:lvl w:ilvl="1" w:tplc="A8066FC4" w:tentative="1">
      <w:start w:val="1"/>
      <w:numFmt w:val="bullet"/>
      <w:lvlText w:val="l"/>
      <w:lvlJc w:val="left"/>
      <w:pPr>
        <w:tabs>
          <w:tab w:val="num" w:pos="960"/>
        </w:tabs>
        <w:ind w:left="960" w:hanging="360"/>
      </w:pPr>
      <w:rPr>
        <w:rFonts w:ascii="Wingdings" w:hAnsi="Wingdings" w:hint="default"/>
      </w:rPr>
    </w:lvl>
    <w:lvl w:ilvl="2" w:tplc="165C416C" w:tentative="1">
      <w:start w:val="1"/>
      <w:numFmt w:val="bullet"/>
      <w:lvlText w:val="l"/>
      <w:lvlJc w:val="left"/>
      <w:pPr>
        <w:tabs>
          <w:tab w:val="num" w:pos="1680"/>
        </w:tabs>
        <w:ind w:left="1680" w:hanging="360"/>
      </w:pPr>
      <w:rPr>
        <w:rFonts w:ascii="Wingdings" w:hAnsi="Wingdings" w:hint="default"/>
      </w:rPr>
    </w:lvl>
    <w:lvl w:ilvl="3" w:tplc="1CA690B2" w:tentative="1">
      <w:start w:val="1"/>
      <w:numFmt w:val="bullet"/>
      <w:lvlText w:val="l"/>
      <w:lvlJc w:val="left"/>
      <w:pPr>
        <w:tabs>
          <w:tab w:val="num" w:pos="2400"/>
        </w:tabs>
        <w:ind w:left="2400" w:hanging="360"/>
      </w:pPr>
      <w:rPr>
        <w:rFonts w:ascii="Wingdings" w:hAnsi="Wingdings" w:hint="default"/>
      </w:rPr>
    </w:lvl>
    <w:lvl w:ilvl="4" w:tplc="A1F4A682" w:tentative="1">
      <w:start w:val="1"/>
      <w:numFmt w:val="bullet"/>
      <w:lvlText w:val="l"/>
      <w:lvlJc w:val="left"/>
      <w:pPr>
        <w:tabs>
          <w:tab w:val="num" w:pos="3120"/>
        </w:tabs>
        <w:ind w:left="3120" w:hanging="360"/>
      </w:pPr>
      <w:rPr>
        <w:rFonts w:ascii="Wingdings" w:hAnsi="Wingdings" w:hint="default"/>
      </w:rPr>
    </w:lvl>
    <w:lvl w:ilvl="5" w:tplc="745EC280" w:tentative="1">
      <w:start w:val="1"/>
      <w:numFmt w:val="bullet"/>
      <w:lvlText w:val="l"/>
      <w:lvlJc w:val="left"/>
      <w:pPr>
        <w:tabs>
          <w:tab w:val="num" w:pos="3840"/>
        </w:tabs>
        <w:ind w:left="3840" w:hanging="360"/>
      </w:pPr>
      <w:rPr>
        <w:rFonts w:ascii="Wingdings" w:hAnsi="Wingdings" w:hint="default"/>
      </w:rPr>
    </w:lvl>
    <w:lvl w:ilvl="6" w:tplc="21DC606C" w:tentative="1">
      <w:start w:val="1"/>
      <w:numFmt w:val="bullet"/>
      <w:lvlText w:val="l"/>
      <w:lvlJc w:val="left"/>
      <w:pPr>
        <w:tabs>
          <w:tab w:val="num" w:pos="4560"/>
        </w:tabs>
        <w:ind w:left="4560" w:hanging="360"/>
      </w:pPr>
      <w:rPr>
        <w:rFonts w:ascii="Wingdings" w:hAnsi="Wingdings" w:hint="default"/>
      </w:rPr>
    </w:lvl>
    <w:lvl w:ilvl="7" w:tplc="AA70FD0A" w:tentative="1">
      <w:start w:val="1"/>
      <w:numFmt w:val="bullet"/>
      <w:lvlText w:val="l"/>
      <w:lvlJc w:val="left"/>
      <w:pPr>
        <w:tabs>
          <w:tab w:val="num" w:pos="5280"/>
        </w:tabs>
        <w:ind w:left="5280" w:hanging="360"/>
      </w:pPr>
      <w:rPr>
        <w:rFonts w:ascii="Wingdings" w:hAnsi="Wingdings" w:hint="default"/>
      </w:rPr>
    </w:lvl>
    <w:lvl w:ilvl="8" w:tplc="30A6C60A" w:tentative="1">
      <w:start w:val="1"/>
      <w:numFmt w:val="bullet"/>
      <w:lvlText w:val="l"/>
      <w:lvlJc w:val="left"/>
      <w:pPr>
        <w:tabs>
          <w:tab w:val="num" w:pos="6000"/>
        </w:tabs>
        <w:ind w:left="6000" w:hanging="360"/>
      </w:pPr>
      <w:rPr>
        <w:rFonts w:ascii="Wingdings" w:hAnsi="Wingdings" w:hint="default"/>
      </w:rPr>
    </w:lvl>
  </w:abstractNum>
  <w:abstractNum w:abstractNumId="1" w15:restartNumberingAfterBreak="0">
    <w:nsid w:val="0B2E2388"/>
    <w:multiLevelType w:val="hybridMultilevel"/>
    <w:tmpl w:val="9C6E8FE4"/>
    <w:lvl w:ilvl="0" w:tplc="0409000B">
      <w:start w:val="1"/>
      <w:numFmt w:val="bullet"/>
      <w:lvlText w:val=""/>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2" w15:restartNumberingAfterBreak="0">
    <w:nsid w:val="11B33E2A"/>
    <w:multiLevelType w:val="hybridMultilevel"/>
    <w:tmpl w:val="15583912"/>
    <w:lvl w:ilvl="0" w:tplc="04090007">
      <w:start w:val="1"/>
      <w:numFmt w:val="bullet"/>
      <w:lvlText w:val=""/>
      <w:lvlPicBulletId w:val="0"/>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3" w15:restartNumberingAfterBreak="0">
    <w:nsid w:val="13E33185"/>
    <w:multiLevelType w:val="hybridMultilevel"/>
    <w:tmpl w:val="FA1E0E60"/>
    <w:lvl w:ilvl="0" w:tplc="04090007">
      <w:start w:val="1"/>
      <w:numFmt w:val="bullet"/>
      <w:lvlText w:val=""/>
      <w:lvlPicBulletId w:val="0"/>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4" w15:restartNumberingAfterBreak="0">
    <w:nsid w:val="1B332E33"/>
    <w:multiLevelType w:val="hybridMultilevel"/>
    <w:tmpl w:val="08E0D9C6"/>
    <w:lvl w:ilvl="0" w:tplc="21D2C22A">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E3760EC"/>
    <w:multiLevelType w:val="hybridMultilevel"/>
    <w:tmpl w:val="5E44E19C"/>
    <w:lvl w:ilvl="0" w:tplc="FFCE4F16">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6" w15:restartNumberingAfterBreak="0">
    <w:nsid w:val="20021210"/>
    <w:multiLevelType w:val="hybridMultilevel"/>
    <w:tmpl w:val="433EF7B4"/>
    <w:lvl w:ilvl="0" w:tplc="0409000F">
      <w:start w:val="1"/>
      <w:numFmt w:val="decimal"/>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299904C7"/>
    <w:multiLevelType w:val="hybridMultilevel"/>
    <w:tmpl w:val="DB20EA28"/>
    <w:lvl w:ilvl="0" w:tplc="04090015">
      <w:start w:val="1"/>
      <w:numFmt w:val="taiwaneseCountingThousand"/>
      <w:lvlText w:val="%1、"/>
      <w:lvlJc w:val="left"/>
      <w:pPr>
        <w:ind w:left="960" w:hanging="480"/>
      </w:p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8" w15:restartNumberingAfterBreak="0">
    <w:nsid w:val="30490FFA"/>
    <w:multiLevelType w:val="hybridMultilevel"/>
    <w:tmpl w:val="C6A07B68"/>
    <w:lvl w:ilvl="0" w:tplc="3C8AF1EE">
      <w:start w:val="1"/>
      <w:numFmt w:val="decimal"/>
      <w:lvlText w:val="(%1)"/>
      <w:lvlJc w:val="left"/>
      <w:pPr>
        <w:ind w:left="2160" w:hanging="72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3FAF4E3F"/>
    <w:multiLevelType w:val="hybridMultilevel"/>
    <w:tmpl w:val="351CD0E4"/>
    <w:lvl w:ilvl="0" w:tplc="7AB4A9D0">
      <w:start w:val="1"/>
      <w:numFmt w:val="decimal"/>
      <w:lvlText w:val="(%1)"/>
      <w:lvlJc w:val="left"/>
      <w:pPr>
        <w:ind w:left="2160" w:hanging="72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0" w15:restartNumberingAfterBreak="0">
    <w:nsid w:val="472924DD"/>
    <w:multiLevelType w:val="hybridMultilevel"/>
    <w:tmpl w:val="2982D836"/>
    <w:lvl w:ilvl="0" w:tplc="D046CE84">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496A25FB"/>
    <w:multiLevelType w:val="hybridMultilevel"/>
    <w:tmpl w:val="7382E530"/>
    <w:lvl w:ilvl="0" w:tplc="DFDCACE4">
      <w:start w:val="1"/>
      <w:numFmt w:val="bullet"/>
      <w:lvlText w:val="l"/>
      <w:lvlJc w:val="left"/>
      <w:pPr>
        <w:tabs>
          <w:tab w:val="num" w:pos="720"/>
        </w:tabs>
        <w:ind w:left="720" w:hanging="360"/>
      </w:pPr>
      <w:rPr>
        <w:rFonts w:ascii="Wingdings" w:hAnsi="Wingdings" w:hint="default"/>
      </w:rPr>
    </w:lvl>
    <w:lvl w:ilvl="1" w:tplc="26FE3DE6" w:tentative="1">
      <w:start w:val="1"/>
      <w:numFmt w:val="bullet"/>
      <w:lvlText w:val="l"/>
      <w:lvlJc w:val="left"/>
      <w:pPr>
        <w:tabs>
          <w:tab w:val="num" w:pos="1440"/>
        </w:tabs>
        <w:ind w:left="1440" w:hanging="360"/>
      </w:pPr>
      <w:rPr>
        <w:rFonts w:ascii="Wingdings" w:hAnsi="Wingdings" w:hint="default"/>
      </w:rPr>
    </w:lvl>
    <w:lvl w:ilvl="2" w:tplc="22D81D48" w:tentative="1">
      <w:start w:val="1"/>
      <w:numFmt w:val="bullet"/>
      <w:lvlText w:val="l"/>
      <w:lvlJc w:val="left"/>
      <w:pPr>
        <w:tabs>
          <w:tab w:val="num" w:pos="2160"/>
        </w:tabs>
        <w:ind w:left="2160" w:hanging="360"/>
      </w:pPr>
      <w:rPr>
        <w:rFonts w:ascii="Wingdings" w:hAnsi="Wingdings" w:hint="default"/>
      </w:rPr>
    </w:lvl>
    <w:lvl w:ilvl="3" w:tplc="95345B00" w:tentative="1">
      <w:start w:val="1"/>
      <w:numFmt w:val="bullet"/>
      <w:lvlText w:val="l"/>
      <w:lvlJc w:val="left"/>
      <w:pPr>
        <w:tabs>
          <w:tab w:val="num" w:pos="2880"/>
        </w:tabs>
        <w:ind w:left="2880" w:hanging="360"/>
      </w:pPr>
      <w:rPr>
        <w:rFonts w:ascii="Wingdings" w:hAnsi="Wingdings" w:hint="default"/>
      </w:rPr>
    </w:lvl>
    <w:lvl w:ilvl="4" w:tplc="6E08AA20" w:tentative="1">
      <w:start w:val="1"/>
      <w:numFmt w:val="bullet"/>
      <w:lvlText w:val="l"/>
      <w:lvlJc w:val="left"/>
      <w:pPr>
        <w:tabs>
          <w:tab w:val="num" w:pos="3600"/>
        </w:tabs>
        <w:ind w:left="3600" w:hanging="360"/>
      </w:pPr>
      <w:rPr>
        <w:rFonts w:ascii="Wingdings" w:hAnsi="Wingdings" w:hint="default"/>
      </w:rPr>
    </w:lvl>
    <w:lvl w:ilvl="5" w:tplc="31B414F4" w:tentative="1">
      <w:start w:val="1"/>
      <w:numFmt w:val="bullet"/>
      <w:lvlText w:val="l"/>
      <w:lvlJc w:val="left"/>
      <w:pPr>
        <w:tabs>
          <w:tab w:val="num" w:pos="4320"/>
        </w:tabs>
        <w:ind w:left="4320" w:hanging="360"/>
      </w:pPr>
      <w:rPr>
        <w:rFonts w:ascii="Wingdings" w:hAnsi="Wingdings" w:hint="default"/>
      </w:rPr>
    </w:lvl>
    <w:lvl w:ilvl="6" w:tplc="55A65456" w:tentative="1">
      <w:start w:val="1"/>
      <w:numFmt w:val="bullet"/>
      <w:lvlText w:val="l"/>
      <w:lvlJc w:val="left"/>
      <w:pPr>
        <w:tabs>
          <w:tab w:val="num" w:pos="5040"/>
        </w:tabs>
        <w:ind w:left="5040" w:hanging="360"/>
      </w:pPr>
      <w:rPr>
        <w:rFonts w:ascii="Wingdings" w:hAnsi="Wingdings" w:hint="default"/>
      </w:rPr>
    </w:lvl>
    <w:lvl w:ilvl="7" w:tplc="F7CE1BC6" w:tentative="1">
      <w:start w:val="1"/>
      <w:numFmt w:val="bullet"/>
      <w:lvlText w:val="l"/>
      <w:lvlJc w:val="left"/>
      <w:pPr>
        <w:tabs>
          <w:tab w:val="num" w:pos="5760"/>
        </w:tabs>
        <w:ind w:left="5760" w:hanging="360"/>
      </w:pPr>
      <w:rPr>
        <w:rFonts w:ascii="Wingdings" w:hAnsi="Wingdings" w:hint="default"/>
      </w:rPr>
    </w:lvl>
    <w:lvl w:ilvl="8" w:tplc="F2C653FE" w:tentative="1">
      <w:start w:val="1"/>
      <w:numFmt w:val="bullet"/>
      <w:lvlText w:val="l"/>
      <w:lvlJc w:val="left"/>
      <w:pPr>
        <w:tabs>
          <w:tab w:val="num" w:pos="6480"/>
        </w:tabs>
        <w:ind w:left="6480" w:hanging="360"/>
      </w:pPr>
      <w:rPr>
        <w:rFonts w:ascii="Wingdings" w:hAnsi="Wingdings" w:hint="default"/>
      </w:rPr>
    </w:lvl>
  </w:abstractNum>
  <w:abstractNum w:abstractNumId="12" w15:restartNumberingAfterBreak="0">
    <w:nsid w:val="56ED09A9"/>
    <w:multiLevelType w:val="hybridMultilevel"/>
    <w:tmpl w:val="EF4AA534"/>
    <w:lvl w:ilvl="0" w:tplc="04090007">
      <w:start w:val="1"/>
      <w:numFmt w:val="bullet"/>
      <w:lvlText w:val=""/>
      <w:lvlPicBulletId w:val="0"/>
      <w:lvlJc w:val="left"/>
      <w:pPr>
        <w:ind w:left="1920" w:hanging="480"/>
      </w:pPr>
      <w:rPr>
        <w:rFonts w:ascii="Wingdings" w:hAnsi="Wingdings" w:hint="default"/>
      </w:rPr>
    </w:lvl>
    <w:lvl w:ilvl="1" w:tplc="04090003" w:tentative="1">
      <w:start w:val="1"/>
      <w:numFmt w:val="bullet"/>
      <w:lvlText w:val=""/>
      <w:lvlJc w:val="left"/>
      <w:pPr>
        <w:ind w:left="2400" w:hanging="480"/>
      </w:pPr>
      <w:rPr>
        <w:rFonts w:ascii="Wingdings" w:hAnsi="Wingdings" w:hint="default"/>
      </w:rPr>
    </w:lvl>
    <w:lvl w:ilvl="2" w:tplc="04090005" w:tentative="1">
      <w:start w:val="1"/>
      <w:numFmt w:val="bullet"/>
      <w:lvlText w:val=""/>
      <w:lvlJc w:val="left"/>
      <w:pPr>
        <w:ind w:left="2880" w:hanging="480"/>
      </w:pPr>
      <w:rPr>
        <w:rFonts w:ascii="Wingdings" w:hAnsi="Wingdings" w:hint="default"/>
      </w:rPr>
    </w:lvl>
    <w:lvl w:ilvl="3" w:tplc="04090001" w:tentative="1">
      <w:start w:val="1"/>
      <w:numFmt w:val="bullet"/>
      <w:lvlText w:val=""/>
      <w:lvlJc w:val="left"/>
      <w:pPr>
        <w:ind w:left="3360" w:hanging="480"/>
      </w:pPr>
      <w:rPr>
        <w:rFonts w:ascii="Wingdings" w:hAnsi="Wingdings" w:hint="default"/>
      </w:rPr>
    </w:lvl>
    <w:lvl w:ilvl="4" w:tplc="04090003" w:tentative="1">
      <w:start w:val="1"/>
      <w:numFmt w:val="bullet"/>
      <w:lvlText w:val=""/>
      <w:lvlJc w:val="left"/>
      <w:pPr>
        <w:ind w:left="3840" w:hanging="480"/>
      </w:pPr>
      <w:rPr>
        <w:rFonts w:ascii="Wingdings" w:hAnsi="Wingdings" w:hint="default"/>
      </w:rPr>
    </w:lvl>
    <w:lvl w:ilvl="5" w:tplc="04090005" w:tentative="1">
      <w:start w:val="1"/>
      <w:numFmt w:val="bullet"/>
      <w:lvlText w:val=""/>
      <w:lvlJc w:val="left"/>
      <w:pPr>
        <w:ind w:left="4320" w:hanging="480"/>
      </w:pPr>
      <w:rPr>
        <w:rFonts w:ascii="Wingdings" w:hAnsi="Wingdings" w:hint="default"/>
      </w:rPr>
    </w:lvl>
    <w:lvl w:ilvl="6" w:tplc="04090001" w:tentative="1">
      <w:start w:val="1"/>
      <w:numFmt w:val="bullet"/>
      <w:lvlText w:val=""/>
      <w:lvlJc w:val="left"/>
      <w:pPr>
        <w:ind w:left="4800" w:hanging="480"/>
      </w:pPr>
      <w:rPr>
        <w:rFonts w:ascii="Wingdings" w:hAnsi="Wingdings" w:hint="default"/>
      </w:rPr>
    </w:lvl>
    <w:lvl w:ilvl="7" w:tplc="04090003" w:tentative="1">
      <w:start w:val="1"/>
      <w:numFmt w:val="bullet"/>
      <w:lvlText w:val=""/>
      <w:lvlJc w:val="left"/>
      <w:pPr>
        <w:ind w:left="5280" w:hanging="480"/>
      </w:pPr>
      <w:rPr>
        <w:rFonts w:ascii="Wingdings" w:hAnsi="Wingdings" w:hint="default"/>
      </w:rPr>
    </w:lvl>
    <w:lvl w:ilvl="8" w:tplc="04090005" w:tentative="1">
      <w:start w:val="1"/>
      <w:numFmt w:val="bullet"/>
      <w:lvlText w:val=""/>
      <w:lvlJc w:val="left"/>
      <w:pPr>
        <w:ind w:left="5760" w:hanging="480"/>
      </w:pPr>
      <w:rPr>
        <w:rFonts w:ascii="Wingdings" w:hAnsi="Wingdings" w:hint="default"/>
      </w:rPr>
    </w:lvl>
  </w:abstractNum>
  <w:abstractNum w:abstractNumId="13" w15:restartNumberingAfterBreak="0">
    <w:nsid w:val="60074153"/>
    <w:multiLevelType w:val="hybridMultilevel"/>
    <w:tmpl w:val="866ECC70"/>
    <w:lvl w:ilvl="0" w:tplc="6ABE823A">
      <w:start w:val="1"/>
      <w:numFmt w:val="bullet"/>
      <w:lvlText w:val="l"/>
      <w:lvlJc w:val="left"/>
      <w:pPr>
        <w:tabs>
          <w:tab w:val="num" w:pos="1680"/>
        </w:tabs>
        <w:ind w:left="1680" w:hanging="360"/>
      </w:pPr>
      <w:rPr>
        <w:rFonts w:ascii="Wingdings" w:hAnsi="Wingdings" w:hint="default"/>
      </w:rPr>
    </w:lvl>
    <w:lvl w:ilvl="1" w:tplc="60A4D9D4" w:tentative="1">
      <w:start w:val="1"/>
      <w:numFmt w:val="bullet"/>
      <w:lvlText w:val="l"/>
      <w:lvlJc w:val="left"/>
      <w:pPr>
        <w:tabs>
          <w:tab w:val="num" w:pos="2400"/>
        </w:tabs>
        <w:ind w:left="2400" w:hanging="360"/>
      </w:pPr>
      <w:rPr>
        <w:rFonts w:ascii="Wingdings" w:hAnsi="Wingdings" w:hint="default"/>
      </w:rPr>
    </w:lvl>
    <w:lvl w:ilvl="2" w:tplc="29C61692" w:tentative="1">
      <w:start w:val="1"/>
      <w:numFmt w:val="bullet"/>
      <w:lvlText w:val="l"/>
      <w:lvlJc w:val="left"/>
      <w:pPr>
        <w:tabs>
          <w:tab w:val="num" w:pos="3120"/>
        </w:tabs>
        <w:ind w:left="3120" w:hanging="360"/>
      </w:pPr>
      <w:rPr>
        <w:rFonts w:ascii="Wingdings" w:hAnsi="Wingdings" w:hint="default"/>
      </w:rPr>
    </w:lvl>
    <w:lvl w:ilvl="3" w:tplc="4906CE56" w:tentative="1">
      <w:start w:val="1"/>
      <w:numFmt w:val="bullet"/>
      <w:lvlText w:val="l"/>
      <w:lvlJc w:val="left"/>
      <w:pPr>
        <w:tabs>
          <w:tab w:val="num" w:pos="3840"/>
        </w:tabs>
        <w:ind w:left="3840" w:hanging="360"/>
      </w:pPr>
      <w:rPr>
        <w:rFonts w:ascii="Wingdings" w:hAnsi="Wingdings" w:hint="default"/>
      </w:rPr>
    </w:lvl>
    <w:lvl w:ilvl="4" w:tplc="59EE6770" w:tentative="1">
      <w:start w:val="1"/>
      <w:numFmt w:val="bullet"/>
      <w:lvlText w:val="l"/>
      <w:lvlJc w:val="left"/>
      <w:pPr>
        <w:tabs>
          <w:tab w:val="num" w:pos="4560"/>
        </w:tabs>
        <w:ind w:left="4560" w:hanging="360"/>
      </w:pPr>
      <w:rPr>
        <w:rFonts w:ascii="Wingdings" w:hAnsi="Wingdings" w:hint="default"/>
      </w:rPr>
    </w:lvl>
    <w:lvl w:ilvl="5" w:tplc="98B83E8C" w:tentative="1">
      <w:start w:val="1"/>
      <w:numFmt w:val="bullet"/>
      <w:lvlText w:val="l"/>
      <w:lvlJc w:val="left"/>
      <w:pPr>
        <w:tabs>
          <w:tab w:val="num" w:pos="5280"/>
        </w:tabs>
        <w:ind w:left="5280" w:hanging="360"/>
      </w:pPr>
      <w:rPr>
        <w:rFonts w:ascii="Wingdings" w:hAnsi="Wingdings" w:hint="default"/>
      </w:rPr>
    </w:lvl>
    <w:lvl w:ilvl="6" w:tplc="F4307F90" w:tentative="1">
      <w:start w:val="1"/>
      <w:numFmt w:val="bullet"/>
      <w:lvlText w:val="l"/>
      <w:lvlJc w:val="left"/>
      <w:pPr>
        <w:tabs>
          <w:tab w:val="num" w:pos="6000"/>
        </w:tabs>
        <w:ind w:left="6000" w:hanging="360"/>
      </w:pPr>
      <w:rPr>
        <w:rFonts w:ascii="Wingdings" w:hAnsi="Wingdings" w:hint="default"/>
      </w:rPr>
    </w:lvl>
    <w:lvl w:ilvl="7" w:tplc="2724175A" w:tentative="1">
      <w:start w:val="1"/>
      <w:numFmt w:val="bullet"/>
      <w:lvlText w:val="l"/>
      <w:lvlJc w:val="left"/>
      <w:pPr>
        <w:tabs>
          <w:tab w:val="num" w:pos="6720"/>
        </w:tabs>
        <w:ind w:left="6720" w:hanging="360"/>
      </w:pPr>
      <w:rPr>
        <w:rFonts w:ascii="Wingdings" w:hAnsi="Wingdings" w:hint="default"/>
      </w:rPr>
    </w:lvl>
    <w:lvl w:ilvl="8" w:tplc="2D0ECA32" w:tentative="1">
      <w:start w:val="1"/>
      <w:numFmt w:val="bullet"/>
      <w:lvlText w:val="l"/>
      <w:lvlJc w:val="left"/>
      <w:pPr>
        <w:tabs>
          <w:tab w:val="num" w:pos="7440"/>
        </w:tabs>
        <w:ind w:left="7440" w:hanging="360"/>
      </w:pPr>
      <w:rPr>
        <w:rFonts w:ascii="Wingdings" w:hAnsi="Wingdings" w:hint="default"/>
      </w:rPr>
    </w:lvl>
  </w:abstractNum>
  <w:num w:numId="1" w16cid:durableId="1306861451">
    <w:abstractNumId w:val="4"/>
  </w:num>
  <w:num w:numId="2" w16cid:durableId="503518239">
    <w:abstractNumId w:val="6"/>
  </w:num>
  <w:num w:numId="3" w16cid:durableId="1817794469">
    <w:abstractNumId w:val="7"/>
  </w:num>
  <w:num w:numId="4" w16cid:durableId="1714767102">
    <w:abstractNumId w:val="5"/>
  </w:num>
  <w:num w:numId="5" w16cid:durableId="321131166">
    <w:abstractNumId w:val="11"/>
  </w:num>
  <w:num w:numId="6" w16cid:durableId="2086684895">
    <w:abstractNumId w:val="10"/>
  </w:num>
  <w:num w:numId="7" w16cid:durableId="97020349">
    <w:abstractNumId w:val="13"/>
  </w:num>
  <w:num w:numId="8" w16cid:durableId="1674454768">
    <w:abstractNumId w:val="1"/>
  </w:num>
  <w:num w:numId="9" w16cid:durableId="363988590">
    <w:abstractNumId w:val="12"/>
  </w:num>
  <w:num w:numId="10" w16cid:durableId="1502234228">
    <w:abstractNumId w:val="3"/>
  </w:num>
  <w:num w:numId="11" w16cid:durableId="1786577309">
    <w:abstractNumId w:val="2"/>
  </w:num>
  <w:num w:numId="12" w16cid:durableId="646401887">
    <w:abstractNumId w:val="9"/>
  </w:num>
  <w:num w:numId="13" w16cid:durableId="1909487584">
    <w:abstractNumId w:val="8"/>
  </w:num>
  <w:num w:numId="14" w16cid:durableId="42180248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7"/>
  <w:bordersDoNotSurroundHeader/>
  <w:bordersDoNotSurroundFooter/>
  <w:proofState w:spelling="clean" w:grammar="clean"/>
  <w:attachedTemplate r:id="rId1"/>
  <w:defaultTabStop w:val="48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4DD1"/>
    <w:rsid w:val="0000319F"/>
    <w:rsid w:val="00014863"/>
    <w:rsid w:val="00044DD1"/>
    <w:rsid w:val="00055382"/>
    <w:rsid w:val="0006114D"/>
    <w:rsid w:val="00066E7F"/>
    <w:rsid w:val="000B0F3E"/>
    <w:rsid w:val="00106066"/>
    <w:rsid w:val="00141B2E"/>
    <w:rsid w:val="00143584"/>
    <w:rsid w:val="00180DC9"/>
    <w:rsid w:val="001D6437"/>
    <w:rsid w:val="00211D84"/>
    <w:rsid w:val="00264CEA"/>
    <w:rsid w:val="002732A1"/>
    <w:rsid w:val="00293EFD"/>
    <w:rsid w:val="002C6BF5"/>
    <w:rsid w:val="002E4993"/>
    <w:rsid w:val="002F7771"/>
    <w:rsid w:val="003272F1"/>
    <w:rsid w:val="00366A4E"/>
    <w:rsid w:val="003820D1"/>
    <w:rsid w:val="003F2D22"/>
    <w:rsid w:val="004059B5"/>
    <w:rsid w:val="00411E3D"/>
    <w:rsid w:val="00441444"/>
    <w:rsid w:val="00462845"/>
    <w:rsid w:val="00476528"/>
    <w:rsid w:val="004A563D"/>
    <w:rsid w:val="004B70A8"/>
    <w:rsid w:val="005D461E"/>
    <w:rsid w:val="005E5E84"/>
    <w:rsid w:val="006056C7"/>
    <w:rsid w:val="0067136C"/>
    <w:rsid w:val="006A6796"/>
    <w:rsid w:val="006B5978"/>
    <w:rsid w:val="006F16D9"/>
    <w:rsid w:val="006F3D27"/>
    <w:rsid w:val="00731930"/>
    <w:rsid w:val="00750BD3"/>
    <w:rsid w:val="00785283"/>
    <w:rsid w:val="007F1A33"/>
    <w:rsid w:val="0080725B"/>
    <w:rsid w:val="00836952"/>
    <w:rsid w:val="008D7A07"/>
    <w:rsid w:val="008F4066"/>
    <w:rsid w:val="00910F04"/>
    <w:rsid w:val="0094081C"/>
    <w:rsid w:val="00954D92"/>
    <w:rsid w:val="00996C82"/>
    <w:rsid w:val="009A10E0"/>
    <w:rsid w:val="009C4558"/>
    <w:rsid w:val="009D67B2"/>
    <w:rsid w:val="00A622CC"/>
    <w:rsid w:val="00A800FE"/>
    <w:rsid w:val="00AA348E"/>
    <w:rsid w:val="00AB3DDA"/>
    <w:rsid w:val="00B11273"/>
    <w:rsid w:val="00B224EC"/>
    <w:rsid w:val="00B803DE"/>
    <w:rsid w:val="00BE5F33"/>
    <w:rsid w:val="00BE5FE0"/>
    <w:rsid w:val="00C1022F"/>
    <w:rsid w:val="00C479D5"/>
    <w:rsid w:val="00C956BE"/>
    <w:rsid w:val="00CC7610"/>
    <w:rsid w:val="00CD09AF"/>
    <w:rsid w:val="00D040FB"/>
    <w:rsid w:val="00D16E83"/>
    <w:rsid w:val="00D308A8"/>
    <w:rsid w:val="00D34410"/>
    <w:rsid w:val="00D552DE"/>
    <w:rsid w:val="00DE04E1"/>
    <w:rsid w:val="00DE0961"/>
    <w:rsid w:val="00EA19C5"/>
    <w:rsid w:val="00EA539C"/>
    <w:rsid w:val="00FE1236"/>
    <w:rsid w:val="00FF6C4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589136"/>
  <w15:chartTrackingRefBased/>
  <w15:docId w15:val="{C1B6C88B-448C-4A46-9EE0-270E82D17D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D308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
    <w:name w:val="Grid Table 1 Light"/>
    <w:basedOn w:val="a1"/>
    <w:uiPriority w:val="46"/>
    <w:rsid w:val="00D308A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4-3">
    <w:name w:val="Grid Table 4 Accent 3"/>
    <w:basedOn w:val="a1"/>
    <w:uiPriority w:val="49"/>
    <w:rsid w:val="009A10E0"/>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a4">
    <w:name w:val="header"/>
    <w:basedOn w:val="a"/>
    <w:link w:val="a5"/>
    <w:uiPriority w:val="99"/>
    <w:unhideWhenUsed/>
    <w:rsid w:val="009A10E0"/>
    <w:pPr>
      <w:tabs>
        <w:tab w:val="center" w:pos="4153"/>
        <w:tab w:val="right" w:pos="8306"/>
      </w:tabs>
      <w:snapToGrid w:val="0"/>
    </w:pPr>
    <w:rPr>
      <w:sz w:val="20"/>
      <w:szCs w:val="20"/>
    </w:rPr>
  </w:style>
  <w:style w:type="character" w:customStyle="1" w:styleId="a5">
    <w:name w:val="頁首 字元"/>
    <w:basedOn w:val="a0"/>
    <w:link w:val="a4"/>
    <w:uiPriority w:val="99"/>
    <w:rsid w:val="009A10E0"/>
    <w:rPr>
      <w:sz w:val="20"/>
      <w:szCs w:val="20"/>
      <w14:ligatures w14:val="none"/>
    </w:rPr>
  </w:style>
  <w:style w:type="paragraph" w:styleId="a6">
    <w:name w:val="footer"/>
    <w:basedOn w:val="a"/>
    <w:link w:val="a7"/>
    <w:uiPriority w:val="99"/>
    <w:unhideWhenUsed/>
    <w:rsid w:val="009A10E0"/>
    <w:pPr>
      <w:tabs>
        <w:tab w:val="center" w:pos="4153"/>
        <w:tab w:val="right" w:pos="8306"/>
      </w:tabs>
      <w:snapToGrid w:val="0"/>
    </w:pPr>
    <w:rPr>
      <w:sz w:val="20"/>
      <w:szCs w:val="20"/>
    </w:rPr>
  </w:style>
  <w:style w:type="character" w:customStyle="1" w:styleId="a7">
    <w:name w:val="頁尾 字元"/>
    <w:basedOn w:val="a0"/>
    <w:link w:val="a6"/>
    <w:uiPriority w:val="99"/>
    <w:rsid w:val="009A10E0"/>
    <w:rPr>
      <w:sz w:val="20"/>
      <w:szCs w:val="20"/>
      <w14:ligatures w14:val="none"/>
    </w:rPr>
  </w:style>
  <w:style w:type="table" w:styleId="3-3">
    <w:name w:val="List Table 3 Accent 3"/>
    <w:basedOn w:val="a1"/>
    <w:uiPriority w:val="48"/>
    <w:rsid w:val="006056C7"/>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3-6">
    <w:name w:val="List Table 3 Accent 6"/>
    <w:basedOn w:val="a1"/>
    <w:uiPriority w:val="48"/>
    <w:rsid w:val="006056C7"/>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4">
    <w:name w:val="Grid Table 4"/>
    <w:basedOn w:val="a1"/>
    <w:uiPriority w:val="49"/>
    <w:rsid w:val="009D67B2"/>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8">
    <w:name w:val="List Paragraph"/>
    <w:basedOn w:val="a"/>
    <w:uiPriority w:val="34"/>
    <w:qFormat/>
    <w:rsid w:val="004B70A8"/>
    <w:pPr>
      <w:ind w:leftChars="200" w:left="480"/>
    </w:pPr>
  </w:style>
  <w:style w:type="character" w:styleId="a9">
    <w:name w:val="Placeholder Text"/>
    <w:basedOn w:val="a0"/>
    <w:uiPriority w:val="99"/>
    <w:semiHidden/>
    <w:rsid w:val="0083695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9426561">
      <w:bodyDiv w:val="1"/>
      <w:marLeft w:val="0"/>
      <w:marRight w:val="0"/>
      <w:marTop w:val="0"/>
      <w:marBottom w:val="0"/>
      <w:divBdr>
        <w:top w:val="none" w:sz="0" w:space="0" w:color="auto"/>
        <w:left w:val="none" w:sz="0" w:space="0" w:color="auto"/>
        <w:bottom w:val="none" w:sz="0" w:space="0" w:color="auto"/>
        <w:right w:val="none" w:sz="0" w:space="0" w:color="auto"/>
      </w:divBdr>
      <w:divsChild>
        <w:div w:id="1350374096">
          <w:marLeft w:val="547"/>
          <w:marRight w:val="0"/>
          <w:marTop w:val="240"/>
          <w:marBottom w:val="0"/>
          <w:divBdr>
            <w:top w:val="none" w:sz="0" w:space="0" w:color="auto"/>
            <w:left w:val="none" w:sz="0" w:space="0" w:color="auto"/>
            <w:bottom w:val="none" w:sz="0" w:space="0" w:color="auto"/>
            <w:right w:val="none" w:sz="0" w:space="0" w:color="auto"/>
          </w:divBdr>
        </w:div>
        <w:div w:id="1553998290">
          <w:marLeft w:val="547"/>
          <w:marRight w:val="0"/>
          <w:marTop w:val="240"/>
          <w:marBottom w:val="0"/>
          <w:divBdr>
            <w:top w:val="none" w:sz="0" w:space="0" w:color="auto"/>
            <w:left w:val="none" w:sz="0" w:space="0" w:color="auto"/>
            <w:bottom w:val="none" w:sz="0" w:space="0" w:color="auto"/>
            <w:right w:val="none" w:sz="0" w:space="0" w:color="auto"/>
          </w:divBdr>
        </w:div>
      </w:divsChild>
    </w:div>
    <w:div w:id="1250963396">
      <w:bodyDiv w:val="1"/>
      <w:marLeft w:val="0"/>
      <w:marRight w:val="0"/>
      <w:marTop w:val="0"/>
      <w:marBottom w:val="0"/>
      <w:divBdr>
        <w:top w:val="none" w:sz="0" w:space="0" w:color="auto"/>
        <w:left w:val="none" w:sz="0" w:space="0" w:color="auto"/>
        <w:bottom w:val="none" w:sz="0" w:space="0" w:color="auto"/>
        <w:right w:val="none" w:sz="0" w:space="0" w:color="auto"/>
      </w:divBdr>
      <w:divsChild>
        <w:div w:id="2056152590">
          <w:marLeft w:val="0"/>
          <w:marRight w:val="0"/>
          <w:marTop w:val="240"/>
          <w:marBottom w:val="0"/>
          <w:divBdr>
            <w:top w:val="none" w:sz="0" w:space="0" w:color="auto"/>
            <w:left w:val="none" w:sz="0" w:space="0" w:color="auto"/>
            <w:bottom w:val="none" w:sz="0" w:space="0" w:color="auto"/>
            <w:right w:val="none" w:sz="0" w:space="0" w:color="auto"/>
          </w:divBdr>
        </w:div>
      </w:divsChild>
    </w:div>
    <w:div w:id="1323002707">
      <w:bodyDiv w:val="1"/>
      <w:marLeft w:val="0"/>
      <w:marRight w:val="0"/>
      <w:marTop w:val="0"/>
      <w:marBottom w:val="0"/>
      <w:divBdr>
        <w:top w:val="none" w:sz="0" w:space="0" w:color="auto"/>
        <w:left w:val="none" w:sz="0" w:space="0" w:color="auto"/>
        <w:bottom w:val="none" w:sz="0" w:space="0" w:color="auto"/>
        <w:right w:val="none" w:sz="0" w:space="0" w:color="auto"/>
      </w:divBdr>
      <w:divsChild>
        <w:div w:id="544827086">
          <w:marLeft w:val="0"/>
          <w:marRight w:val="0"/>
          <w:marTop w:val="240"/>
          <w:marBottom w:val="0"/>
          <w:divBdr>
            <w:top w:val="none" w:sz="0" w:space="0" w:color="auto"/>
            <w:left w:val="none" w:sz="0" w:space="0" w:color="auto"/>
            <w:bottom w:val="none" w:sz="0" w:space="0" w:color="auto"/>
            <w:right w:val="none" w:sz="0" w:space="0" w:color="auto"/>
          </w:divBdr>
        </w:div>
        <w:div w:id="439178528">
          <w:marLeft w:val="0"/>
          <w:marRight w:val="0"/>
          <w:marTop w:val="240"/>
          <w:marBottom w:val="0"/>
          <w:divBdr>
            <w:top w:val="none" w:sz="0" w:space="0" w:color="auto"/>
            <w:left w:val="none" w:sz="0" w:space="0" w:color="auto"/>
            <w:bottom w:val="none" w:sz="0" w:space="0" w:color="auto"/>
            <w:right w:val="none" w:sz="0" w:space="0" w:color="auto"/>
          </w:divBdr>
        </w:div>
      </w:divsChild>
    </w:div>
    <w:div w:id="1370303871">
      <w:bodyDiv w:val="1"/>
      <w:marLeft w:val="0"/>
      <w:marRight w:val="0"/>
      <w:marTop w:val="0"/>
      <w:marBottom w:val="0"/>
      <w:divBdr>
        <w:top w:val="none" w:sz="0" w:space="0" w:color="auto"/>
        <w:left w:val="none" w:sz="0" w:space="0" w:color="auto"/>
        <w:bottom w:val="none" w:sz="0" w:space="0" w:color="auto"/>
        <w:right w:val="none" w:sz="0" w:space="0" w:color="auto"/>
      </w:divBdr>
      <w:divsChild>
        <w:div w:id="1088189300">
          <w:marLeft w:val="0"/>
          <w:marRight w:val="0"/>
          <w:marTop w:val="240"/>
          <w:marBottom w:val="0"/>
          <w:divBdr>
            <w:top w:val="none" w:sz="0" w:space="0" w:color="auto"/>
            <w:left w:val="none" w:sz="0" w:space="0" w:color="auto"/>
            <w:bottom w:val="none" w:sz="0" w:space="0" w:color="auto"/>
            <w:right w:val="none" w:sz="0" w:space="0" w:color="auto"/>
          </w:divBdr>
        </w:div>
        <w:div w:id="1897664465">
          <w:marLeft w:val="0"/>
          <w:marRight w:val="0"/>
          <w:marTop w:val="240"/>
          <w:marBottom w:val="0"/>
          <w:divBdr>
            <w:top w:val="none" w:sz="0" w:space="0" w:color="auto"/>
            <w:left w:val="none" w:sz="0" w:space="0" w:color="auto"/>
            <w:bottom w:val="none" w:sz="0" w:space="0" w:color="auto"/>
            <w:right w:val="none" w:sz="0" w:space="0" w:color="auto"/>
          </w:divBdr>
        </w:div>
      </w:divsChild>
    </w:div>
    <w:div w:id="2117866341">
      <w:bodyDiv w:val="1"/>
      <w:marLeft w:val="0"/>
      <w:marRight w:val="0"/>
      <w:marTop w:val="0"/>
      <w:marBottom w:val="0"/>
      <w:divBdr>
        <w:top w:val="none" w:sz="0" w:space="0" w:color="auto"/>
        <w:left w:val="none" w:sz="0" w:space="0" w:color="auto"/>
        <w:bottom w:val="none" w:sz="0" w:space="0" w:color="auto"/>
        <w:right w:val="none" w:sz="0" w:space="0" w:color="auto"/>
      </w:divBdr>
      <w:divsChild>
        <w:div w:id="112835732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jpe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sv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vincent/Desktop/Lab1_&#26954;&#23391;&#25010;_D1109023.dotx"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1B8BAB-99BA-204F-928B-A21ED0E80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Lab1_楊孟憲_D1109023.dotx</Template>
  <TotalTime>1</TotalTime>
  <Pages>8</Pages>
  <Words>176</Words>
  <Characters>1005</Characters>
  <Application>Microsoft Office Word</Application>
  <DocSecurity>0</DocSecurity>
  <Lines>8</Lines>
  <Paragraphs>2</Paragraphs>
  <ScaleCrop>false</ScaleCrop>
  <Company/>
  <LinksUpToDate>false</LinksUpToDate>
  <CharactersWithSpaces>1179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楊孟憲</dc:creator>
  <cp:keywords/>
  <dc:description/>
  <cp:lastModifiedBy>楊孟憲</cp:lastModifiedBy>
  <cp:revision>4</cp:revision>
  <cp:lastPrinted>2023-03-23T13:11:00Z</cp:lastPrinted>
  <dcterms:created xsi:type="dcterms:W3CDTF">2023-03-23T13:11:00Z</dcterms:created>
  <dcterms:modified xsi:type="dcterms:W3CDTF">2023-04-10T07:56:00Z</dcterms:modified>
</cp:coreProperties>
</file>