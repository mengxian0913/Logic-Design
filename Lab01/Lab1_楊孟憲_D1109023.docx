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282692F" w14:textId="77777777" w:rsidR="00DE04E1" w:rsidRPr="00055382" w:rsidRDefault="00DE04E1" w:rsidP="0094081C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邏輯設計實驗</w:t>
      </w:r>
    </w:p>
    <w:p w14:paraId="3009EEA4" w14:textId="77777777" w:rsidR="0094081C" w:rsidRPr="00055382" w:rsidRDefault="0094081C" w:rsidP="0094081C">
      <w:pPr>
        <w:jc w:val="center"/>
        <w:rPr>
          <w:rFonts w:ascii="楷體-簡" w:eastAsia="楷體-簡" w:hAnsi="楷體-簡"/>
          <w:sz w:val="52"/>
          <w:szCs w:val="52"/>
        </w:rPr>
      </w:pPr>
    </w:p>
    <w:p w14:paraId="0814D6C2" w14:textId="77777777" w:rsidR="00DE04E1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L</w:t>
      </w:r>
      <w:r w:rsidRPr="00055382">
        <w:rPr>
          <w:rFonts w:ascii="楷體-簡" w:eastAsia="楷體-簡" w:hAnsi="楷體-簡"/>
          <w:sz w:val="56"/>
          <w:szCs w:val="56"/>
        </w:rPr>
        <w:t>ab1</w:t>
      </w:r>
    </w:p>
    <w:p w14:paraId="227F8767" w14:textId="77777777" w:rsidR="00B11273" w:rsidRPr="00055382" w:rsidRDefault="00DE04E1" w:rsidP="006056C7">
      <w:pPr>
        <w:jc w:val="center"/>
        <w:rPr>
          <w:rFonts w:ascii="楷體-簡" w:eastAsia="楷體-簡" w:hAnsi="楷體-簡"/>
          <w:sz w:val="56"/>
          <w:szCs w:val="56"/>
        </w:rPr>
      </w:pPr>
      <w:r w:rsidRPr="00055382">
        <w:rPr>
          <w:rFonts w:ascii="楷體-簡" w:eastAsia="楷體-簡" w:hAnsi="楷體-簡" w:hint="eastAsia"/>
          <w:sz w:val="56"/>
          <w:szCs w:val="56"/>
        </w:rPr>
        <w:t>基本邏輯閘使用</w:t>
      </w:r>
    </w:p>
    <w:p w14:paraId="117A335E" w14:textId="77777777" w:rsidR="00B11273" w:rsidRPr="00055382" w:rsidRDefault="00B11273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811526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6B93D8B1" w14:textId="77777777" w:rsidR="009D67B2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班級：資訊一甲</w:t>
      </w:r>
    </w:p>
    <w:p w14:paraId="21ECE7E0" w14:textId="77777777" w:rsidR="00C956BE" w:rsidRPr="00055382" w:rsidRDefault="00C956BE" w:rsidP="00B803DE">
      <w:pPr>
        <w:widowControl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學號：</w:t>
      </w:r>
      <w:r w:rsidR="00B803DE" w:rsidRPr="00055382">
        <w:rPr>
          <w:rFonts w:ascii="楷體-簡" w:eastAsia="楷體-簡" w:hAnsi="楷體-簡"/>
          <w:sz w:val="32"/>
          <w:szCs w:val="32"/>
        </w:rPr>
        <w:t>D1109023</w:t>
      </w:r>
    </w:p>
    <w:p w14:paraId="188853AB" w14:textId="77777777" w:rsidR="00C956BE" w:rsidRPr="00055382" w:rsidRDefault="00C956BE" w:rsidP="00B803DE">
      <w:pPr>
        <w:widowControl/>
        <w:ind w:right="400"/>
        <w:jc w:val="center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姓名：</w:t>
      </w:r>
      <w:r w:rsidR="00B803DE" w:rsidRPr="00055382">
        <w:rPr>
          <w:rFonts w:ascii="楷體-簡" w:eastAsia="楷體-簡" w:hAnsi="楷體-簡" w:hint="eastAsia"/>
          <w:sz w:val="32"/>
          <w:szCs w:val="32"/>
        </w:rPr>
        <w:t>楊孟憲</w:t>
      </w:r>
    </w:p>
    <w:p w14:paraId="40FE920D" w14:textId="77777777" w:rsidR="009D67B2" w:rsidRPr="00055382" w:rsidRDefault="009D67B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35C8C7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7643BC9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B56380F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25B1529B" w14:textId="77777777" w:rsidR="00462845" w:rsidRPr="00055382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1EBADA84" w14:textId="77777777" w:rsidR="00462845" w:rsidRDefault="00462845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15DBFC1" w14:textId="77777777" w:rsid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0491F704" w14:textId="77777777" w:rsidR="00055382" w:rsidRPr="00055382" w:rsidRDefault="00055382" w:rsidP="009D67B2">
      <w:pPr>
        <w:widowControl/>
        <w:rPr>
          <w:rFonts w:ascii="楷體-簡" w:eastAsia="楷體-簡" w:hAnsi="楷體-簡"/>
          <w:sz w:val="32"/>
          <w:szCs w:val="32"/>
        </w:rPr>
      </w:pPr>
    </w:p>
    <w:p w14:paraId="53A13574" w14:textId="47004644" w:rsidR="00246013" w:rsidRDefault="004B70A8" w:rsidP="00246013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lastRenderedPageBreak/>
        <w:t>摘要</w:t>
      </w:r>
    </w:p>
    <w:p w14:paraId="709480DB" w14:textId="0D7987C1" w:rsidR="00246013" w:rsidRPr="00246013" w:rsidRDefault="00246013" w:rsidP="00246013">
      <w:pPr>
        <w:ind w:left="480"/>
        <w:rPr>
          <w:rFonts w:ascii="楷體-簡" w:eastAsia="楷體-簡" w:hAnsi="楷體-簡"/>
        </w:rPr>
      </w:pPr>
      <w:r>
        <w:rPr>
          <w:rFonts w:ascii="楷體-簡" w:eastAsia="楷體-簡" w:hAnsi="楷體-簡" w:hint="eastAsia"/>
        </w:rPr>
        <w:t>此次實驗實作三個邏輯閘合併後的結果。</w:t>
      </w:r>
    </w:p>
    <w:p w14:paraId="0C8C33D3" w14:textId="77777777" w:rsidR="005E5E84" w:rsidRPr="00055382" w:rsidRDefault="005E5E84" w:rsidP="006F16D9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 w:rsidRPr="00055382">
        <w:rPr>
          <w:rFonts w:ascii="楷體-簡" w:eastAsia="楷體-簡" w:hAnsi="楷體-簡"/>
        </w:rPr>
        <w:t>AND</w:t>
      </w:r>
      <w:r w:rsidRPr="00055382">
        <w:rPr>
          <w:rFonts w:ascii="楷體-簡" w:eastAsia="楷體-簡" w:hAnsi="楷體-簡" w:hint="eastAsia"/>
        </w:rPr>
        <w:t>：只要有一個輸入</w:t>
      </w:r>
      <w:r w:rsidRPr="00055382">
        <w:rPr>
          <w:rFonts w:ascii="楷體-簡" w:eastAsia="楷體-簡" w:hAnsi="楷體-簡"/>
        </w:rPr>
        <w:t>0</w:t>
      </w:r>
      <w:r w:rsidRPr="00055382">
        <w:rPr>
          <w:rFonts w:ascii="楷體-簡" w:eastAsia="楷體-簡" w:hAnsi="楷體-簡" w:hint="eastAsia"/>
        </w:rPr>
        <w:t>，輸出即為</w:t>
      </w:r>
      <w:r w:rsidRPr="00055382">
        <w:rPr>
          <w:rFonts w:ascii="楷體-簡" w:eastAsia="楷體-簡" w:hAnsi="楷體-簡"/>
        </w:rPr>
        <w:t>0</w:t>
      </w:r>
      <w:r w:rsidR="006F16D9" w:rsidRPr="00055382">
        <w:rPr>
          <w:rFonts w:ascii="楷體-簡" w:eastAsia="楷體-簡" w:hAnsi="楷體-簡" w:hint="eastAsia"/>
        </w:rPr>
        <w:t>。</w:t>
      </w:r>
      <w:r w:rsidR="006F16D9" w:rsidRPr="00055382">
        <w:rPr>
          <w:rFonts w:ascii="楷體-簡" w:eastAsia="楷體-簡" w:hAnsi="楷體-簡"/>
        </w:rPr>
        <w:t>(</w:t>
      </w:r>
      <w:r w:rsidR="006F16D9" w:rsidRPr="00055382">
        <w:rPr>
          <w:rFonts w:ascii="楷體-簡" w:eastAsia="楷體-簡" w:hAnsi="楷體-簡" w:hint="eastAsia"/>
        </w:rPr>
        <w:t>“即、且“)</w:t>
      </w:r>
      <w:r w:rsidR="00411E3D" w:rsidRPr="00055382">
        <w:rPr>
          <w:rFonts w:ascii="楷體-簡" w:eastAsia="楷體-簡" w:hAnsi="楷體-簡" w:hint="eastAsia"/>
        </w:rPr>
        <w:t>的運算功能。</w:t>
      </w:r>
    </w:p>
    <w:p w14:paraId="79ACE783" w14:textId="77777777" w:rsidR="00014863" w:rsidRPr="00055382" w:rsidRDefault="005E5E84" w:rsidP="00014863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 w:rsidRPr="00055382">
        <w:rPr>
          <w:rFonts w:ascii="楷體-簡" w:eastAsia="楷體-簡" w:hAnsi="楷體-簡" w:hint="eastAsia"/>
        </w:rPr>
        <w:t>O</w:t>
      </w:r>
      <w:r w:rsidRPr="00055382">
        <w:rPr>
          <w:rFonts w:ascii="楷體-簡" w:eastAsia="楷體-簡" w:hAnsi="楷體-簡"/>
        </w:rPr>
        <w:t>R</w:t>
      </w:r>
      <w:r w:rsidRPr="00055382">
        <w:rPr>
          <w:rFonts w:ascii="楷體-簡" w:eastAsia="楷體-簡" w:hAnsi="楷體-簡" w:hint="eastAsia"/>
        </w:rPr>
        <w:t>：</w:t>
      </w:r>
      <w:r w:rsidR="00411E3D" w:rsidRPr="00055382">
        <w:rPr>
          <w:rFonts w:ascii="楷體-簡" w:eastAsia="楷體-簡" w:hAnsi="楷體-簡" w:hint="eastAsia"/>
        </w:rPr>
        <w:t>只要輸入</w:t>
      </w:r>
      <w:r w:rsidR="00014863" w:rsidRPr="00055382">
        <w:rPr>
          <w:rFonts w:ascii="楷體-簡" w:eastAsia="楷體-簡" w:hAnsi="楷體-簡" w:hint="eastAsia"/>
        </w:rPr>
        <w:t>有一個</w:t>
      </w:r>
      <w:r w:rsidR="00014863" w:rsidRPr="00055382">
        <w:rPr>
          <w:rFonts w:ascii="楷體-簡" w:eastAsia="楷體-簡" w:hAnsi="楷體-簡"/>
        </w:rPr>
        <w:t xml:space="preserve"> 1 </w:t>
      </w:r>
      <w:r w:rsidR="00014863" w:rsidRPr="00055382">
        <w:rPr>
          <w:rFonts w:ascii="楷體-簡" w:eastAsia="楷體-簡" w:hAnsi="楷體-簡" w:hint="eastAsia"/>
        </w:rPr>
        <w:t>，輸出即為</w:t>
      </w:r>
      <w:r w:rsidR="00014863" w:rsidRPr="00055382">
        <w:rPr>
          <w:rFonts w:ascii="楷體-簡" w:eastAsia="楷體-簡" w:hAnsi="楷體-簡"/>
        </w:rPr>
        <w:t xml:space="preserve"> 1</w:t>
      </w:r>
      <w:r w:rsidR="00014863" w:rsidRPr="00055382">
        <w:rPr>
          <w:rFonts w:ascii="楷體-簡" w:eastAsia="楷體-簡" w:hAnsi="楷體-簡" w:hint="eastAsia"/>
        </w:rPr>
        <w:t>。（“或“的運算功能）</w:t>
      </w:r>
    </w:p>
    <w:p w14:paraId="76809684" w14:textId="04E17B9D" w:rsidR="00CF6D52" w:rsidRPr="007152ED" w:rsidRDefault="005E5E84" w:rsidP="007152ED">
      <w:pPr>
        <w:pStyle w:val="a8"/>
        <w:numPr>
          <w:ilvl w:val="0"/>
          <w:numId w:val="2"/>
        </w:numPr>
        <w:ind w:leftChars="0"/>
        <w:rPr>
          <w:rFonts w:ascii="楷體-簡" w:eastAsia="楷體-簡" w:hAnsi="楷體-簡"/>
        </w:rPr>
      </w:pPr>
      <w:r w:rsidRPr="00055382">
        <w:rPr>
          <w:rFonts w:ascii="楷體-簡" w:eastAsia="楷體-簡" w:hAnsi="楷體-簡" w:hint="eastAsia"/>
        </w:rPr>
        <w:t>N</w:t>
      </w:r>
      <w:r w:rsidRPr="00055382">
        <w:rPr>
          <w:rFonts w:ascii="楷體-簡" w:eastAsia="楷體-簡" w:hAnsi="楷體-簡"/>
        </w:rPr>
        <w:t>OT</w:t>
      </w:r>
      <w:r w:rsidRPr="00055382">
        <w:rPr>
          <w:rFonts w:ascii="楷體-簡" w:eastAsia="楷體-簡" w:hAnsi="楷體-簡" w:hint="eastAsia"/>
        </w:rPr>
        <w:t>：</w:t>
      </w:r>
      <w:r w:rsidR="00AA348E" w:rsidRPr="00055382">
        <w:rPr>
          <w:rFonts w:ascii="楷體-簡" w:eastAsia="楷體-簡" w:hAnsi="楷體-簡" w:hint="eastAsia"/>
        </w:rPr>
        <w:t>輸入與輸出相反。</w:t>
      </w:r>
    </w:p>
    <w:p w14:paraId="5446CFF1" w14:textId="77777777" w:rsidR="004B70A8" w:rsidRPr="00055382" w:rsidRDefault="004B70A8" w:rsidP="004B70A8">
      <w:pPr>
        <w:pStyle w:val="a8"/>
        <w:numPr>
          <w:ilvl w:val="0"/>
          <w:numId w:val="1"/>
        </w:numPr>
        <w:ind w:leftChars="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3BA427FE" w14:textId="77777777" w:rsidR="00FE1236" w:rsidRPr="00055382" w:rsidRDefault="00FE1236" w:rsidP="00FE1236">
      <w:pPr>
        <w:pStyle w:val="a8"/>
        <w:ind w:leftChars="0" w:left="96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1</w:t>
      </w:r>
      <w:r w:rsidRPr="00055382">
        <w:rPr>
          <w:rFonts w:ascii="楷體-簡" w:eastAsia="楷體-簡" w:hAnsi="楷體-簡"/>
          <w:sz w:val="32"/>
          <w:szCs w:val="32"/>
        </w:rPr>
        <w:t>.</w:t>
      </w:r>
      <w:r w:rsidR="00AA348E" w:rsidRPr="00055382">
        <w:rPr>
          <w:rFonts w:ascii="楷體-簡" w:eastAsia="楷體-簡" w:hAnsi="楷體-簡" w:hint="eastAsia"/>
          <w:sz w:val="32"/>
          <w:szCs w:val="32"/>
        </w:rPr>
        <w:t>實驗</w:t>
      </w:r>
      <w:r w:rsidR="00AA348E" w:rsidRPr="00055382">
        <w:rPr>
          <w:rFonts w:ascii="楷體-簡" w:eastAsia="楷體-簡" w:hAnsi="楷體-簡"/>
          <w:sz w:val="32"/>
          <w:szCs w:val="32"/>
        </w:rPr>
        <w:t>(</w:t>
      </w:r>
      <w:r w:rsidR="00AA348E" w:rsidRPr="00055382">
        <w:rPr>
          <w:rFonts w:ascii="楷體-簡" w:eastAsia="楷體-簡" w:hAnsi="楷體-簡" w:hint="eastAsia"/>
          <w:sz w:val="32"/>
          <w:szCs w:val="32"/>
        </w:rPr>
        <w:t>一)</w:t>
      </w:r>
      <w:r w:rsidR="002E4993">
        <w:rPr>
          <w:rFonts w:ascii="楷體-簡" w:eastAsia="楷體-簡" w:hAnsi="楷體-簡"/>
          <w:sz w:val="32"/>
          <w:szCs w:val="32"/>
        </w:rPr>
        <w:tab/>
      </w:r>
    </w:p>
    <w:p w14:paraId="239F1424" w14:textId="77777777" w:rsidR="00AA348E" w:rsidRPr="00055382" w:rsidRDefault="00FE1236" w:rsidP="00FE1236">
      <w:pPr>
        <w:pStyle w:val="a8"/>
        <w:ind w:leftChars="0" w:left="96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ab/>
        <w:t>(1)</w:t>
      </w:r>
      <w:r w:rsidRPr="00055382">
        <w:rPr>
          <w:rFonts w:ascii="楷體-簡" w:eastAsia="楷體-簡" w:hAnsi="楷體-簡" w:hint="eastAsia"/>
          <w:sz w:val="32"/>
          <w:szCs w:val="32"/>
        </w:rPr>
        <w:t>實驗</w:t>
      </w:r>
      <w:r w:rsidR="00462845" w:rsidRPr="00055382">
        <w:rPr>
          <w:rFonts w:ascii="楷體-簡" w:eastAsia="楷體-簡" w:hAnsi="楷體-簡" w:hint="eastAsia"/>
          <w:sz w:val="32"/>
          <w:szCs w:val="32"/>
        </w:rPr>
        <w:t>電路圖</w:t>
      </w:r>
    </w:p>
    <w:p w14:paraId="28D46CE4" w14:textId="77777777" w:rsidR="00AA348E" w:rsidRPr="00055382" w:rsidRDefault="00785283" w:rsidP="00AA348E">
      <w:pPr>
        <w:rPr>
          <w:rFonts w:ascii="楷體-簡" w:eastAsia="楷體-簡" w:hAnsi="楷體-簡"/>
          <w:sz w:val="32"/>
          <w:szCs w:val="32"/>
        </w:rPr>
      </w:pPr>
      <w:r w:rsidRPr="00055382">
        <w:rPr>
          <w:noProof/>
          <w:sz w:val="22"/>
          <w:szCs w:val="22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E2A1D1D" wp14:editId="30ABDEBE">
                <wp:simplePos x="0" y="0"/>
                <wp:positionH relativeFrom="column">
                  <wp:posOffset>1366520</wp:posOffset>
                </wp:positionH>
                <wp:positionV relativeFrom="paragraph">
                  <wp:posOffset>257972</wp:posOffset>
                </wp:positionV>
                <wp:extent cx="1502410" cy="1349375"/>
                <wp:effectExtent l="0" t="0" r="0" b="0"/>
                <wp:wrapNone/>
                <wp:docPr id="44" name="群組 43">
                  <a:extLst xmlns:a="http://schemas.openxmlformats.org/drawingml/2006/main">
                    <a:ext uri="{FF2B5EF4-FFF2-40B4-BE49-F238E27FC236}">
                      <a16:creationId xmlns:a16="http://schemas.microsoft.com/office/drawing/2014/main" id="{68F52D62-13B5-0041-9E54-0863DCE43035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02410" cy="1349375"/>
                          <a:chOff x="0" y="0"/>
                          <a:chExt cx="4693202" cy="4564850"/>
                        </a:xfrm>
                      </wpg:grpSpPr>
                      <wpg:grpSp>
                        <wpg:cNvPr id="1" name="群組 1">
                          <a:extLst>
                            <a:ext uri="{FF2B5EF4-FFF2-40B4-BE49-F238E27FC236}">
                              <a16:creationId xmlns:a16="http://schemas.microsoft.com/office/drawing/2014/main" id="{B01A2E4F-44A5-2A41-9B62-6804368E6135}"/>
                            </a:ext>
                          </a:extLst>
                        </wpg:cNvPr>
                        <wpg:cNvGrpSpPr/>
                        <wpg:grpSpPr>
                          <a:xfrm>
                            <a:off x="0" y="0"/>
                            <a:ext cx="4693202" cy="4564850"/>
                            <a:chOff x="0" y="0"/>
                            <a:chExt cx="4693202" cy="4564850"/>
                          </a:xfrm>
                        </wpg:grpSpPr>
                        <pic:pic xmlns:pic="http://schemas.openxmlformats.org/drawingml/2006/picture">
                          <pic:nvPicPr>
                            <pic:cNvPr id="4" name="Picture 7">
                              <a:extLst>
                                <a:ext uri="{FF2B5EF4-FFF2-40B4-BE49-F238E27FC236}">
                                  <a16:creationId xmlns:a16="http://schemas.microsoft.com/office/drawing/2014/main" id="{6AD429E2-D414-3847-8ADB-BD57B040C82D}"/>
                                </a:ext>
                              </a:extLst>
                            </pic:cNvPr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8" cstate="screen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213277" y="0"/>
                              <a:ext cx="4479925" cy="22193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Picture 2">
                              <a:extLst>
                                <a:ext uri="{FF2B5EF4-FFF2-40B4-BE49-F238E27FC236}">
                                  <a16:creationId xmlns:a16="http://schemas.microsoft.com/office/drawing/2014/main" id="{6B5413F5-C71F-744B-91AC-44E1F4C0D96F}"/>
                                </a:ext>
                              </a:extLst>
                            </pic:cNvPr>
                            <pic:cNvPicPr>
                              <a:picLocks noChangeAspect="1" noChangeArrowheads="1"/>
                            </pic:cNvPicPr>
                          </pic:nvPicPr>
                          <pic:blipFill rotWithShape="1">
                            <a:blip r:embed="rId9" cstate="screen">
                              <a:extLst>
                                <a:ext uri="{28A0092B-C50C-407E-A947-70E740481C1C}">
                                  <a14:useLocalDpi xmlns:a14="http://schemas.microsoft.com/office/drawing/2010/main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0" y="2219325"/>
                              <a:ext cx="4693202" cy="234552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chemeClr val="accent1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chemeClr val="tx1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pic:spPr>
                        </pic:pic>
                        <wpg:grpSp>
                          <wpg:cNvPr id="6" name="群組 6">
                            <a:extLst>
                              <a:ext uri="{FF2B5EF4-FFF2-40B4-BE49-F238E27FC236}">
                                <a16:creationId xmlns:a16="http://schemas.microsoft.com/office/drawing/2014/main" id="{D979D456-D1C1-1A41-B1E8-AFCF216BC562}"/>
                              </a:ext>
                            </a:extLst>
                          </wpg:cNvPr>
                          <wpg:cNvGrpSpPr/>
                          <wpg:grpSpPr>
                            <a:xfrm>
                              <a:off x="751254" y="717591"/>
                              <a:ext cx="130174" cy="2376220"/>
                              <a:chOff x="751254" y="717591"/>
                              <a:chExt cx="130174" cy="2376220"/>
                            </a:xfrm>
                          </wpg:grpSpPr>
                          <wps:wsp>
                            <wps:cNvPr id="19" name="直線接點 19">
                              <a:extLst>
                                <a:ext uri="{FF2B5EF4-FFF2-40B4-BE49-F238E27FC236}">
                                  <a16:creationId xmlns:a16="http://schemas.microsoft.com/office/drawing/2014/main" id="{2E1C6650-5E69-9644-8DBA-E6AE371C286B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816341" y="1006157"/>
                                <a:ext cx="0" cy="2087654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0" name="直線接點 20">
                              <a:extLst>
                                <a:ext uri="{FF2B5EF4-FFF2-40B4-BE49-F238E27FC236}">
                                  <a16:creationId xmlns:a16="http://schemas.microsoft.com/office/drawing/2014/main" id="{D16417AA-D053-A049-A4CC-7045595353D7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>
                                <a:off x="816341" y="717591"/>
                                <a:ext cx="0" cy="170093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" name="弧線 21">
                              <a:extLst>
                                <a:ext uri="{FF2B5EF4-FFF2-40B4-BE49-F238E27FC236}">
                                  <a16:creationId xmlns:a16="http://schemas.microsoft.com/office/drawing/2014/main" id="{0B57B061-A31A-2048-A8E3-0CF03AB3DE99}"/>
                                </a:ext>
                              </a:extLst>
                            </wps:cNvPr>
                            <wps:cNvSpPr/>
                            <wps:spPr>
                              <a:xfrm>
                                <a:off x="751254" y="874689"/>
                                <a:ext cx="130174" cy="144744"/>
                              </a:xfrm>
                              <a:prstGeom prst="arc">
                                <a:avLst>
                                  <a:gd name="adj1" fmla="val 16200000"/>
                                  <a:gd name="adj2" fmla="val 5155055"/>
                                </a:avLst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</wpg:grpSp>
                        <wpg:grpSp>
                          <wpg:cNvPr id="7" name="群組 7">
                            <a:extLst>
                              <a:ext uri="{FF2B5EF4-FFF2-40B4-BE49-F238E27FC236}">
                                <a16:creationId xmlns:a16="http://schemas.microsoft.com/office/drawing/2014/main" id="{7A5635C5-9562-6046-BC57-4E07734C4848}"/>
                              </a:ext>
                            </a:extLst>
                          </wpg:cNvPr>
                          <wpg:cNvGrpSpPr/>
                          <wpg:grpSpPr>
                            <a:xfrm rot="10800000">
                              <a:off x="900229" y="945437"/>
                              <a:ext cx="130174" cy="2389717"/>
                              <a:chOff x="900229" y="945437"/>
                              <a:chExt cx="130174" cy="2389717"/>
                            </a:xfrm>
                          </wpg:grpSpPr>
                          <wps:wsp>
                            <wps:cNvPr id="16" name="直線接點 16">
                              <a:extLst>
                                <a:ext uri="{FF2B5EF4-FFF2-40B4-BE49-F238E27FC236}">
                                  <a16:creationId xmlns:a16="http://schemas.microsoft.com/office/drawing/2014/main" id="{384C3005-364B-1649-8265-54639700144B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rot="10800000" flipV="1">
                                <a:off x="965316" y="1254269"/>
                                <a:ext cx="0" cy="2080885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7" name="直線接點 17">
                              <a:extLst>
                                <a:ext uri="{FF2B5EF4-FFF2-40B4-BE49-F238E27FC236}">
                                  <a16:creationId xmlns:a16="http://schemas.microsoft.com/office/drawing/2014/main" id="{1645D0DA-2E02-8E4A-A0F6-74F70702915E}"/>
                                </a:ext>
                              </a:extLst>
                            </wps:cNvPr>
                            <wps:cNvCnPr>
                              <a:cxnSpLocks/>
                            </wps:cNvCnPr>
                            <wps:spPr>
                              <a:xfrm rot="10800000" flipV="1">
                                <a:off x="965316" y="945437"/>
                                <a:ext cx="0" cy="190737"/>
                              </a:xfrm>
                              <a:prstGeom prst="line">
                                <a:avLst/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8" name="弧線 18">
                              <a:extLst>
                                <a:ext uri="{FF2B5EF4-FFF2-40B4-BE49-F238E27FC236}">
                                  <a16:creationId xmlns:a16="http://schemas.microsoft.com/office/drawing/2014/main" id="{C93A3755-5CE5-E646-BF0F-414D171858F5}"/>
                                </a:ext>
                              </a:extLst>
                            </wps:cNvPr>
                            <wps:cNvSpPr/>
                            <wps:spPr>
                              <a:xfrm rot="11176889">
                                <a:off x="900229" y="1122984"/>
                                <a:ext cx="130174" cy="144744"/>
                              </a:xfrm>
                              <a:prstGeom prst="arc">
                                <a:avLst>
                                  <a:gd name="adj1" fmla="val 16200000"/>
                                  <a:gd name="adj2" fmla="val 5155055"/>
                                </a:avLst>
                              </a:prstGeom>
                              <a:ln w="28575"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tlCol="0" anchor="ctr"/>
                          </wps:wsp>
                        </wpg:grpSp>
                        <wps:wsp>
                          <wps:cNvPr id="8" name="橢圓 8">
                            <a:extLst>
                              <a:ext uri="{FF2B5EF4-FFF2-40B4-BE49-F238E27FC236}">
                                <a16:creationId xmlns:a16="http://schemas.microsoft.com/office/drawing/2014/main" id="{4833389E-4CB8-DF4B-A75A-18DADAC2661C}"/>
                              </a:ext>
                            </a:extLst>
                          </wps:cNvPr>
                          <wps:cNvSpPr/>
                          <wps:spPr>
                            <a:xfrm>
                              <a:off x="781710" y="667256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9" name="橢圓 9">
                            <a:extLst>
                              <a:ext uri="{FF2B5EF4-FFF2-40B4-BE49-F238E27FC236}">
                                <a16:creationId xmlns:a16="http://schemas.microsoft.com/office/drawing/2014/main" id="{3C4E4A88-F863-8348-82C0-691A22AD8A89}"/>
                              </a:ext>
                            </a:extLst>
                          </wps:cNvPr>
                          <wps:cNvSpPr/>
                          <wps:spPr>
                            <a:xfrm>
                              <a:off x="930867" y="916941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0" name="橢圓 10">
                            <a:extLst>
                              <a:ext uri="{FF2B5EF4-FFF2-40B4-BE49-F238E27FC236}">
                                <a16:creationId xmlns:a16="http://schemas.microsoft.com/office/drawing/2014/main" id="{37E0D892-AE3A-4C48-AFC9-030DF417A7CE}"/>
                              </a:ext>
                            </a:extLst>
                          </wps:cNvPr>
                          <wps:cNvSpPr/>
                          <wps:spPr>
                            <a:xfrm>
                              <a:off x="775347" y="3035626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1" name="橢圓 11">
                            <a:extLst>
                              <a:ext uri="{FF2B5EF4-FFF2-40B4-BE49-F238E27FC236}">
                                <a16:creationId xmlns:a16="http://schemas.microsoft.com/office/drawing/2014/main" id="{D0C3D08A-AD86-8540-AF11-23B4BBCB2AF7}"/>
                              </a:ext>
                            </a:extLst>
                          </wps:cNvPr>
                          <wps:cNvSpPr/>
                          <wps:spPr>
                            <a:xfrm>
                              <a:off x="925364" y="3296480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2" name="橢圓 12">
                            <a:extLst>
                              <a:ext uri="{FF2B5EF4-FFF2-40B4-BE49-F238E27FC236}">
                                <a16:creationId xmlns:a16="http://schemas.microsoft.com/office/drawing/2014/main" id="{E40BF51B-8E38-D74D-89EF-BABA632E620B}"/>
                              </a:ext>
                            </a:extLst>
                          </wps:cNvPr>
                          <wps:cNvSpPr/>
                          <wps:spPr>
                            <a:xfrm>
                              <a:off x="499608" y="674396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3" name="橢圓 13">
                            <a:extLst>
                              <a:ext uri="{FF2B5EF4-FFF2-40B4-BE49-F238E27FC236}">
                                <a16:creationId xmlns:a16="http://schemas.microsoft.com/office/drawing/2014/main" id="{12D4C833-9931-A044-9C00-A28956DFF238}"/>
                              </a:ext>
                            </a:extLst>
                          </wps:cNvPr>
                          <wps:cNvSpPr/>
                          <wps:spPr>
                            <a:xfrm>
                              <a:off x="496334" y="916994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4" name="橢圓 14">
                            <a:extLst>
                              <a:ext uri="{FF2B5EF4-FFF2-40B4-BE49-F238E27FC236}">
                                <a16:creationId xmlns:a16="http://schemas.microsoft.com/office/drawing/2014/main" id="{60A95310-64C4-BA43-85F2-129504D91353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3820" y="3035626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  <wps:wsp>
                          <wps:cNvPr id="15" name="橢圓 15">
                            <a:extLst>
                              <a:ext uri="{FF2B5EF4-FFF2-40B4-BE49-F238E27FC236}">
                                <a16:creationId xmlns:a16="http://schemas.microsoft.com/office/drawing/2014/main" id="{B4876FCE-3C7E-8244-9CE8-73123FCDAF02}"/>
                              </a:ext>
                            </a:extLst>
                          </wps:cNvPr>
                          <wps:cNvSpPr/>
                          <wps:spPr>
                            <a:xfrm>
                              <a:off x="402755" y="3295202"/>
                              <a:ext cx="79903" cy="79903"/>
                            </a:xfrm>
                            <a:prstGeom prst="ellipse">
                              <a:avLst/>
                            </a:prstGeom>
                            <a:solidFill>
                              <a:schemeClr val="tx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tlCol="0" anchor="ctr"/>
                        </wps:wsp>
                      </wpg:grpSp>
                      <wps:wsp>
                        <wps:cNvPr id="2" name="文字方塊 38">
                          <a:extLst>
                            <a:ext uri="{FF2B5EF4-FFF2-40B4-BE49-F238E27FC236}">
                              <a16:creationId xmlns:a16="http://schemas.microsoft.com/office/drawing/2014/main" id="{70FBFDAF-C236-7244-B18F-DD5A2F87CA5A}"/>
                            </a:ext>
                          </a:extLst>
                        </wps:cNvPr>
                        <wps:cNvSpPr txBox="1"/>
                        <wps:spPr>
                          <a:xfrm>
                            <a:off x="1950797" y="2794674"/>
                            <a:ext cx="318770" cy="5486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4117FF78" w14:textId="77777777" w:rsidR="00AA348E" w:rsidRDefault="00AA348E" w:rsidP="00AA348E">
                              <w:pPr>
                                <w:rPr>
                                  <w:rFonts w:ascii="微軟正黑體" w:eastAsia="微軟正黑體" w:hAnsi="微軟正黑體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Y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  <wps:wsp>
                        <wps:cNvPr id="3" name="文字方塊 39">
                          <a:extLst>
                            <a:ext uri="{FF2B5EF4-FFF2-40B4-BE49-F238E27FC236}">
                              <a16:creationId xmlns:a16="http://schemas.microsoft.com/office/drawing/2014/main" id="{1FE28924-F8D6-0B4B-BC55-30A5F3382DF1}"/>
                            </a:ext>
                          </a:extLst>
                        </wps:cNvPr>
                        <wps:cNvSpPr txBox="1"/>
                        <wps:spPr>
                          <a:xfrm>
                            <a:off x="1974764" y="416813"/>
                            <a:ext cx="327660" cy="54864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</wps:spPr>
                        <wps:txbx>
                          <w:txbxContent>
                            <w:p w14:paraId="1A4BAB8E" w14:textId="77777777" w:rsidR="00AA348E" w:rsidRDefault="00AA348E" w:rsidP="00AA348E">
                              <w:pPr>
                                <w:rPr>
                                  <w:rFonts w:ascii="微軟正黑體" w:eastAsia="微軟正黑體" w:hAnsi="微軟正黑體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="微軟正黑體" w:eastAsia="微軟正黑體" w:hAnsi="微軟正黑體" w:hint="eastAsia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X</w:t>
                              </w:r>
                            </w:p>
                          </w:txbxContent>
                        </wps:txbx>
                        <wps:bodyPr wrap="square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E2A1D1D" id="群組 43" o:spid="_x0000_s1026" style="position:absolute;margin-left:107.6pt;margin-top:20.3pt;width:118.3pt;height:106.25pt;z-index:251659264;mso-width-relative:margin;mso-height-relative:margin" coordsize="46932,456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">
                <v:group id="群組 1" o:spid="_x0000_s1027" style="position:absolute;width:46932;height:45648" coordsize="46932,456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&#13;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7" o:spid="_x0000_s1028" type="#_x0000_t75" style="position:absolute;left:2132;width:44800;height:2219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" fillcolor="#4472c4 [3204]" strokecolor="black [3213]">
                    <v:imagedata r:id="rId10" o:title=""/>
                  </v:shape>
                  <v:shape id="Picture 2" o:spid="_x0000_s1029" type="#_x0000_t75" style="position:absolute;top:22193;width:46932;height:234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" fillcolor="#4472c4 [3204]" strokecolor="black [3213]">
                    <v:imagedata r:id="rId11" o:title=""/>
                  </v:shape>
                  <v:group id="群組 6" o:spid="_x0000_s1030" style="position:absolute;left:7512;top:7175;width:1302;height:23763" coordorigin="7512,7175" coordsize="1301,2376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">
                    <v:line id="直線接點 19" o:spid="_x0000_s1031" style="position:absolute;visibility:visible;mso-wrap-style:square" from="8163,10061" to="8163,309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" strokecolor="black [3213]" strokeweight="2.25pt">
                      <v:stroke joinstyle="miter"/>
                      <o:lock v:ext="edit" shapetype="f"/>
                    </v:line>
                    <v:line id="直線接點 20" o:spid="_x0000_s1032" style="position:absolute;visibility:visible;mso-wrap-style:square" from="8163,7175" to="8163,88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" strokecolor="black [3213]" strokeweight="2.25pt">
                      <v:stroke joinstyle="miter"/>
                      <o:lock v:ext="edit" shapetype="f"/>
                    </v:line>
                    <v:shape id="弧線 21" o:spid="_x0000_s1033" style="position:absolute;left:7512;top:8746;width:1302;height:1448;visibility:visible;mso-wrap-style:square;v-text-anchor:middle" coordsize="130174,1447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" path="m65087,nsc100222,,129015,31006,130141,70053v1113,38624,-25260,71407,-59904,74464l65087,72372,65087,xem65087,nfc100222,,129015,31006,130141,70053v1113,38624,-25260,71407,-59904,74464e" filled="f" strokecolor="black [3213]" strokeweight="2.25pt">
                      <v:stroke joinstyle="miter"/>
                      <v:path arrowok="t" o:connecttype="custom" o:connectlocs="65087,0;130141,70053;70237,144517" o:connectangles="0,0,0"/>
                    </v:shape>
                  </v:group>
                  <v:group id="群組 7" o:spid="_x0000_s1034" style="position:absolute;left:9002;top:9454;width:1302;height:23897;rotation:180" coordorigin="9002,9454" coordsize="1301,2389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">
                    <v:line id="直線接點 16" o:spid="_x0000_s1035" style="position:absolute;rotation:180;flip:y;visibility:visible;mso-wrap-style:square" from="9653,12542" to="9653,333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" strokecolor="black [3213]" strokeweight="2.25pt">
                      <v:stroke joinstyle="miter"/>
                      <o:lock v:ext="edit" shapetype="f"/>
                    </v:line>
                    <v:line id="直線接點 17" o:spid="_x0000_s1036" style="position:absolute;rotation:180;flip:y;visibility:visible;mso-wrap-style:square" from="9653,9454" to="9653,1136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" strokecolor="black [3213]" strokeweight="2.25pt">
                      <v:stroke joinstyle="miter"/>
                      <o:lock v:ext="edit" shapetype="f"/>
                    </v:line>
                    <v:shape id="弧線 18" o:spid="_x0000_s1037" style="position:absolute;left:9002;top:11229;width:1302;height:1448;rotation:-11384817fd;visibility:visible;mso-wrap-style:square;v-text-anchor:middle" coordsize="130174,1447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" path="m65087,nsc100222,,129015,31006,130141,70053v1113,38624,-25260,71407,-59904,74464l65087,72372,65087,xem65087,nfc100222,,129015,31006,130141,70053v1113,38624,-25260,71407,-59904,74464e" filled="f" strokecolor="black [3213]" strokeweight="2.25pt">
                      <v:stroke joinstyle="miter"/>
                      <v:path arrowok="t" o:connecttype="custom" o:connectlocs="65087,0;130141,70053;70237,144517" o:connectangles="0,0,0"/>
                    </v:shape>
                  </v:group>
                  <v:oval id="橢圓 8" o:spid="_x0000_s1038" style="position:absolute;left:7817;top:6672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9" o:spid="_x0000_s1039" style="position:absolute;left:9308;top:9169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0" o:spid="_x0000_s1040" style="position:absolute;left:7753;top:30356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1" o:spid="_x0000_s1041" style="position:absolute;left:9253;top:32964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2" o:spid="_x0000_s1042" style="position:absolute;left:4996;top:6743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3" o:spid="_x0000_s1043" style="position:absolute;left:4963;top:9169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4" o:spid="_x0000_s1044" style="position:absolute;left:4038;top:30356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" fillcolor="black [3213]" strokecolor="black [3213]" strokeweight="1pt">
                    <v:stroke joinstyle="miter"/>
                  </v:oval>
                  <v:oval id="橢圓 15" o:spid="_x0000_s1045" style="position:absolute;left:4027;top:32952;width:799;height:79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" fillcolor="black [3213]" strokecolor="black [3213]" strokeweight="1pt">
                    <v:stroke joinstyle="miter"/>
                  </v:oval>
                </v:group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38" o:spid="_x0000_s1046" type="#_x0000_t202" style="position:absolute;left:19507;top:27946;width:3188;height:5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" fillcolor="white [3212]" stroked="f">
                  <v:textbox>
                    <w:txbxContent>
                      <w:p w14:paraId="4117FF78" w14:textId="77777777" w:rsidR="00AA348E" w:rsidRDefault="00AA348E" w:rsidP="00AA348E">
                        <w:pPr>
                          <w:rPr>
                            <w:rFonts w:ascii="微軟正黑體" w:eastAsia="微軟正黑體" w:hAnsi="微軟正黑體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Y</w:t>
                        </w:r>
                      </w:p>
                    </w:txbxContent>
                  </v:textbox>
                </v:shape>
                <v:shape id="文字方塊 39" o:spid="_x0000_s1047" type="#_x0000_t202" style="position:absolute;left:19747;top:4168;width:3277;height:548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" fillcolor="white [3212]" stroked="f">
                  <v:textbox>
                    <w:txbxContent>
                      <w:p w14:paraId="1A4BAB8E" w14:textId="77777777" w:rsidR="00AA348E" w:rsidRDefault="00AA348E" w:rsidP="00AA348E">
                        <w:pPr>
                          <w:rPr>
                            <w:rFonts w:ascii="微軟正黑體" w:eastAsia="微軟正黑體" w:hAnsi="微軟正黑體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="微軟正黑體" w:eastAsia="微軟正黑體" w:hAnsi="微軟正黑體" w:hint="eastAsia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X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8622910" w14:textId="77777777" w:rsidR="00AA348E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68CE3A87" w14:textId="77777777" w:rsidR="00AA348E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4AA846A7" w14:textId="77777777" w:rsidR="00211D84" w:rsidRPr="00055382" w:rsidRDefault="00211D84" w:rsidP="00AB3DDA">
      <w:pPr>
        <w:rPr>
          <w:rFonts w:ascii="楷體-簡" w:eastAsia="楷體-簡" w:hAnsi="楷體-簡"/>
          <w:sz w:val="32"/>
          <w:szCs w:val="32"/>
        </w:rPr>
      </w:pPr>
    </w:p>
    <w:p w14:paraId="74983BEC" w14:textId="77777777" w:rsidR="00463C02" w:rsidRDefault="00211D84" w:rsidP="00463C02">
      <w:pPr>
        <w:ind w:left="960" w:firstLine="480"/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/>
          <w:sz w:val="32"/>
          <w:szCs w:val="32"/>
        </w:rPr>
        <w:t>(2)</w:t>
      </w:r>
      <w:r w:rsidRPr="00055382">
        <w:rPr>
          <w:rFonts w:ascii="楷體-簡" w:eastAsia="楷體-簡" w:hAnsi="楷體-簡" w:hint="eastAsia"/>
          <w:sz w:val="32"/>
          <w:szCs w:val="32"/>
        </w:rPr>
        <w:t>實驗結果</w:t>
      </w:r>
    </w:p>
    <w:p w14:paraId="29CD4FF6" w14:textId="579E726A" w:rsidR="00785283" w:rsidRDefault="00A622CC" w:rsidP="00463C02">
      <w:pPr>
        <w:rPr>
          <w:rFonts w:ascii="楷體-簡" w:eastAsia="楷體-簡" w:hAnsi="楷體-簡" w:hint="eastAsia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C8CE694" wp14:editId="38C1FF87">
                <wp:simplePos x="0" y="0"/>
                <wp:positionH relativeFrom="column">
                  <wp:posOffset>700398</wp:posOffset>
                </wp:positionH>
                <wp:positionV relativeFrom="paragraph">
                  <wp:posOffset>339976</wp:posOffset>
                </wp:positionV>
                <wp:extent cx="2048539" cy="2629786"/>
                <wp:effectExtent l="0" t="0" r="8890" b="12065"/>
                <wp:wrapNone/>
                <wp:docPr id="30" name="文字方塊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48539" cy="262978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A76DC4C" w14:textId="77777777" w:rsidR="00EA539C" w:rsidRDefault="00A622C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3D318E9" wp14:editId="246F4E54">
                                  <wp:extent cx="2493101" cy="1869827"/>
                                  <wp:effectExtent l="0" t="5715" r="3175" b="3175"/>
                                  <wp:docPr id="31" name="圖片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1" name="圖片 31"/>
                                          <pic:cNvPicPr/>
                                        </pic:nvPicPr>
                                        <pic:blipFill>
                                          <a:blip r:embed="rId12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 rot="5400000">
                                            <a:off x="0" y="0"/>
                                            <a:ext cx="2608106" cy="195608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8CE694" id="_x0000_t202" coordsize="21600,21600" o:spt="202" path="m,l,21600r21600,l21600,xe">
                <v:stroke joinstyle="miter"/>
                <v:path gradientshapeok="t" o:connecttype="rect"/>
              </v:shapetype>
              <v:shape id="文字方塊 30" o:spid="_x0000_s1048" type="#_x0000_t202" style="position:absolute;margin-left:55.15pt;margin-top:26.75pt;width:161.3pt;height:207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" fillcolor="white [3201]" strokeweight=".5pt">
                <v:textbox>
                  <w:txbxContent>
                    <w:p w14:paraId="1A76DC4C" w14:textId="77777777" w:rsidR="00EA539C" w:rsidRDefault="00A622CC">
                      <w:r>
                        <w:rPr>
                          <w:noProof/>
                        </w:rPr>
                        <w:drawing>
                          <wp:inline distT="0" distB="0" distL="0" distR="0" wp14:anchorId="13D318E9" wp14:editId="246F4E54">
                            <wp:extent cx="2493101" cy="1869827"/>
                            <wp:effectExtent l="0" t="5715" r="3175" b="3175"/>
                            <wp:docPr id="31" name="圖片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1" name="圖片 31"/>
                                    <pic:cNvPicPr/>
                                  </pic:nvPicPr>
                                  <pic:blipFill>
                                    <a:blip r:embed="rId13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 rot="5400000">
                                      <a:off x="0" y="0"/>
                                      <a:ext cx="2608106" cy="195608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448163FD" w14:textId="6954C334" w:rsidR="00AA348E" w:rsidRDefault="007073D6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7052E12" wp14:editId="6BE3D439">
                <wp:simplePos x="0" y="0"/>
                <wp:positionH relativeFrom="column">
                  <wp:posOffset>2972546</wp:posOffset>
                </wp:positionH>
                <wp:positionV relativeFrom="paragraph">
                  <wp:posOffset>194414</wp:posOffset>
                </wp:positionV>
                <wp:extent cx="2615609" cy="2019935"/>
                <wp:effectExtent l="0" t="0" r="13335" b="12065"/>
                <wp:wrapNone/>
                <wp:docPr id="32" name="文字方塊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15609" cy="20199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2273299" w14:textId="77777777" w:rsidR="00A622CC" w:rsidRDefault="00C1022F" w:rsidP="00A622CC">
                            <w:r>
                              <w:rPr>
                                <w:rFonts w:hint="eastAsia"/>
                                <w:noProof/>
                              </w:rPr>
                              <w:drawing>
                                <wp:inline distT="0" distB="0" distL="0" distR="0" wp14:anchorId="5D1CC262" wp14:editId="335A0996">
                                  <wp:extent cx="2504007" cy="1743740"/>
                                  <wp:effectExtent l="0" t="0" r="0" b="0"/>
                                  <wp:docPr id="35" name="圖片 35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5" name="圖片 35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1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532098" cy="1763302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052E12" id="文字方塊 32" o:spid="_x0000_s1049" type="#_x0000_t202" style="position:absolute;margin-left:234.05pt;margin-top:15.3pt;width:205.95pt;height:159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" fillcolor="white [3201]" strokeweight=".5pt">
                <v:textbox>
                  <w:txbxContent>
                    <w:p w14:paraId="32273299" w14:textId="77777777" w:rsidR="00A622CC" w:rsidRDefault="00C1022F" w:rsidP="00A622CC">
                      <w:r>
                        <w:rPr>
                          <w:rFonts w:hint="eastAsia"/>
                          <w:noProof/>
                        </w:rPr>
                        <w:drawing>
                          <wp:inline distT="0" distB="0" distL="0" distR="0" wp14:anchorId="5D1CC262" wp14:editId="335A0996">
                            <wp:extent cx="2504007" cy="1743740"/>
                            <wp:effectExtent l="0" t="0" r="0" b="0"/>
                            <wp:docPr id="35" name="圖片 35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5" name="圖片 35" descr="一張含有 桌 的圖片&#10;&#10;自動產生的描述"/>
                                    <pic:cNvPicPr/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532098" cy="1763302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32E5AFA9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3090BC90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3B9EB5CE" w14:textId="77777777" w:rsidR="00785283" w:rsidRDefault="00785283" w:rsidP="00AA348E">
      <w:pPr>
        <w:rPr>
          <w:rFonts w:ascii="楷體-簡" w:eastAsia="楷體-簡" w:hAnsi="楷體-簡"/>
          <w:sz w:val="32"/>
          <w:szCs w:val="32"/>
        </w:rPr>
      </w:pPr>
    </w:p>
    <w:p w14:paraId="04902A9B" w14:textId="77777777" w:rsidR="00AA348E" w:rsidRDefault="00AA348E" w:rsidP="00AA348E">
      <w:pPr>
        <w:rPr>
          <w:rFonts w:ascii="楷體-簡" w:eastAsia="楷體-簡" w:hAnsi="楷體-簡"/>
          <w:sz w:val="32"/>
          <w:szCs w:val="32"/>
        </w:rPr>
      </w:pPr>
    </w:p>
    <w:p w14:paraId="29BF2E4A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lastRenderedPageBreak/>
        <w:tab/>
        <w:t>2.</w:t>
      </w:r>
      <w:r>
        <w:rPr>
          <w:rFonts w:ascii="楷體-簡" w:eastAsia="楷體-簡" w:hAnsi="楷體-簡" w:hint="eastAsia"/>
          <w:sz w:val="32"/>
          <w:szCs w:val="32"/>
        </w:rPr>
        <w:t>實驗</w:t>
      </w:r>
      <w:r>
        <w:rPr>
          <w:rFonts w:ascii="楷體-簡" w:eastAsia="楷體-簡" w:hAnsi="楷體-簡"/>
          <w:sz w:val="32"/>
          <w:szCs w:val="32"/>
        </w:rPr>
        <w:t>(</w:t>
      </w:r>
      <w:r>
        <w:rPr>
          <w:rFonts w:ascii="楷體-簡" w:eastAsia="楷體-簡" w:hAnsi="楷體-簡" w:hint="eastAsia"/>
          <w:sz w:val="32"/>
          <w:szCs w:val="32"/>
        </w:rPr>
        <w:t>二</w:t>
      </w:r>
      <w:r>
        <w:rPr>
          <w:rFonts w:ascii="楷體-簡" w:eastAsia="楷體-簡" w:hAnsi="楷體-簡"/>
          <w:sz w:val="32"/>
          <w:szCs w:val="32"/>
        </w:rPr>
        <w:t>)</w:t>
      </w:r>
    </w:p>
    <w:p w14:paraId="265F8648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ab/>
        <w:t>(1)</w:t>
      </w:r>
      <w:r>
        <w:rPr>
          <w:rFonts w:ascii="楷體-簡" w:eastAsia="楷體-簡" w:hAnsi="楷體-簡" w:hint="eastAsia"/>
          <w:sz w:val="32"/>
          <w:szCs w:val="32"/>
        </w:rPr>
        <w:t>實驗電路圖</w:t>
      </w:r>
    </w:p>
    <w:p w14:paraId="39AF30E1" w14:textId="2A1D8937" w:rsidR="002E4993" w:rsidRDefault="007073D6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A25DDA5" wp14:editId="642B87E6">
                <wp:simplePos x="0" y="0"/>
                <wp:positionH relativeFrom="column">
                  <wp:posOffset>898023</wp:posOffset>
                </wp:positionH>
                <wp:positionV relativeFrom="paragraph">
                  <wp:posOffset>77470</wp:posOffset>
                </wp:positionV>
                <wp:extent cx="3338624" cy="1757916"/>
                <wp:effectExtent l="0" t="0" r="14605" b="7620"/>
                <wp:wrapNone/>
                <wp:docPr id="61" name="文字方塊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38624" cy="17579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4A848E" w14:textId="4DF1B766" w:rsidR="007073D6" w:rsidRDefault="007073D6">
                            <w:r w:rsidRPr="007073D6">
                              <w:rPr>
                                <w:noProof/>
                              </w:rPr>
                              <w:drawing>
                                <wp:inline distT="0" distB="0" distL="0" distR="0" wp14:anchorId="4D15A28A" wp14:editId="520963D8">
                                  <wp:extent cx="3019425" cy="1595755"/>
                                  <wp:effectExtent l="0" t="0" r="3175" b="4445"/>
                                  <wp:docPr id="1" name="圖片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019425" cy="159575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25DDA5" id="文字方塊 61" o:spid="_x0000_s1050" type="#_x0000_t202" style="position:absolute;margin-left:70.7pt;margin-top:6.1pt;width:262.9pt;height:138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" fillcolor="white [3201]" strokeweight=".5pt">
                <v:textbox>
                  <w:txbxContent>
                    <w:p w14:paraId="194A848E" w14:textId="4DF1B766" w:rsidR="007073D6" w:rsidRDefault="007073D6">
                      <w:r w:rsidRPr="007073D6">
                        <w:drawing>
                          <wp:inline distT="0" distB="0" distL="0" distR="0" wp14:anchorId="4D15A28A" wp14:editId="520963D8">
                            <wp:extent cx="3019425" cy="1595755"/>
                            <wp:effectExtent l="0" t="0" r="3175" b="4445"/>
                            <wp:docPr id="1" name="圖片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019425" cy="159575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10F2EE79" w14:textId="50F73C58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52B35D6A" w14:textId="318333CA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61393F5" w14:textId="30497E2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81FFFC8" w14:textId="2F9AADD5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/>
          <w:sz w:val="32"/>
          <w:szCs w:val="32"/>
        </w:rPr>
        <w:tab/>
        <w:t>(2)</w:t>
      </w:r>
      <w:r>
        <w:rPr>
          <w:rFonts w:ascii="楷體-簡" w:eastAsia="楷體-簡" w:hAnsi="楷體-簡" w:hint="eastAsia"/>
          <w:sz w:val="32"/>
          <w:szCs w:val="32"/>
        </w:rPr>
        <w:t>實驗結果</w:t>
      </w:r>
    </w:p>
    <w:p w14:paraId="7EA49D6E" w14:textId="767121C3" w:rsidR="002E4993" w:rsidRDefault="00D32CC8" w:rsidP="00AA348E">
      <w:pPr>
        <w:rPr>
          <w:rFonts w:ascii="楷體-簡" w:eastAsia="楷體-簡" w:hAnsi="楷體-簡"/>
          <w:sz w:val="32"/>
          <w:szCs w:val="32"/>
        </w:rPr>
      </w:pPr>
      <w:r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D29330B" wp14:editId="04461599">
                <wp:simplePos x="0" y="0"/>
                <wp:positionH relativeFrom="column">
                  <wp:posOffset>3471530</wp:posOffset>
                </wp:positionH>
                <wp:positionV relativeFrom="paragraph">
                  <wp:posOffset>38986</wp:posOffset>
                </wp:positionV>
                <wp:extent cx="2594344" cy="2346251"/>
                <wp:effectExtent l="0" t="0" r="9525" b="16510"/>
                <wp:wrapNone/>
                <wp:docPr id="22" name="文字方塊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4344" cy="234625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3A1A378" w14:textId="53DE00A7" w:rsidR="00D32CC8" w:rsidRDefault="00D32CC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6CBEC0D" wp14:editId="5BEFAB71">
                                  <wp:extent cx="2447211" cy="2170193"/>
                                  <wp:effectExtent l="0" t="0" r="4445" b="1905"/>
                                  <wp:docPr id="23" name="圖片 23" descr="一張含有 桌 的圖片&#10;&#10;自動產生的描述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3" name="圖片 23" descr="一張含有 桌 的圖片&#10;&#10;自動產生的描述"/>
                                          <pic:cNvPicPr/>
                                        </pic:nvPicPr>
                                        <pic:blipFill>
                                          <a:blip r:embed="rId1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455009" cy="217710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D29330B" id="_x0000_t202" coordsize="21600,21600" o:spt="202" path="m,l,21600r21600,l21600,xe">
                <v:stroke joinstyle="miter"/>
                <v:path gradientshapeok="t" o:connecttype="rect"/>
              </v:shapetype>
              <v:shape id="文字方塊 22" o:spid="_x0000_s1051" type="#_x0000_t202" style="position:absolute;margin-left:273.35pt;margin-top:3.05pt;width:204.3pt;height:184.7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" fillcolor="white [3201]" strokeweight=".5pt">
                <v:textbox>
                  <w:txbxContent>
                    <w:p w14:paraId="23A1A378" w14:textId="53DE00A7" w:rsidR="00D32CC8" w:rsidRDefault="00D32CC8">
                      <w:r>
                        <w:rPr>
                          <w:noProof/>
                        </w:rPr>
                        <w:drawing>
                          <wp:inline distT="0" distB="0" distL="0" distR="0" wp14:anchorId="06CBEC0D" wp14:editId="5BEFAB71">
                            <wp:extent cx="2447211" cy="2170193"/>
                            <wp:effectExtent l="0" t="0" r="4445" b="1905"/>
                            <wp:docPr id="23" name="圖片 23" descr="一張含有 桌 的圖片&#10;&#10;自動產生的描述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3" name="圖片 23" descr="一張含有 桌 的圖片&#10;&#10;自動產生的描述"/>
                                    <pic:cNvPicPr/>
                                  </pic:nvPicPr>
                                  <pic:blipFill>
                                    <a:blip r:embed="rId1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455009" cy="217710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264CEA">
        <w:rPr>
          <w:rFonts w:ascii="楷體-簡" w:eastAsia="楷體-簡" w:hAnsi="楷體-簡" w:hint="eastAsia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6D4C024" wp14:editId="313CCC01">
                <wp:simplePos x="0" y="0"/>
                <wp:positionH relativeFrom="column">
                  <wp:posOffset>487163</wp:posOffset>
                </wp:positionH>
                <wp:positionV relativeFrom="paragraph">
                  <wp:posOffset>113059</wp:posOffset>
                </wp:positionV>
                <wp:extent cx="2771067" cy="2083553"/>
                <wp:effectExtent l="0" t="0" r="10795" b="12065"/>
                <wp:wrapNone/>
                <wp:docPr id="53" name="文字方塊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067" cy="20835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632B9BF" w14:textId="77777777" w:rsidR="00264CEA" w:rsidRDefault="00264CE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02E8D1F" wp14:editId="34E898A2">
                                  <wp:extent cx="2673985" cy="2005330"/>
                                  <wp:effectExtent l="0" t="0" r="5715" b="1270"/>
                                  <wp:docPr id="54" name="圖片 5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54" name="圖片 54"/>
                                          <pic:cNvPicPr/>
                                        </pic:nvPicPr>
                                        <pic:blipFill>
                                          <a:blip r:embed="rId1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73985" cy="200533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D4C024" id="文字方塊 53" o:spid="_x0000_s1051" type="#_x0000_t202" style="position:absolute;margin-left:38.35pt;margin-top:8.9pt;width:218.2pt;height:164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" fillcolor="white [3201]" strokeweight=".5pt">
                <v:textbox>
                  <w:txbxContent>
                    <w:p w14:paraId="6632B9BF" w14:textId="77777777" w:rsidR="00264CEA" w:rsidRDefault="00264CEA">
                      <w:r>
                        <w:rPr>
                          <w:noProof/>
                        </w:rPr>
                        <w:drawing>
                          <wp:inline distT="0" distB="0" distL="0" distR="0" wp14:anchorId="202E8D1F" wp14:editId="34E898A2">
                            <wp:extent cx="2673985" cy="2005330"/>
                            <wp:effectExtent l="0" t="0" r="5715" b="1270"/>
                            <wp:docPr id="54" name="圖片 5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54" name="圖片 54"/>
                                    <pic:cNvPicPr/>
                                  </pic:nvPicPr>
                                  <pic:blipFill>
                                    <a:blip r:embed="rId2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73985" cy="200533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</w:p>
    <w:p w14:paraId="0C3875E2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6D0F0862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74C19B06" w14:textId="77777777" w:rsidR="002E4993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42652619" w14:textId="77777777" w:rsidR="002E4993" w:rsidRPr="00055382" w:rsidRDefault="002E4993" w:rsidP="00AA348E">
      <w:pPr>
        <w:rPr>
          <w:rFonts w:ascii="楷體-簡" w:eastAsia="楷體-簡" w:hAnsi="楷體-簡"/>
          <w:sz w:val="32"/>
          <w:szCs w:val="32"/>
        </w:rPr>
      </w:pPr>
    </w:p>
    <w:p w14:paraId="3D735CBB" w14:textId="77777777" w:rsidR="004B70A8" w:rsidRPr="00055382" w:rsidRDefault="00AA348E" w:rsidP="00AA348E">
      <w:pPr>
        <w:rPr>
          <w:rFonts w:ascii="楷體-簡" w:eastAsia="楷體-簡" w:hAnsi="楷體-簡"/>
          <w:sz w:val="32"/>
          <w:szCs w:val="32"/>
        </w:rPr>
      </w:pPr>
      <w:r w:rsidRPr="00055382">
        <w:rPr>
          <w:rFonts w:ascii="楷體-簡" w:eastAsia="楷體-簡" w:hAnsi="楷體-簡" w:hint="eastAsia"/>
          <w:sz w:val="32"/>
          <w:szCs w:val="32"/>
        </w:rPr>
        <w:t>三</w:t>
      </w:r>
      <w:r w:rsidRPr="00055382">
        <w:rPr>
          <w:rFonts w:ascii="楷體-簡" w:eastAsia="楷體-簡" w:hAnsi="楷體-簡"/>
          <w:sz w:val="32"/>
          <w:szCs w:val="32"/>
        </w:rPr>
        <w:t>.</w:t>
      </w:r>
      <w:r w:rsidR="004B70A8" w:rsidRPr="00055382">
        <w:rPr>
          <w:rFonts w:ascii="楷體-簡" w:eastAsia="楷體-簡" w:hAnsi="楷體-簡" w:hint="eastAsia"/>
          <w:sz w:val="32"/>
          <w:szCs w:val="32"/>
        </w:rPr>
        <w:t>問題討論心得</w:t>
      </w:r>
    </w:p>
    <w:p w14:paraId="06A161B6" w14:textId="4D478B36" w:rsidR="00463C02" w:rsidRPr="00463C02" w:rsidRDefault="00463C02" w:rsidP="00C479D5">
      <w:pPr>
        <w:widowControl/>
        <w:rPr>
          <w:rFonts w:ascii="楷體-簡" w:eastAsia="楷體-簡" w:hAnsi="楷體-簡" w:hint="eastAsia"/>
        </w:rPr>
      </w:pPr>
      <w:r>
        <w:rPr>
          <w:rFonts w:ascii="楷體-簡" w:eastAsia="楷體-簡" w:hAnsi="楷體-簡"/>
          <w:sz w:val="32"/>
          <w:szCs w:val="32"/>
        </w:rPr>
        <w:tab/>
      </w:r>
      <w:r>
        <w:rPr>
          <w:rFonts w:ascii="楷體-簡" w:eastAsia="楷體-簡" w:hAnsi="楷體-簡" w:hint="eastAsia"/>
        </w:rPr>
        <w:t>這是我第一次進到學校的實驗室實作，實作過程要將線材連接對的地方，並得到最後的答案，在實作過程中，遇到了很多問題，像是線材接觸不良，</w:t>
      </w:r>
      <w:r w:rsidR="00D87241">
        <w:rPr>
          <w:rFonts w:ascii="楷體-簡" w:eastAsia="楷體-簡" w:hAnsi="楷體-簡" w:hint="eastAsia"/>
        </w:rPr>
        <w:t>麵包板老化等問題，</w:t>
      </w:r>
      <w:r>
        <w:rPr>
          <w:rFonts w:ascii="楷體-簡" w:eastAsia="楷體-簡" w:hAnsi="楷體-簡" w:hint="eastAsia"/>
        </w:rPr>
        <w:t>於是在第一節課就學習如何對硬體除錯</w:t>
      </w:r>
      <w:r w:rsidR="00D87241">
        <w:rPr>
          <w:rFonts w:ascii="楷體-簡" w:eastAsia="楷體-簡" w:hAnsi="楷體-簡" w:hint="eastAsia"/>
        </w:rPr>
        <w:t>，也順利將實驗做出得到答案。蠻喜歡這堂實驗課，邏輯設計不僅需要清晰的邏輯，也需要有耐心，是個十分有挑戰的課程。</w:t>
      </w:r>
    </w:p>
    <w:sectPr w:rsidR="00463C02" w:rsidRPr="00463C0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7E7E5A" w14:textId="77777777" w:rsidR="0037070B" w:rsidRDefault="0037070B" w:rsidP="009A10E0">
      <w:r>
        <w:separator/>
      </w:r>
    </w:p>
  </w:endnote>
  <w:endnote w:type="continuationSeparator" w:id="0">
    <w:p w14:paraId="1B524206" w14:textId="77777777" w:rsidR="0037070B" w:rsidRDefault="0037070B" w:rsidP="009A10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楷體-簡">
    <w:panose1 w:val="02010600040101010101"/>
    <w:charset w:val="86"/>
    <w:family w:val="auto"/>
    <w:pitch w:val="variable"/>
    <w:sig w:usb0="80000287" w:usb1="280F3C52" w:usb2="00000016" w:usb3="00000000" w:csb0="0004001F" w:csb1="00000000"/>
  </w:font>
  <w:font w:name="微軟正黑體">
    <w:altName w:val="Microsoft JhengHei"/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DFC952" w14:textId="77777777" w:rsidR="0037070B" w:rsidRDefault="0037070B" w:rsidP="009A10E0">
      <w:r>
        <w:separator/>
      </w:r>
    </w:p>
  </w:footnote>
  <w:footnote w:type="continuationSeparator" w:id="0">
    <w:p w14:paraId="10A9222F" w14:textId="77777777" w:rsidR="0037070B" w:rsidRDefault="0037070B" w:rsidP="009A10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332E33"/>
    <w:multiLevelType w:val="hybridMultilevel"/>
    <w:tmpl w:val="F480742C"/>
    <w:lvl w:ilvl="0" w:tplc="BE84806A">
      <w:start w:val="1"/>
      <w:numFmt w:val="taiwaneseCountingThousand"/>
      <w:lvlText w:val="%1.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0021210"/>
    <w:multiLevelType w:val="hybridMultilevel"/>
    <w:tmpl w:val="433EF7B4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2" w15:restartNumberingAfterBreak="0">
    <w:nsid w:val="299904C7"/>
    <w:multiLevelType w:val="hybridMultilevel"/>
    <w:tmpl w:val="DB20EA28"/>
    <w:lvl w:ilvl="0" w:tplc="04090015">
      <w:start w:val="1"/>
      <w:numFmt w:val="taiwaneseCountingThousand"/>
      <w:lvlText w:val="%1、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num w:numId="1" w16cid:durableId="1306861451">
    <w:abstractNumId w:val="0"/>
  </w:num>
  <w:num w:numId="2" w16cid:durableId="503518239">
    <w:abstractNumId w:val="1"/>
  </w:num>
  <w:num w:numId="3" w16cid:durableId="18177944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bordersDoNotSurroundHeader/>
  <w:bordersDoNotSurroundFooter/>
  <w:proofState w:spelling="clean" w:grammar="clean"/>
  <w:attachedTemplate r:id="rId1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44DD1"/>
    <w:rsid w:val="0000319F"/>
    <w:rsid w:val="00014863"/>
    <w:rsid w:val="00044DD1"/>
    <w:rsid w:val="00055382"/>
    <w:rsid w:val="0006114D"/>
    <w:rsid w:val="000B0F3E"/>
    <w:rsid w:val="00141B2E"/>
    <w:rsid w:val="001D6437"/>
    <w:rsid w:val="00211D84"/>
    <w:rsid w:val="00246013"/>
    <w:rsid w:val="00264CEA"/>
    <w:rsid w:val="002732A1"/>
    <w:rsid w:val="00293EFD"/>
    <w:rsid w:val="002C6BF5"/>
    <w:rsid w:val="002E4993"/>
    <w:rsid w:val="00366A4E"/>
    <w:rsid w:val="0037070B"/>
    <w:rsid w:val="003F2D22"/>
    <w:rsid w:val="004059B5"/>
    <w:rsid w:val="00411E3D"/>
    <w:rsid w:val="00462845"/>
    <w:rsid w:val="00463C02"/>
    <w:rsid w:val="004B70A8"/>
    <w:rsid w:val="005E5E84"/>
    <w:rsid w:val="006056C7"/>
    <w:rsid w:val="006B5978"/>
    <w:rsid w:val="006F16D9"/>
    <w:rsid w:val="006F3D27"/>
    <w:rsid w:val="007073D6"/>
    <w:rsid w:val="007152ED"/>
    <w:rsid w:val="00731930"/>
    <w:rsid w:val="00785283"/>
    <w:rsid w:val="007F1A33"/>
    <w:rsid w:val="0080725B"/>
    <w:rsid w:val="008F4066"/>
    <w:rsid w:val="0094081C"/>
    <w:rsid w:val="00954D92"/>
    <w:rsid w:val="009777E8"/>
    <w:rsid w:val="009A10E0"/>
    <w:rsid w:val="009D67B2"/>
    <w:rsid w:val="00A622CC"/>
    <w:rsid w:val="00AA348E"/>
    <w:rsid w:val="00AB3DDA"/>
    <w:rsid w:val="00B11273"/>
    <w:rsid w:val="00B224EC"/>
    <w:rsid w:val="00B803DE"/>
    <w:rsid w:val="00BE5FE0"/>
    <w:rsid w:val="00C1022F"/>
    <w:rsid w:val="00C479D5"/>
    <w:rsid w:val="00C956BE"/>
    <w:rsid w:val="00CD09AF"/>
    <w:rsid w:val="00CF6D52"/>
    <w:rsid w:val="00D308A8"/>
    <w:rsid w:val="00D32CC8"/>
    <w:rsid w:val="00D34410"/>
    <w:rsid w:val="00D552DE"/>
    <w:rsid w:val="00D87241"/>
    <w:rsid w:val="00DE04E1"/>
    <w:rsid w:val="00DE0961"/>
    <w:rsid w:val="00EA19C5"/>
    <w:rsid w:val="00EA539C"/>
    <w:rsid w:val="00FB27BA"/>
    <w:rsid w:val="00FE1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89136"/>
  <w15:chartTrackingRefBased/>
  <w15:docId w15:val="{C1B6C88B-448C-4A46-9EE0-270E82D17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308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1">
    <w:name w:val="Grid Table 1 Light"/>
    <w:basedOn w:val="a1"/>
    <w:uiPriority w:val="46"/>
    <w:rsid w:val="00D308A8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4-3">
    <w:name w:val="Grid Table 4 Accent 3"/>
    <w:basedOn w:val="a1"/>
    <w:uiPriority w:val="49"/>
    <w:rsid w:val="009A10E0"/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a4">
    <w:name w:val="header"/>
    <w:basedOn w:val="a"/>
    <w:link w:val="a5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9A10E0"/>
    <w:rPr>
      <w:sz w:val="20"/>
      <w:szCs w:val="20"/>
      <w14:ligatures w14:val="none"/>
    </w:rPr>
  </w:style>
  <w:style w:type="paragraph" w:styleId="a6">
    <w:name w:val="footer"/>
    <w:basedOn w:val="a"/>
    <w:link w:val="a7"/>
    <w:uiPriority w:val="99"/>
    <w:unhideWhenUsed/>
    <w:rsid w:val="009A10E0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9A10E0"/>
    <w:rPr>
      <w:sz w:val="20"/>
      <w:szCs w:val="20"/>
      <w14:ligatures w14:val="none"/>
    </w:rPr>
  </w:style>
  <w:style w:type="table" w:styleId="3-3">
    <w:name w:val="List Table 3 Accent 3"/>
    <w:basedOn w:val="a1"/>
    <w:uiPriority w:val="48"/>
    <w:rsid w:val="006056C7"/>
    <w:tblPr>
      <w:tblStyleRowBandSize w:val="1"/>
      <w:tblStyleColBandSize w:val="1"/>
      <w:tblBorders>
        <w:top w:val="single" w:sz="4" w:space="0" w:color="A5A5A5" w:themeColor="accent3"/>
        <w:left w:val="single" w:sz="4" w:space="0" w:color="A5A5A5" w:themeColor="accent3"/>
        <w:bottom w:val="single" w:sz="4" w:space="0" w:color="A5A5A5" w:themeColor="accent3"/>
        <w:right w:val="single" w:sz="4" w:space="0" w:color="A5A5A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A5A5A5" w:themeColor="accent3"/>
          <w:right w:val="single" w:sz="4" w:space="0" w:color="A5A5A5" w:themeColor="accent3"/>
        </w:tcBorders>
      </w:tcPr>
    </w:tblStylePr>
    <w:tblStylePr w:type="band1Horz">
      <w:tblPr/>
      <w:tcPr>
        <w:tcBorders>
          <w:top w:val="single" w:sz="4" w:space="0" w:color="A5A5A5" w:themeColor="accent3"/>
          <w:bottom w:val="single" w:sz="4" w:space="0" w:color="A5A5A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A5A5A5" w:themeColor="accent3"/>
          <w:left w:val="nil"/>
        </w:tcBorders>
      </w:tcPr>
    </w:tblStylePr>
    <w:tblStylePr w:type="swCell">
      <w:tblPr/>
      <w:tcPr>
        <w:tcBorders>
          <w:top w:val="double" w:sz="4" w:space="0" w:color="A5A5A5" w:themeColor="accent3"/>
          <w:right w:val="nil"/>
        </w:tcBorders>
      </w:tcPr>
    </w:tblStylePr>
  </w:style>
  <w:style w:type="table" w:styleId="3-6">
    <w:name w:val="List Table 3 Accent 6"/>
    <w:basedOn w:val="a1"/>
    <w:uiPriority w:val="48"/>
    <w:rsid w:val="006056C7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70AD47" w:themeFill="accent6"/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0AD47" w:themeColor="accent6"/>
          <w:right w:val="single" w:sz="4" w:space="0" w:color="70AD47" w:themeColor="accent6"/>
        </w:tcBorders>
      </w:tcPr>
    </w:tblStylePr>
    <w:tblStylePr w:type="band1Horz">
      <w:tblPr/>
      <w:tcPr>
        <w:tcBorders>
          <w:top w:val="single" w:sz="4" w:space="0" w:color="70AD47" w:themeColor="accent6"/>
          <w:bottom w:val="single" w:sz="4" w:space="0" w:color="70AD47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0AD47" w:themeColor="accent6"/>
          <w:left w:val="nil"/>
        </w:tcBorders>
      </w:tcPr>
    </w:tblStylePr>
    <w:tblStylePr w:type="swCell">
      <w:tblPr/>
      <w:tcPr>
        <w:tcBorders>
          <w:top w:val="double" w:sz="4" w:space="0" w:color="70AD47" w:themeColor="accent6"/>
          <w:right w:val="nil"/>
        </w:tcBorders>
      </w:tcPr>
    </w:tblStylePr>
  </w:style>
  <w:style w:type="table" w:styleId="4">
    <w:name w:val="Grid Table 4"/>
    <w:basedOn w:val="a1"/>
    <w:uiPriority w:val="49"/>
    <w:rsid w:val="009D67B2"/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a8">
    <w:name w:val="List Paragraph"/>
    <w:basedOn w:val="a"/>
    <w:uiPriority w:val="34"/>
    <w:qFormat/>
    <w:rsid w:val="004B70A8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0.jpe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60.emf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image" Target="media/image7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50.png"/><Relationship Id="rId10" Type="http://schemas.openxmlformats.org/officeDocument/2006/relationships/image" Target="media/image3.png"/><Relationship Id="rId19" Type="http://schemas.openxmlformats.org/officeDocument/2006/relationships/image" Target="media/image8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/Users/vincent/Desktop/Lab1_&#26954;&#23391;&#25010;_D1109023.dotx" TargetMode="Externa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E1B8BAB-99BA-204F-928B-A21ED0E80D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Lab1_楊孟憲_D1109023.dotx</Template>
  <TotalTime>35</TotalTime>
  <Pages>3</Pages>
  <Words>60</Words>
  <Characters>342</Characters>
  <Application>Microsoft Office Word</Application>
  <DocSecurity>0</DocSecurity>
  <Lines>2</Lines>
  <Paragraphs>1</Paragraphs>
  <ScaleCrop>false</ScaleCrop>
  <Company/>
  <LinksUpToDate>false</LinksUpToDate>
  <CharactersWithSpaces>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楊孟憲</dc:creator>
  <cp:keywords/>
  <dc:description/>
  <cp:lastModifiedBy>楊孟憲</cp:lastModifiedBy>
  <cp:revision>12</cp:revision>
  <dcterms:created xsi:type="dcterms:W3CDTF">2023-02-18T06:07:00Z</dcterms:created>
  <dcterms:modified xsi:type="dcterms:W3CDTF">2023-02-18T07:02:00Z</dcterms:modified>
</cp:coreProperties>
</file>