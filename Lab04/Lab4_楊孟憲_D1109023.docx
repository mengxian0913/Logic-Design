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2692F" w14:textId="77777777" w:rsidR="00DE04E1" w:rsidRPr="00055382" w:rsidRDefault="00DE04E1" w:rsidP="0094081C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邏輯設計實驗</w:t>
      </w:r>
    </w:p>
    <w:p w14:paraId="3009EEA4" w14:textId="77777777" w:rsidR="0094081C" w:rsidRPr="00055382" w:rsidRDefault="0094081C" w:rsidP="0094081C">
      <w:pPr>
        <w:jc w:val="center"/>
        <w:rPr>
          <w:rFonts w:ascii="楷體-簡" w:eastAsia="楷體-簡" w:hAnsi="楷體-簡"/>
          <w:sz w:val="52"/>
          <w:szCs w:val="52"/>
        </w:rPr>
      </w:pPr>
    </w:p>
    <w:p w14:paraId="0814D6C2" w14:textId="7171FA1D" w:rsidR="00DE04E1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L</w:t>
      </w:r>
      <w:r w:rsidRPr="00055382">
        <w:rPr>
          <w:rFonts w:ascii="楷體-簡" w:eastAsia="楷體-簡" w:hAnsi="楷體-簡"/>
          <w:sz w:val="56"/>
          <w:szCs w:val="56"/>
        </w:rPr>
        <w:t>ab</w:t>
      </w:r>
      <w:r w:rsidR="003820D1">
        <w:rPr>
          <w:rFonts w:ascii="楷體-簡" w:eastAsia="楷體-簡" w:hAnsi="楷體-簡"/>
          <w:sz w:val="56"/>
          <w:szCs w:val="56"/>
        </w:rPr>
        <w:t>4</w:t>
      </w:r>
    </w:p>
    <w:p w14:paraId="227F8767" w14:textId="77777777" w:rsidR="00B11273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基本邏輯閘使用</w:t>
      </w:r>
    </w:p>
    <w:p w14:paraId="117A335E" w14:textId="77777777" w:rsidR="00B11273" w:rsidRPr="00055382" w:rsidRDefault="00B11273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811526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6B93D8B1" w14:textId="77777777" w:rsidR="009D67B2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班級：資訊一甲</w:t>
      </w:r>
    </w:p>
    <w:p w14:paraId="21ECE7E0" w14:textId="77777777" w:rsidR="00C956BE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學號：</w:t>
      </w:r>
      <w:r w:rsidR="00B803DE" w:rsidRPr="00055382">
        <w:rPr>
          <w:rFonts w:ascii="楷體-簡" w:eastAsia="楷體-簡" w:hAnsi="楷體-簡"/>
          <w:sz w:val="32"/>
          <w:szCs w:val="32"/>
        </w:rPr>
        <w:t>D1109023</w:t>
      </w:r>
    </w:p>
    <w:p w14:paraId="188853AB" w14:textId="77777777" w:rsidR="00C956BE" w:rsidRPr="00055382" w:rsidRDefault="00C956BE" w:rsidP="00B803DE">
      <w:pPr>
        <w:widowControl/>
        <w:ind w:right="400"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姓名：</w:t>
      </w:r>
      <w:r w:rsidR="00B803DE" w:rsidRPr="00055382">
        <w:rPr>
          <w:rFonts w:ascii="楷體-簡" w:eastAsia="楷體-簡" w:hAnsi="楷體-簡" w:hint="eastAsia"/>
          <w:sz w:val="32"/>
          <w:szCs w:val="32"/>
        </w:rPr>
        <w:t>楊孟憲</w:t>
      </w:r>
    </w:p>
    <w:p w14:paraId="40FE920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35C8C7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7643BC9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B56380F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5B1529B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EBADA84" w14:textId="77777777" w:rsidR="00462845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5DBFC1" w14:textId="77777777" w:rsid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491F704" w14:textId="77777777" w:rsidR="00055382" w:rsidRP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6EBE1082" w14:textId="3945042B" w:rsidR="005E5E84" w:rsidRDefault="004B70A8" w:rsidP="005E5E84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摘要</w:t>
      </w:r>
    </w:p>
    <w:p w14:paraId="27BDACE1" w14:textId="3FC1C5C0" w:rsidR="003820D1" w:rsidRPr="003272F1" w:rsidRDefault="003272F1" w:rsidP="003272F1">
      <w:pPr>
        <w:pStyle w:val="a8"/>
        <w:numPr>
          <w:ilvl w:val="0"/>
          <w:numId w:val="6"/>
        </w:numPr>
        <w:ind w:leftChars="0"/>
        <w:rPr>
          <w:rFonts w:ascii="楷體-簡" w:eastAsia="楷體-簡" w:hAnsi="楷體-簡"/>
          <w:sz w:val="28"/>
          <w:szCs w:val="28"/>
        </w:rPr>
      </w:pPr>
      <w:r w:rsidRPr="003272F1">
        <w:rPr>
          <w:rFonts w:ascii="楷體-簡" w:eastAsia="楷體-簡" w:hAnsi="楷體-簡" w:hint="eastAsia"/>
          <w:sz w:val="28"/>
          <w:szCs w:val="28"/>
        </w:rPr>
        <w:t>p</w:t>
      </w:r>
      <w:r w:rsidRPr="003272F1">
        <w:rPr>
          <w:rFonts w:ascii="楷體-簡" w:eastAsia="楷體-簡" w:hAnsi="楷體-簡"/>
          <w:sz w:val="28"/>
          <w:szCs w:val="28"/>
        </w:rPr>
        <w:t xml:space="preserve">ostulate </w:t>
      </w:r>
      <w:r w:rsidRPr="003272F1">
        <w:rPr>
          <w:rFonts w:ascii="楷體-簡" w:eastAsia="楷體-簡" w:hAnsi="楷體-簡" w:hint="eastAsia"/>
          <w:sz w:val="28"/>
          <w:szCs w:val="28"/>
        </w:rPr>
        <w:t>5</w:t>
      </w:r>
      <w:r w:rsidRPr="003272F1">
        <w:rPr>
          <w:rFonts w:ascii="楷體-簡" w:eastAsia="楷體-簡" w:hAnsi="楷體-簡"/>
          <w:sz w:val="28"/>
          <w:szCs w:val="28"/>
        </w:rPr>
        <w:t>(</w:t>
      </w:r>
      <w:proofErr w:type="gramStart"/>
      <w:r w:rsidRPr="003272F1">
        <w:rPr>
          <w:rFonts w:ascii="楷體-簡" w:eastAsia="楷體-簡" w:hAnsi="楷體-簡"/>
          <w:sz w:val="28"/>
          <w:szCs w:val="28"/>
        </w:rPr>
        <w:t>a)  x</w:t>
      </w:r>
      <w:proofErr w:type="gramEnd"/>
      <w:r w:rsidRPr="003272F1">
        <w:rPr>
          <w:rFonts w:ascii="楷體-簡" w:eastAsia="楷體-簡" w:hAnsi="楷體-簡"/>
          <w:sz w:val="28"/>
          <w:szCs w:val="28"/>
        </w:rPr>
        <w:t xml:space="preserve"> + x’= 1</w:t>
      </w:r>
    </w:p>
    <w:p w14:paraId="15F9BC88" w14:textId="5909ACDC" w:rsidR="003272F1" w:rsidRPr="003272F1" w:rsidRDefault="003272F1" w:rsidP="003272F1">
      <w:pPr>
        <w:pStyle w:val="a8"/>
        <w:numPr>
          <w:ilvl w:val="0"/>
          <w:numId w:val="6"/>
        </w:numPr>
        <w:ind w:leftChars="0"/>
        <w:rPr>
          <w:rFonts w:ascii="楷體-簡" w:eastAsia="楷體-簡" w:hAnsi="楷體-簡" w:hint="eastAsia"/>
          <w:sz w:val="28"/>
          <w:szCs w:val="28"/>
        </w:rPr>
      </w:pPr>
      <w:r>
        <w:rPr>
          <w:rFonts w:ascii="楷體-簡" w:eastAsia="楷體-簡" w:hAnsi="楷體-簡"/>
          <w:sz w:val="28"/>
          <w:szCs w:val="28"/>
        </w:rPr>
        <w:t xml:space="preserve">XOR: </w:t>
      </w:r>
      <w:r>
        <w:rPr>
          <w:rFonts w:ascii="楷體-簡" w:eastAsia="楷體-簡" w:hAnsi="楷體-簡" w:hint="eastAsia"/>
          <w:sz w:val="28"/>
          <w:szCs w:val="28"/>
        </w:rPr>
        <w:t>當兩個</w:t>
      </w:r>
      <w:r>
        <w:rPr>
          <w:rFonts w:ascii="楷體-簡" w:eastAsia="楷體-簡" w:hAnsi="楷體-簡"/>
          <w:sz w:val="28"/>
          <w:szCs w:val="28"/>
        </w:rPr>
        <w:t>Input</w:t>
      </w:r>
      <w:r>
        <w:rPr>
          <w:rFonts w:ascii="楷體-簡" w:eastAsia="楷體-簡" w:hAnsi="楷體-簡" w:hint="eastAsia"/>
          <w:sz w:val="28"/>
          <w:szCs w:val="28"/>
        </w:rPr>
        <w:t>訊號一樣的時候輸出</w:t>
      </w:r>
      <w:r>
        <w:rPr>
          <w:rFonts w:ascii="楷體-簡" w:eastAsia="楷體-簡" w:hAnsi="楷體-簡"/>
          <w:sz w:val="28"/>
          <w:szCs w:val="28"/>
        </w:rPr>
        <w:t>0</w:t>
      </w:r>
      <w:r>
        <w:rPr>
          <w:rFonts w:ascii="楷體-簡" w:eastAsia="楷體-簡" w:hAnsi="楷體-簡" w:hint="eastAsia"/>
          <w:sz w:val="28"/>
          <w:szCs w:val="28"/>
        </w:rPr>
        <w:t>。反之，輸出</w:t>
      </w:r>
      <w:r>
        <w:rPr>
          <w:rFonts w:ascii="楷體-簡" w:eastAsia="楷體-簡" w:hAnsi="楷體-簡"/>
          <w:sz w:val="28"/>
          <w:szCs w:val="28"/>
        </w:rPr>
        <w:t>1</w:t>
      </w:r>
      <w:r>
        <w:rPr>
          <w:rFonts w:ascii="楷體-簡" w:eastAsia="楷體-簡" w:hAnsi="楷體-簡" w:hint="eastAsia"/>
          <w:sz w:val="28"/>
          <w:szCs w:val="28"/>
        </w:rPr>
        <w:t>。</w:t>
      </w:r>
    </w:p>
    <w:p w14:paraId="5446CFF1" w14:textId="77777777" w:rsidR="004B70A8" w:rsidRPr="00055382" w:rsidRDefault="004B70A8" w:rsidP="004B70A8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3BA427FE" w14:textId="29D17F3D" w:rsidR="00FE1236" w:rsidRDefault="00AA348E" w:rsidP="003272F1">
      <w:pPr>
        <w:pStyle w:val="a8"/>
        <w:numPr>
          <w:ilvl w:val="0"/>
          <w:numId w:val="4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</w:t>
      </w:r>
      <w:r w:rsidRPr="00055382">
        <w:rPr>
          <w:rFonts w:ascii="楷體-簡" w:eastAsia="楷體-簡" w:hAnsi="楷體-簡"/>
          <w:sz w:val="32"/>
          <w:szCs w:val="32"/>
        </w:rPr>
        <w:t>(</w:t>
      </w:r>
      <w:r w:rsidRPr="00055382">
        <w:rPr>
          <w:rFonts w:ascii="楷體-簡" w:eastAsia="楷體-簡" w:hAnsi="楷體-簡" w:hint="eastAsia"/>
          <w:sz w:val="32"/>
          <w:szCs w:val="32"/>
        </w:rPr>
        <w:t>一)</w:t>
      </w:r>
      <w:r w:rsidR="002E4993">
        <w:rPr>
          <w:rFonts w:ascii="楷體-簡" w:eastAsia="楷體-簡" w:hAnsi="楷體-簡"/>
          <w:sz w:val="32"/>
          <w:szCs w:val="32"/>
        </w:rPr>
        <w:tab/>
      </w:r>
    </w:p>
    <w:p w14:paraId="2F469833" w14:textId="2D097031" w:rsidR="003272F1" w:rsidRDefault="003272F1" w:rsidP="003272F1">
      <w:pPr>
        <w:ind w:left="1320"/>
        <w:rPr>
          <w:rFonts w:ascii="楷體-簡" w:eastAsia="楷體-簡" w:hAnsi="楷體-簡"/>
        </w:rPr>
      </w:pPr>
      <w:r w:rsidRPr="003272F1">
        <w:rPr>
          <w:rFonts w:ascii="楷體-簡" w:eastAsia="楷體-簡" w:hAnsi="楷體-簡" w:hint="eastAsia"/>
        </w:rPr>
        <w:t>針對一個</w:t>
      </w:r>
      <w:r w:rsidRPr="003272F1">
        <w:rPr>
          <w:rFonts w:ascii="楷體-簡" w:eastAsia="楷體-簡" w:hAnsi="楷體-簡"/>
        </w:rPr>
        <w:t>4</w:t>
      </w:r>
      <w:r w:rsidRPr="003272F1">
        <w:rPr>
          <w:rFonts w:ascii="楷體-簡" w:eastAsia="楷體-簡" w:hAnsi="楷體-簡" w:hint="eastAsia"/>
        </w:rPr>
        <w:t>位元的訊息</w:t>
      </w:r>
      <w:r w:rsidRPr="003272F1">
        <w:rPr>
          <w:rFonts w:ascii="楷體-簡" w:eastAsia="楷體-簡" w:hAnsi="楷體-簡"/>
        </w:rPr>
        <w:t xml:space="preserve">, </w:t>
      </w:r>
      <w:r w:rsidRPr="003272F1">
        <w:rPr>
          <w:rFonts w:ascii="楷體-簡" w:eastAsia="楷體-簡" w:hAnsi="楷體-簡" w:hint="eastAsia"/>
        </w:rPr>
        <w:t>利用最少數目的</w:t>
      </w:r>
      <w:r w:rsidRPr="003272F1">
        <w:rPr>
          <w:rFonts w:ascii="楷體-簡" w:eastAsia="楷體-簡" w:hAnsi="楷體-簡"/>
        </w:rPr>
        <w:t xml:space="preserve">2-input XOR </w:t>
      </w:r>
      <w:r w:rsidRPr="003272F1">
        <w:rPr>
          <w:rFonts w:ascii="楷體-簡" w:eastAsia="楷體-簡" w:hAnsi="楷體-簡" w:hint="eastAsia"/>
        </w:rPr>
        <w:t xml:space="preserve">閘設計一個能產生 </w:t>
      </w:r>
      <w:r w:rsidRPr="003272F1">
        <w:rPr>
          <w:rFonts w:ascii="楷體-簡" w:eastAsia="楷體-簡" w:hAnsi="楷體-簡"/>
        </w:rPr>
        <w:t xml:space="preserve">even parity bit </w:t>
      </w:r>
      <w:r w:rsidRPr="003272F1">
        <w:rPr>
          <w:rFonts w:ascii="楷體-簡" w:eastAsia="楷體-簡" w:hAnsi="楷體-簡" w:hint="eastAsia"/>
        </w:rPr>
        <w:t>的電路</w:t>
      </w:r>
      <w:r>
        <w:rPr>
          <w:rFonts w:ascii="楷體-簡" w:eastAsia="楷體-簡" w:hAnsi="楷體-簡" w:hint="eastAsia"/>
        </w:rPr>
        <w:t>。簡單來說你會知道</w:t>
      </w:r>
      <w:r>
        <w:rPr>
          <w:rFonts w:ascii="楷體-簡" w:eastAsia="楷體-簡" w:hAnsi="楷體-簡"/>
        </w:rPr>
        <w:t xml:space="preserve"> 4 bit </w:t>
      </w:r>
      <w:r>
        <w:rPr>
          <w:rFonts w:ascii="楷體-簡" w:eastAsia="楷體-簡" w:hAnsi="楷體-簡" w:hint="eastAsia"/>
        </w:rPr>
        <w:t>的訊號值，如果其中有奇數個</w:t>
      </w:r>
      <w:r>
        <w:rPr>
          <w:rFonts w:ascii="楷體-簡" w:eastAsia="楷體-簡" w:hAnsi="楷體-簡"/>
        </w:rPr>
        <w:t>1</w:t>
      </w:r>
      <w:r>
        <w:rPr>
          <w:rFonts w:ascii="楷體-簡" w:eastAsia="楷體-簡" w:hAnsi="楷體-簡" w:hint="eastAsia"/>
        </w:rPr>
        <w:t>，輸出結果為</w:t>
      </w:r>
      <w:r>
        <w:rPr>
          <w:rFonts w:ascii="楷體-簡" w:eastAsia="楷體-簡" w:hAnsi="楷體-簡"/>
        </w:rPr>
        <w:t>1</w:t>
      </w:r>
      <w:r>
        <w:rPr>
          <w:rFonts w:ascii="楷體-簡" w:eastAsia="楷體-簡" w:hAnsi="楷體-簡" w:hint="eastAsia"/>
        </w:rPr>
        <w:t>，反之輸出</w:t>
      </w:r>
      <w:r>
        <w:rPr>
          <w:rFonts w:ascii="楷體-簡" w:eastAsia="楷體-簡" w:hAnsi="楷體-簡"/>
        </w:rPr>
        <w:t>0</w:t>
      </w:r>
      <w:r>
        <w:rPr>
          <w:rFonts w:ascii="楷體-簡" w:eastAsia="楷體-簡" w:hAnsi="楷體-簡" w:hint="eastAsia"/>
        </w:rPr>
        <w:t>。</w:t>
      </w:r>
    </w:p>
    <w:p w14:paraId="5B6D72B2" w14:textId="143E3AA8" w:rsidR="003272F1" w:rsidRPr="003272F1" w:rsidRDefault="003272F1" w:rsidP="003272F1">
      <w:pPr>
        <w:ind w:left="1320"/>
        <w:rPr>
          <w:rFonts w:ascii="楷體-簡" w:eastAsia="楷體-簡" w:hAnsi="楷體-簡" w:hint="eastAsia"/>
        </w:rPr>
      </w:pPr>
      <w:r>
        <w:rPr>
          <w:rFonts w:ascii="楷體-簡" w:eastAsia="楷體-簡" w:hAnsi="楷體-簡" w:hint="eastAsia"/>
        </w:rPr>
        <w:t xml:space="preserve">這時候我們可以利用 </w:t>
      </w:r>
      <w:r>
        <w:rPr>
          <w:rFonts w:ascii="楷體-簡" w:eastAsia="楷體-簡" w:hAnsi="楷體-簡"/>
        </w:rPr>
        <w:t xml:space="preserve">XOR </w:t>
      </w:r>
      <w:r>
        <w:rPr>
          <w:rFonts w:ascii="楷體-簡" w:eastAsia="楷體-簡" w:hAnsi="楷體-簡" w:hint="eastAsia"/>
        </w:rPr>
        <w:t>的特性</w:t>
      </w:r>
      <w:r w:rsidR="00180DC9">
        <w:rPr>
          <w:rFonts w:ascii="楷體-簡" w:eastAsia="楷體-簡" w:hAnsi="楷體-簡"/>
        </w:rPr>
        <w:t>(</w:t>
      </w:r>
      <w:r w:rsidR="00180DC9">
        <w:rPr>
          <w:rFonts w:ascii="楷體-簡" w:eastAsia="楷體-簡" w:hAnsi="楷體-簡" w:hint="eastAsia"/>
        </w:rPr>
        <w:t>如果輸出</w:t>
      </w:r>
      <w:r w:rsidR="00180DC9">
        <w:rPr>
          <w:rFonts w:ascii="楷體-簡" w:eastAsia="楷體-簡" w:hAnsi="楷體-簡"/>
        </w:rPr>
        <w:t>1</w:t>
      </w:r>
      <w:r w:rsidR="00180DC9">
        <w:rPr>
          <w:rFonts w:ascii="楷體-簡" w:eastAsia="楷體-簡" w:hAnsi="楷體-簡" w:hint="eastAsia"/>
        </w:rPr>
        <w:t>就帶表</w:t>
      </w:r>
      <w:r w:rsidR="00180DC9">
        <w:rPr>
          <w:rFonts w:ascii="楷體-簡" w:eastAsia="楷體-簡" w:hAnsi="楷體-簡"/>
        </w:rPr>
        <w:t>Input</w:t>
      </w:r>
      <w:r w:rsidR="00180DC9">
        <w:rPr>
          <w:rFonts w:ascii="楷體-簡" w:eastAsia="楷體-簡" w:hAnsi="楷體-簡" w:hint="eastAsia"/>
        </w:rPr>
        <w:t>訊號有奇數個</w:t>
      </w:r>
      <w:r w:rsidR="00180DC9">
        <w:rPr>
          <w:rFonts w:ascii="楷體-簡" w:eastAsia="楷體-簡" w:hAnsi="楷體-簡"/>
        </w:rPr>
        <w:t>1</w:t>
      </w:r>
      <w:r w:rsidR="00180DC9">
        <w:rPr>
          <w:rFonts w:ascii="楷體-簡" w:eastAsia="楷體-簡" w:hAnsi="楷體-簡" w:hint="eastAsia"/>
        </w:rPr>
        <w:t>)</w:t>
      </w:r>
      <w:r>
        <w:rPr>
          <w:rFonts w:ascii="楷體-簡" w:eastAsia="楷體-簡" w:hAnsi="楷體-簡" w:hint="eastAsia"/>
        </w:rPr>
        <w:t xml:space="preserve">，將 </w:t>
      </w:r>
      <w:r>
        <w:rPr>
          <w:rFonts w:ascii="楷體-簡" w:eastAsia="楷體-簡" w:hAnsi="楷體-簡"/>
        </w:rPr>
        <w:t>XOR</w:t>
      </w:r>
      <w:r>
        <w:rPr>
          <w:rFonts w:ascii="楷體-簡" w:eastAsia="楷體-簡" w:hAnsi="楷體-簡" w:hint="eastAsia"/>
        </w:rPr>
        <w:t>並在一起時做出結果。</w:t>
      </w:r>
    </w:p>
    <w:p w14:paraId="239F1424" w14:textId="77777777" w:rsidR="00AA348E" w:rsidRPr="00055382" w:rsidRDefault="00FE1236" w:rsidP="00FE1236">
      <w:pPr>
        <w:pStyle w:val="a8"/>
        <w:ind w:leftChars="0" w:left="96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ab/>
        <w:t>(1)</w:t>
      </w:r>
      <w:r w:rsidRPr="00055382">
        <w:rPr>
          <w:rFonts w:ascii="楷體-簡" w:eastAsia="楷體-簡" w:hAnsi="楷體-簡" w:hint="eastAsia"/>
          <w:sz w:val="32"/>
          <w:szCs w:val="32"/>
        </w:rPr>
        <w:t>實驗</w:t>
      </w:r>
      <w:r w:rsidR="00462845" w:rsidRPr="00055382">
        <w:rPr>
          <w:rFonts w:ascii="楷體-簡" w:eastAsia="楷體-簡" w:hAnsi="楷體-簡" w:hint="eastAsia"/>
          <w:sz w:val="32"/>
          <w:szCs w:val="32"/>
        </w:rPr>
        <w:t>電路圖</w:t>
      </w:r>
    </w:p>
    <w:p w14:paraId="28D46CE4" w14:textId="0DDDB3D4" w:rsidR="00AA348E" w:rsidRPr="00055382" w:rsidRDefault="00910F04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487E98" wp14:editId="5A1D0BBA">
                <wp:simplePos x="0" y="0"/>
                <wp:positionH relativeFrom="column">
                  <wp:posOffset>933893</wp:posOffset>
                </wp:positionH>
                <wp:positionV relativeFrom="paragraph">
                  <wp:posOffset>81516</wp:posOffset>
                </wp:positionV>
                <wp:extent cx="3289005" cy="1481470"/>
                <wp:effectExtent l="0" t="0" r="13335" b="17145"/>
                <wp:wrapNone/>
                <wp:docPr id="23" name="文字方塊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89005" cy="1481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395B61E" w14:textId="387E69AA" w:rsidR="00910F04" w:rsidRDefault="00910F0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4A87D17" wp14:editId="5BB6CCBF">
                                  <wp:extent cx="3099435" cy="1249045"/>
                                  <wp:effectExtent l="0" t="0" r="0" b="0"/>
                                  <wp:docPr id="24" name="圖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圖片 24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99435" cy="12490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487E98" id="_x0000_t202" coordsize="21600,21600" o:spt="202" path="m,l,21600r21600,l21600,xe">
                <v:stroke joinstyle="miter"/>
                <v:path gradientshapeok="t" o:connecttype="rect"/>
              </v:shapetype>
              <v:shape id="文字方塊 23" o:spid="_x0000_s1026" type="#_x0000_t202" style="position:absolute;margin-left:73.55pt;margin-top:6.4pt;width:259pt;height:116.6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" fillcolor="white [3201]" strokeweight=".5pt">
                <v:textbox>
                  <w:txbxContent>
                    <w:p w14:paraId="3395B61E" w14:textId="387E69AA" w:rsidR="00910F04" w:rsidRDefault="00910F04">
                      <w:r>
                        <w:rPr>
                          <w:noProof/>
                        </w:rPr>
                        <w:drawing>
                          <wp:inline distT="0" distB="0" distL="0" distR="0" wp14:anchorId="64A87D17" wp14:editId="5BB6CCBF">
                            <wp:extent cx="3099435" cy="1249045"/>
                            <wp:effectExtent l="0" t="0" r="0" b="0"/>
                            <wp:docPr id="24" name="圖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圖片 24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99435" cy="12490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8622910" w14:textId="77777777" w:rsidR="00AA348E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4AA846A7" w14:textId="2757CAB2" w:rsidR="00211D84" w:rsidRDefault="00211D84" w:rsidP="00AB3DDA">
      <w:pPr>
        <w:rPr>
          <w:rFonts w:ascii="楷體-簡" w:eastAsia="楷體-簡" w:hAnsi="楷體-簡"/>
          <w:sz w:val="32"/>
          <w:szCs w:val="32"/>
        </w:rPr>
      </w:pPr>
    </w:p>
    <w:p w14:paraId="6E07C642" w14:textId="77777777" w:rsidR="00910F04" w:rsidRPr="00055382" w:rsidRDefault="00910F04" w:rsidP="00AB3DDA">
      <w:pPr>
        <w:rPr>
          <w:rFonts w:ascii="楷體-簡" w:eastAsia="楷體-簡" w:hAnsi="楷體-簡" w:hint="eastAsia"/>
          <w:sz w:val="32"/>
          <w:szCs w:val="32"/>
        </w:rPr>
      </w:pPr>
    </w:p>
    <w:p w14:paraId="34AB46F1" w14:textId="106F5A85" w:rsidR="00211D84" w:rsidRDefault="00211D84" w:rsidP="00211D84">
      <w:pPr>
        <w:ind w:left="960" w:firstLine="48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>(2)</w:t>
      </w: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29CD4FF6" w14:textId="5EC7B85D" w:rsidR="00785283" w:rsidRDefault="00910F04" w:rsidP="00785283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CE694" wp14:editId="0FEBEBF5">
                <wp:simplePos x="0" y="0"/>
                <wp:positionH relativeFrom="column">
                  <wp:posOffset>933612</wp:posOffset>
                </wp:positionH>
                <wp:positionV relativeFrom="paragraph">
                  <wp:posOffset>106193</wp:posOffset>
                </wp:positionV>
                <wp:extent cx="2658139" cy="1850065"/>
                <wp:effectExtent l="0" t="0" r="8890" b="17145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8139" cy="18500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6DC4C" w14:textId="75144153" w:rsidR="00EA539C" w:rsidRDefault="00910F04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1AF947" wp14:editId="1916FAD1">
                                  <wp:extent cx="2438400" cy="1828800"/>
                                  <wp:effectExtent l="0" t="0" r="0" b="0"/>
                                  <wp:docPr id="25" name="圖片 2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圖片 25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1788" cy="18388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E694" id="文字方塊 30" o:spid="_x0000_s1027" type="#_x0000_t202" style="position:absolute;margin-left:73.5pt;margin-top:8.35pt;width:209.3pt;height:145.6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" fillcolor="white [3201]" strokeweight=".5pt">
                <v:textbox>
                  <w:txbxContent>
                    <w:p w14:paraId="1A76DC4C" w14:textId="75144153" w:rsidR="00EA539C" w:rsidRDefault="00910F04">
                      <w:r>
                        <w:rPr>
                          <w:noProof/>
                        </w:rPr>
                        <w:drawing>
                          <wp:inline distT="0" distB="0" distL="0" distR="0" wp14:anchorId="251AF947" wp14:editId="1916FAD1">
                            <wp:extent cx="2438400" cy="1828800"/>
                            <wp:effectExtent l="0" t="0" r="0" b="0"/>
                            <wp:docPr id="25" name="圖片 2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圖片 25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1788" cy="18388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8163FD" w14:textId="003996BC" w:rsidR="00AA348E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32E5AFA9" w14:textId="2570AE6D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3090BC90" w14:textId="144BF2E9" w:rsidR="00785283" w:rsidRDefault="00910F04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0B28C3E" wp14:editId="772CB86F">
                <wp:simplePos x="0" y="0"/>
                <wp:positionH relativeFrom="column">
                  <wp:posOffset>890899</wp:posOffset>
                </wp:positionH>
                <wp:positionV relativeFrom="paragraph">
                  <wp:posOffset>-153824</wp:posOffset>
                </wp:positionV>
                <wp:extent cx="2983889" cy="4373525"/>
                <wp:effectExtent l="0" t="0" r="13335" b="8255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83889" cy="43735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D6035E" w14:textId="2FD9455A" w:rsidR="00910F04" w:rsidRDefault="004A563D" w:rsidP="00910F04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3D464CB6" wp14:editId="34AEDA55">
                                  <wp:extent cx="2889885" cy="4275455"/>
                                  <wp:effectExtent l="0" t="0" r="5715" b="4445"/>
                                  <wp:docPr id="60" name="圖片 60" descr="一張含有 資料表, 日曆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圖片 60" descr="一張含有 資料表, 日曆 的圖片&#10;&#10;自動產生的描述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89885" cy="42754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B28C3E" id="文字方塊 32" o:spid="_x0000_s1028" type="#_x0000_t202" style="position:absolute;margin-left:70.15pt;margin-top:-12.1pt;width:234.95pt;height:344.3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" fillcolor="white [3201]" strokeweight=".5pt">
                <v:textbox>
                  <w:txbxContent>
                    <w:p w14:paraId="13D6035E" w14:textId="2FD9455A" w:rsidR="00910F04" w:rsidRDefault="004A563D" w:rsidP="00910F04">
                      <w:pPr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3D464CB6" wp14:editId="34AEDA55">
                            <wp:extent cx="2889885" cy="4275455"/>
                            <wp:effectExtent l="0" t="0" r="5715" b="4445"/>
                            <wp:docPr id="60" name="圖片 60" descr="一張含有 資料表, 日曆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圖片 60" descr="一張含有 資料表, 日曆 的圖片&#10;&#10;自動產生的描述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89885" cy="42754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9EB5CE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52B18357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7F0882D5" w14:textId="76CCE3C5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2D4AE744" w14:textId="2D96E85B" w:rsidR="00910F04" w:rsidRDefault="00910F04" w:rsidP="00AA348E">
      <w:pPr>
        <w:rPr>
          <w:rFonts w:ascii="楷體-簡" w:eastAsia="楷體-簡" w:hAnsi="楷體-簡"/>
          <w:sz w:val="32"/>
          <w:szCs w:val="32"/>
        </w:rPr>
      </w:pPr>
    </w:p>
    <w:p w14:paraId="115CBDEF" w14:textId="2DEF2941" w:rsidR="00910F04" w:rsidRDefault="00910F04" w:rsidP="00AA348E">
      <w:pPr>
        <w:rPr>
          <w:rFonts w:ascii="楷體-簡" w:eastAsia="楷體-簡" w:hAnsi="楷體-簡"/>
          <w:sz w:val="32"/>
          <w:szCs w:val="32"/>
        </w:rPr>
      </w:pPr>
    </w:p>
    <w:p w14:paraId="4B0E7BA1" w14:textId="05A9A13D" w:rsidR="00910F04" w:rsidRDefault="00910F04" w:rsidP="00AA348E">
      <w:pPr>
        <w:rPr>
          <w:rFonts w:ascii="楷體-簡" w:eastAsia="楷體-簡" w:hAnsi="楷體-簡"/>
          <w:sz w:val="32"/>
          <w:szCs w:val="32"/>
        </w:rPr>
      </w:pPr>
    </w:p>
    <w:p w14:paraId="579B5B27" w14:textId="7E04D7A2" w:rsidR="00910F04" w:rsidRDefault="00910F04" w:rsidP="00AA348E">
      <w:pPr>
        <w:rPr>
          <w:rFonts w:ascii="楷體-簡" w:eastAsia="楷體-簡" w:hAnsi="楷體-簡"/>
          <w:sz w:val="32"/>
          <w:szCs w:val="32"/>
        </w:rPr>
      </w:pPr>
    </w:p>
    <w:p w14:paraId="1AD15458" w14:textId="77777777" w:rsidR="00910F04" w:rsidRPr="00055382" w:rsidRDefault="00910F04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04902A9B" w14:textId="77777777" w:rsidR="00AA348E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29BF2E4A" w14:textId="778B5796" w:rsidR="002E4993" w:rsidRPr="00910F04" w:rsidRDefault="002E4993" w:rsidP="00910F04">
      <w:pPr>
        <w:pStyle w:val="a8"/>
        <w:numPr>
          <w:ilvl w:val="0"/>
          <w:numId w:val="4"/>
        </w:numPr>
        <w:ind w:leftChars="0"/>
        <w:rPr>
          <w:rFonts w:ascii="楷體-簡" w:eastAsia="楷體-簡" w:hAnsi="楷體-簡"/>
          <w:sz w:val="32"/>
          <w:szCs w:val="32"/>
        </w:rPr>
      </w:pPr>
      <w:r w:rsidRPr="00910F04">
        <w:rPr>
          <w:rFonts w:ascii="楷體-簡" w:eastAsia="楷體-簡" w:hAnsi="楷體-簡" w:hint="eastAsia"/>
          <w:sz w:val="32"/>
          <w:szCs w:val="32"/>
        </w:rPr>
        <w:t>實驗</w:t>
      </w:r>
      <w:r w:rsidRPr="00910F04">
        <w:rPr>
          <w:rFonts w:ascii="楷體-簡" w:eastAsia="楷體-簡" w:hAnsi="楷體-簡"/>
          <w:sz w:val="32"/>
          <w:szCs w:val="32"/>
        </w:rPr>
        <w:t>(</w:t>
      </w:r>
      <w:r w:rsidRPr="00910F04">
        <w:rPr>
          <w:rFonts w:ascii="楷體-簡" w:eastAsia="楷體-簡" w:hAnsi="楷體-簡" w:hint="eastAsia"/>
          <w:sz w:val="32"/>
          <w:szCs w:val="32"/>
        </w:rPr>
        <w:t>二</w:t>
      </w:r>
      <w:r w:rsidRPr="00910F04">
        <w:rPr>
          <w:rFonts w:ascii="楷體-簡" w:eastAsia="楷體-簡" w:hAnsi="楷體-簡"/>
          <w:sz w:val="32"/>
          <w:szCs w:val="32"/>
        </w:rPr>
        <w:t>)</w:t>
      </w:r>
    </w:p>
    <w:p w14:paraId="6E0051B8" w14:textId="77777777" w:rsidR="00910F04" w:rsidRPr="00910F04" w:rsidRDefault="00910F04" w:rsidP="00910F04">
      <w:pPr>
        <w:ind w:left="960"/>
        <w:rPr>
          <w:rFonts w:ascii="楷體-簡" w:eastAsia="楷體-簡" w:hAnsi="楷體-簡"/>
        </w:rPr>
      </w:pPr>
      <w:r w:rsidRPr="00910F04">
        <w:rPr>
          <w:rFonts w:ascii="楷體-簡" w:eastAsia="楷體-簡" w:hAnsi="楷體-簡" w:hint="eastAsia"/>
        </w:rPr>
        <w:t>從已知的邏輯圖開始</w:t>
      </w:r>
      <w:r w:rsidRPr="00910F04">
        <w:rPr>
          <w:rFonts w:ascii="楷體-簡" w:eastAsia="楷體-簡" w:hAnsi="楷體-簡"/>
        </w:rPr>
        <w:t xml:space="preserve">, </w:t>
      </w:r>
      <w:r w:rsidRPr="00910F04">
        <w:rPr>
          <w:rFonts w:ascii="楷體-簡" w:eastAsia="楷體-簡" w:hAnsi="楷體-簡" w:hint="eastAsia"/>
        </w:rPr>
        <w:t xml:space="preserve">進行邏輯化簡以減少邏輯閘和 </w:t>
      </w:r>
      <w:r w:rsidRPr="00910F04">
        <w:rPr>
          <w:rFonts w:ascii="楷體-簡" w:eastAsia="楷體-簡" w:hAnsi="楷體-簡"/>
        </w:rPr>
        <w:t>IC 的數目.</w:t>
      </w:r>
    </w:p>
    <w:p w14:paraId="1D4C0093" w14:textId="77777777" w:rsidR="00910F04" w:rsidRPr="00910F04" w:rsidRDefault="00910F04" w:rsidP="00910F04">
      <w:pPr>
        <w:numPr>
          <w:ilvl w:val="0"/>
          <w:numId w:val="7"/>
        </w:numPr>
        <w:tabs>
          <w:tab w:val="num" w:pos="720"/>
        </w:tabs>
        <w:rPr>
          <w:rFonts w:ascii="楷體-簡" w:eastAsia="楷體-簡" w:hAnsi="楷體-簡"/>
        </w:rPr>
      </w:pPr>
      <w:r w:rsidRPr="00910F04">
        <w:rPr>
          <w:rFonts w:ascii="楷體-簡" w:eastAsia="楷體-簡" w:hAnsi="楷體-簡" w:hint="eastAsia"/>
        </w:rPr>
        <w:t>寫出此電路的布林函數</w:t>
      </w:r>
      <w:r w:rsidRPr="00910F04">
        <w:rPr>
          <w:rFonts w:ascii="楷體-簡" w:eastAsia="楷體-簡" w:hAnsi="楷體-簡"/>
        </w:rPr>
        <w:t xml:space="preserve">, </w:t>
      </w:r>
      <w:r w:rsidRPr="00910F04">
        <w:rPr>
          <w:rFonts w:ascii="楷體-簡" w:eastAsia="楷體-簡" w:hAnsi="楷體-簡" w:hint="eastAsia"/>
        </w:rPr>
        <w:t>並利用布林代數簡化它</w:t>
      </w:r>
      <w:r w:rsidRPr="00910F04">
        <w:rPr>
          <w:rFonts w:ascii="楷體-簡" w:eastAsia="楷體-簡" w:hAnsi="楷體-簡"/>
        </w:rPr>
        <w:t xml:space="preserve">. </w:t>
      </w:r>
    </w:p>
    <w:p w14:paraId="3B6046DD" w14:textId="1430E28B" w:rsidR="00910F04" w:rsidRDefault="00910F04" w:rsidP="00910F04">
      <w:pPr>
        <w:numPr>
          <w:ilvl w:val="0"/>
          <w:numId w:val="7"/>
        </w:numPr>
        <w:tabs>
          <w:tab w:val="num" w:pos="720"/>
        </w:tabs>
        <w:rPr>
          <w:rFonts w:ascii="楷體-簡" w:eastAsia="楷體-簡" w:hAnsi="楷體-簡"/>
        </w:rPr>
      </w:pPr>
      <w:r w:rsidRPr="00910F04">
        <w:rPr>
          <w:rFonts w:ascii="楷體-簡" w:eastAsia="楷體-簡" w:hAnsi="楷體-簡" w:hint="eastAsia"/>
        </w:rPr>
        <w:t xml:space="preserve">請使用一顆 </w:t>
      </w:r>
      <w:r w:rsidRPr="00910F04">
        <w:rPr>
          <w:rFonts w:ascii="楷體-簡" w:eastAsia="楷體-簡" w:hAnsi="楷體-簡"/>
        </w:rPr>
        <w:t xml:space="preserve">7400, </w:t>
      </w:r>
      <w:r w:rsidRPr="00910F04">
        <w:rPr>
          <w:rFonts w:ascii="楷體-簡" w:eastAsia="楷體-簡" w:hAnsi="楷體-簡" w:hint="eastAsia"/>
        </w:rPr>
        <w:t>建立簡化後的電路</w:t>
      </w:r>
      <w:r w:rsidRPr="00910F04">
        <w:rPr>
          <w:rFonts w:ascii="楷體-簡" w:eastAsia="楷體-簡" w:hAnsi="楷體-簡"/>
        </w:rPr>
        <w:t xml:space="preserve">.  </w:t>
      </w:r>
    </w:p>
    <w:p w14:paraId="326F9D54" w14:textId="1452F41E" w:rsidR="00910F04" w:rsidRDefault="00910F04" w:rsidP="00910F04">
      <w:pPr>
        <w:ind w:left="1320"/>
        <w:rPr>
          <w:rFonts w:ascii="楷體-簡" w:eastAsia="楷體-簡" w:hAnsi="楷體-簡"/>
        </w:rPr>
      </w:pPr>
      <w:r w:rsidRPr="00910F04">
        <w:rPr>
          <w:rFonts w:ascii="楷體-簡" w:eastAsia="楷體-簡" w:hAnsi="楷體-簡"/>
        </w:rPr>
        <w:drawing>
          <wp:inline distT="0" distB="0" distL="0" distR="0" wp14:anchorId="266943F8" wp14:editId="4AE491A2">
            <wp:extent cx="2537184" cy="1920949"/>
            <wp:effectExtent l="0" t="0" r="3175" b="0"/>
            <wp:docPr id="24581" name="圖片 1" descr="一張含有 圖表 的圖片&#10;&#10;自動產生的描述">
              <a:extLst xmlns:a="http://schemas.openxmlformats.org/drawingml/2006/main">
                <a:ext uri="{FF2B5EF4-FFF2-40B4-BE49-F238E27FC236}">
                  <a16:creationId xmlns:a16="http://schemas.microsoft.com/office/drawing/2014/main" id="{79BD2D5B-F8BC-E082-1C50-912694E698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81" name="圖片 1" descr="一張含有 圖表 的圖片&#10;&#10;自動產生的描述">
                      <a:extLst>
                        <a:ext uri="{FF2B5EF4-FFF2-40B4-BE49-F238E27FC236}">
                          <a16:creationId xmlns:a16="http://schemas.microsoft.com/office/drawing/2014/main" id="{79BD2D5B-F8BC-E082-1C50-912694E698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949" cy="1962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99E1E" w14:textId="64460B3E" w:rsidR="009C4558" w:rsidRDefault="009C4558" w:rsidP="009C4558">
      <w:pPr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lastRenderedPageBreak/>
        <w:tab/>
      </w:r>
      <w:r>
        <w:rPr>
          <w:rFonts w:ascii="楷體-簡" w:eastAsia="楷體-簡" w:hAnsi="楷體-簡"/>
        </w:rPr>
        <w:tab/>
      </w:r>
      <w:r>
        <w:rPr>
          <w:rFonts w:ascii="楷體-簡" w:eastAsia="楷體-簡" w:hAnsi="楷體-簡" w:hint="eastAsia"/>
        </w:rPr>
        <w:t xml:space="preserve">利用 </w:t>
      </w:r>
      <w:r>
        <w:rPr>
          <w:rFonts w:ascii="楷體-簡" w:eastAsia="楷體-簡" w:hAnsi="楷體-簡" w:hint="eastAsia"/>
          <w:noProof/>
        </w:rPr>
        <w:drawing>
          <wp:inline distT="0" distB="0" distL="0" distR="0" wp14:anchorId="2A35C32B" wp14:editId="7C07380C">
            <wp:extent cx="992370" cy="311888"/>
            <wp:effectExtent l="0" t="0" r="0" b="571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207" cy="3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簡" w:eastAsia="楷體-簡" w:hAnsi="楷體-簡" w:hint="eastAsia"/>
        </w:rPr>
        <w:t>化簡布林運算式。</w:t>
      </w:r>
    </w:p>
    <w:p w14:paraId="1E451F73" w14:textId="453A09D3" w:rsidR="009C4558" w:rsidRDefault="009C4558" w:rsidP="009C4558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</w:rPr>
        <w:tab/>
      </w:r>
      <w:r>
        <w:rPr>
          <w:rFonts w:ascii="楷體-簡" w:eastAsia="楷體-簡" w:hAnsi="楷體-簡"/>
        </w:rPr>
        <w:tab/>
      </w:r>
      <w:r w:rsidRPr="009C4558">
        <w:rPr>
          <w:rFonts w:ascii="楷體-簡" w:eastAsia="楷體-簡" w:hAnsi="楷體-簡" w:hint="eastAsia"/>
        </w:rPr>
        <w:t>簡化後的運算式子</w:t>
      </w:r>
      <w:r>
        <w:rPr>
          <w:rFonts w:ascii="楷體-簡" w:eastAsia="楷體-簡" w:hAnsi="楷體-簡" w:hint="eastAsia"/>
        </w:rPr>
        <w:t>：</w:t>
      </w:r>
    </w:p>
    <w:p w14:paraId="6E2A3FAF" w14:textId="5E97C3C9" w:rsidR="009C4558" w:rsidRPr="009C4558" w:rsidRDefault="009C4558" w:rsidP="009C4558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w:drawing>
          <wp:inline distT="0" distB="0" distL="0" distR="0" wp14:anchorId="6CE03E30" wp14:editId="71BEB0E5">
            <wp:extent cx="5274310" cy="857250"/>
            <wp:effectExtent l="0" t="0" r="0" b="6350"/>
            <wp:docPr id="28" name="圖片 28" descr="一張含有 文字, 裝置, 測量儀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圖片 28" descr="一張含有 文字, 裝置, 測量儀器 的圖片&#10;&#10;自動產生的描述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8648" w14:textId="27FB199F" w:rsidR="002E4993" w:rsidRDefault="009C4558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712B02B" wp14:editId="590FE3E4">
                <wp:simplePos x="0" y="0"/>
                <wp:positionH relativeFrom="column">
                  <wp:posOffset>856716</wp:posOffset>
                </wp:positionH>
                <wp:positionV relativeFrom="paragraph">
                  <wp:posOffset>410198</wp:posOffset>
                </wp:positionV>
                <wp:extent cx="3444949" cy="2580830"/>
                <wp:effectExtent l="0" t="0" r="9525" b="10160"/>
                <wp:wrapNone/>
                <wp:docPr id="33" name="文字方塊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949" cy="258083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87748AF" w14:textId="09AF4BF8" w:rsidR="009C4558" w:rsidRDefault="00996C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5021AEC" wp14:editId="71BDE039">
                                  <wp:extent cx="3255645" cy="2335530"/>
                                  <wp:effectExtent l="0" t="0" r="0" b="1270"/>
                                  <wp:docPr id="57" name="圖片 57" descr="一張含有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7" name="圖片 57" descr="一張含有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55645" cy="23355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2B02B" id="文字方塊 33" o:spid="_x0000_s1029" type="#_x0000_t202" style="position:absolute;margin-left:67.45pt;margin-top:32.3pt;width:271.25pt;height:203.2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" fillcolor="white [3201]" strokeweight=".5pt">
                <v:textbox>
                  <w:txbxContent>
                    <w:p w14:paraId="587748AF" w14:textId="09AF4BF8" w:rsidR="009C4558" w:rsidRDefault="00996C82">
                      <w:r>
                        <w:rPr>
                          <w:noProof/>
                        </w:rPr>
                        <w:drawing>
                          <wp:inline distT="0" distB="0" distL="0" distR="0" wp14:anchorId="25021AEC" wp14:editId="71BDE039">
                            <wp:extent cx="3255645" cy="2335530"/>
                            <wp:effectExtent l="0" t="0" r="0" b="1270"/>
                            <wp:docPr id="57" name="圖片 57" descr="一張含有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7" name="圖片 57" descr="一張含有 圖表 的圖片&#10;&#10;自動產生的描述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55645" cy="23355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E4993">
        <w:rPr>
          <w:rFonts w:ascii="楷體-簡" w:eastAsia="楷體-簡" w:hAnsi="楷體-簡"/>
          <w:sz w:val="32"/>
          <w:szCs w:val="32"/>
        </w:rPr>
        <w:tab/>
      </w:r>
      <w:r w:rsidR="002E4993">
        <w:rPr>
          <w:rFonts w:ascii="楷體-簡" w:eastAsia="楷體-簡" w:hAnsi="楷體-簡"/>
          <w:sz w:val="32"/>
          <w:szCs w:val="32"/>
        </w:rPr>
        <w:tab/>
        <w:t>(1)</w:t>
      </w:r>
      <w:r w:rsidR="002E4993"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5CBDE8D8" w14:textId="77777777" w:rsidR="009C4558" w:rsidRDefault="00910F04" w:rsidP="009C4558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ab/>
      </w:r>
    </w:p>
    <w:p w14:paraId="515B244A" w14:textId="77777777" w:rsidR="009C4558" w:rsidRDefault="009C4558" w:rsidP="009C4558">
      <w:pPr>
        <w:rPr>
          <w:rFonts w:ascii="楷體-簡" w:eastAsia="楷體-簡" w:hAnsi="楷體-簡"/>
          <w:sz w:val="32"/>
          <w:szCs w:val="32"/>
        </w:rPr>
      </w:pPr>
    </w:p>
    <w:p w14:paraId="06BABD97" w14:textId="77777777" w:rsidR="009C4558" w:rsidRDefault="009C4558" w:rsidP="009C4558">
      <w:pPr>
        <w:rPr>
          <w:rFonts w:ascii="楷體-簡" w:eastAsia="楷體-簡" w:hAnsi="楷體-簡"/>
          <w:sz w:val="32"/>
          <w:szCs w:val="32"/>
        </w:rPr>
      </w:pPr>
    </w:p>
    <w:p w14:paraId="5E0FFD3D" w14:textId="77777777" w:rsidR="009C4558" w:rsidRDefault="009C4558" w:rsidP="009C4558">
      <w:pPr>
        <w:rPr>
          <w:rFonts w:ascii="楷體-簡" w:eastAsia="楷體-簡" w:hAnsi="楷體-簡"/>
          <w:sz w:val="32"/>
          <w:szCs w:val="32"/>
        </w:rPr>
      </w:pPr>
    </w:p>
    <w:p w14:paraId="2530CD57" w14:textId="77777777" w:rsidR="009C4558" w:rsidRDefault="009C4558" w:rsidP="009C4558">
      <w:pPr>
        <w:rPr>
          <w:rFonts w:ascii="楷體-簡" w:eastAsia="楷體-簡" w:hAnsi="楷體-簡"/>
          <w:sz w:val="32"/>
          <w:szCs w:val="32"/>
        </w:rPr>
      </w:pPr>
    </w:p>
    <w:p w14:paraId="444DAD53" w14:textId="2673026D" w:rsidR="009C4558" w:rsidRDefault="00910F04" w:rsidP="009C4558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</w:p>
    <w:p w14:paraId="781FFFC8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ab/>
        <w:t>(2)</w:t>
      </w:r>
      <w:r>
        <w:rPr>
          <w:rFonts w:ascii="楷體-簡" w:eastAsia="楷體-簡" w:hAnsi="楷體-簡" w:hint="eastAsia"/>
          <w:sz w:val="32"/>
          <w:szCs w:val="32"/>
        </w:rPr>
        <w:t>實驗結果</w:t>
      </w:r>
    </w:p>
    <w:p w14:paraId="7EA49D6E" w14:textId="77777777" w:rsidR="002E4993" w:rsidRDefault="00264CEA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D4C024" wp14:editId="3429394A">
                <wp:simplePos x="0" y="0"/>
                <wp:positionH relativeFrom="column">
                  <wp:posOffset>756404</wp:posOffset>
                </wp:positionH>
                <wp:positionV relativeFrom="paragraph">
                  <wp:posOffset>27940</wp:posOffset>
                </wp:positionV>
                <wp:extent cx="3628759" cy="2764008"/>
                <wp:effectExtent l="0" t="0" r="16510" b="17780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28759" cy="276400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2B9BF" w14:textId="0715E26D" w:rsidR="00264CEA" w:rsidRDefault="009C455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D9C26E4" wp14:editId="4910EE97">
                                  <wp:extent cx="3430037" cy="2572739"/>
                                  <wp:effectExtent l="0" t="0" r="0" b="5715"/>
                                  <wp:docPr id="56" name="圖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圖片 56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61649" cy="259645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C024" id="文字方塊 53" o:spid="_x0000_s1030" type="#_x0000_t202" style="position:absolute;margin-left:59.55pt;margin-top:2.2pt;width:285.75pt;height:217.6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" fillcolor="white [3201]" strokeweight=".5pt">
                <v:textbox>
                  <w:txbxContent>
                    <w:p w14:paraId="6632B9BF" w14:textId="0715E26D" w:rsidR="00264CEA" w:rsidRDefault="009C4558">
                      <w:r>
                        <w:rPr>
                          <w:noProof/>
                        </w:rPr>
                        <w:drawing>
                          <wp:inline distT="0" distB="0" distL="0" distR="0" wp14:anchorId="6D9C26E4" wp14:editId="4910EE97">
                            <wp:extent cx="3430037" cy="2572739"/>
                            <wp:effectExtent l="0" t="0" r="0" b="5715"/>
                            <wp:docPr id="56" name="圖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圖片 56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61649" cy="259645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875E2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6D0F0862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4C19B06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2652619" w14:textId="299DEF7F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2AF9B068" w14:textId="5B4FF81D" w:rsidR="009C4558" w:rsidRDefault="009C4558" w:rsidP="00AA348E">
      <w:pPr>
        <w:rPr>
          <w:rFonts w:ascii="楷體-簡" w:eastAsia="楷體-簡" w:hAnsi="楷體-簡"/>
          <w:sz w:val="32"/>
          <w:szCs w:val="32"/>
        </w:rPr>
      </w:pPr>
    </w:p>
    <w:p w14:paraId="25EE534B" w14:textId="42FE2728" w:rsidR="009C4558" w:rsidRDefault="009C4558" w:rsidP="00AA348E">
      <w:pPr>
        <w:rPr>
          <w:rFonts w:ascii="楷體-簡" w:eastAsia="楷體-簡" w:hAnsi="楷體-簡"/>
          <w:sz w:val="32"/>
          <w:szCs w:val="32"/>
        </w:rPr>
      </w:pPr>
    </w:p>
    <w:p w14:paraId="2B310B3D" w14:textId="467FCE85" w:rsidR="009C4558" w:rsidRDefault="00996C82" w:rsidP="00AA348E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02290F8" wp14:editId="6E0BDE3A">
                <wp:simplePos x="0" y="0"/>
                <wp:positionH relativeFrom="column">
                  <wp:posOffset>933082</wp:posOffset>
                </wp:positionH>
                <wp:positionV relativeFrom="paragraph">
                  <wp:posOffset>127635</wp:posOffset>
                </wp:positionV>
                <wp:extent cx="3085032" cy="3119215"/>
                <wp:effectExtent l="0" t="0" r="13970" b="17780"/>
                <wp:wrapNone/>
                <wp:docPr id="58" name="文字方塊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85032" cy="31192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357586" w14:textId="6EA86BF4" w:rsidR="00996C82" w:rsidRDefault="00996C8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E425D56" wp14:editId="16A8AFBC">
                                  <wp:extent cx="2846070" cy="3021330"/>
                                  <wp:effectExtent l="0" t="0" r="0" b="1270"/>
                                  <wp:docPr id="59" name="圖片 59" descr="一張含有 資料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圖片 59" descr="一張含有 資料表 的圖片&#10;&#10;自動產生的描述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846070" cy="3021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02290F8" id="文字方塊 58" o:spid="_x0000_s1031" type="#_x0000_t202" style="position:absolute;margin-left:73.45pt;margin-top:10.05pt;width:242.9pt;height:245.6pt;z-index:2516705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" fillcolor="white [3201]" strokeweight=".5pt">
                <v:textbox>
                  <w:txbxContent>
                    <w:p w14:paraId="27357586" w14:textId="6EA86BF4" w:rsidR="00996C82" w:rsidRDefault="00996C82">
                      <w:r>
                        <w:rPr>
                          <w:noProof/>
                        </w:rPr>
                        <w:drawing>
                          <wp:inline distT="0" distB="0" distL="0" distR="0" wp14:anchorId="4E425D56" wp14:editId="16A8AFBC">
                            <wp:extent cx="2846070" cy="3021330"/>
                            <wp:effectExtent l="0" t="0" r="0" b="1270"/>
                            <wp:docPr id="59" name="圖片 59" descr="一張含有 資料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圖片 59" descr="一張含有 資料表 的圖片&#10;&#10;自動產生的描述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846070" cy="3021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EB194F3" w14:textId="5EDE4477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0FF57F78" w14:textId="5827EA32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0E506492" w14:textId="6C38DEF7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5CCE9C38" w14:textId="7D4BFF29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6788BA88" w14:textId="0368F051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6E0214CC" w14:textId="606A8D72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72C1398F" w14:textId="79CA1968" w:rsidR="00996C82" w:rsidRDefault="00996C82" w:rsidP="00AA348E">
      <w:pPr>
        <w:rPr>
          <w:rFonts w:ascii="楷體-簡" w:eastAsia="楷體-簡" w:hAnsi="楷體-簡"/>
          <w:sz w:val="32"/>
          <w:szCs w:val="32"/>
        </w:rPr>
      </w:pPr>
    </w:p>
    <w:p w14:paraId="593DB1BA" w14:textId="77777777" w:rsidR="00996C82" w:rsidRPr="00055382" w:rsidRDefault="00996C82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3ECA9E5D" w14:textId="5FECEE4F" w:rsidR="008F4066" w:rsidRPr="004A563D" w:rsidRDefault="004B70A8" w:rsidP="004A563D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4A563D">
        <w:rPr>
          <w:rFonts w:ascii="楷體-簡" w:eastAsia="楷體-簡" w:hAnsi="楷體-簡" w:hint="eastAsia"/>
          <w:sz w:val="32"/>
          <w:szCs w:val="32"/>
        </w:rPr>
        <w:t>問題討論心得</w:t>
      </w:r>
    </w:p>
    <w:p w14:paraId="62F158EA" w14:textId="7345B331" w:rsidR="004A563D" w:rsidRPr="004A563D" w:rsidRDefault="004A563D" w:rsidP="004A563D">
      <w:pPr>
        <w:ind w:left="480"/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sz w:val="32"/>
          <w:szCs w:val="32"/>
        </w:rPr>
        <w:t>本次實驗結合之前所學的邏輯閘，以及近期教的布林運算式做實作，</w:t>
      </w:r>
      <w:r w:rsidR="00476528">
        <w:rPr>
          <w:rFonts w:ascii="楷體-簡" w:eastAsia="楷體-簡" w:hAnsi="楷體-簡" w:hint="eastAsia"/>
          <w:sz w:val="32"/>
          <w:szCs w:val="32"/>
        </w:rPr>
        <w:t>奇中，</w:t>
      </w:r>
      <w:r>
        <w:rPr>
          <w:rFonts w:ascii="楷體-簡" w:eastAsia="楷體-簡" w:hAnsi="楷體-簡" w:hint="eastAsia"/>
          <w:sz w:val="32"/>
          <w:szCs w:val="32"/>
        </w:rPr>
        <w:t>化簡布林運算式使用</w:t>
      </w:r>
      <w:r>
        <w:rPr>
          <w:rFonts w:ascii="楷體-簡" w:eastAsia="楷體-簡" w:hAnsi="楷體-簡" w:hint="eastAsia"/>
          <w:noProof/>
        </w:rPr>
        <w:drawing>
          <wp:inline distT="0" distB="0" distL="0" distR="0" wp14:anchorId="7EC7C68F" wp14:editId="51195209">
            <wp:extent cx="992370" cy="311888"/>
            <wp:effectExtent l="0" t="0" r="0" b="5715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圖片 2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1207" cy="358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楷體-簡" w:eastAsia="楷體-簡" w:hAnsi="楷體-簡" w:hint="eastAsia"/>
          <w:sz w:val="32"/>
          <w:szCs w:val="32"/>
        </w:rPr>
        <w:t>之技巧化簡</w:t>
      </w:r>
      <w:r w:rsidR="00476528">
        <w:rPr>
          <w:rFonts w:ascii="楷體-簡" w:eastAsia="楷體-簡" w:hAnsi="楷體-簡" w:hint="eastAsia"/>
          <w:sz w:val="32"/>
          <w:szCs w:val="32"/>
        </w:rPr>
        <w:t>。</w:t>
      </w:r>
      <w:r>
        <w:rPr>
          <w:rFonts w:ascii="楷體-簡" w:eastAsia="楷體-簡" w:hAnsi="楷體-簡" w:hint="eastAsia"/>
          <w:sz w:val="32"/>
          <w:szCs w:val="32"/>
        </w:rPr>
        <w:t>將電路圖畫出，</w:t>
      </w:r>
      <w:r w:rsidR="00476528">
        <w:rPr>
          <w:rFonts w:ascii="楷體-簡" w:eastAsia="楷體-簡" w:hAnsi="楷體-簡" w:hint="eastAsia"/>
          <w:sz w:val="32"/>
          <w:szCs w:val="32"/>
        </w:rPr>
        <w:t>運用了狄摩根定理</w:t>
      </w:r>
      <w:r w:rsidR="00476528">
        <w:rPr>
          <w:rFonts w:ascii="楷體-簡" w:eastAsia="楷體-簡" w:hAnsi="楷體-簡" w:hint="eastAsia"/>
          <w:sz w:val="32"/>
          <w:szCs w:val="32"/>
        </w:rPr>
        <w:t>，將電路</w:t>
      </w:r>
      <w:r>
        <w:rPr>
          <w:rFonts w:ascii="楷體-簡" w:eastAsia="楷體-簡" w:hAnsi="楷體-簡" w:hint="eastAsia"/>
          <w:sz w:val="32"/>
          <w:szCs w:val="32"/>
        </w:rPr>
        <w:t>支配在一顆</w:t>
      </w:r>
      <w:r>
        <w:rPr>
          <w:rFonts w:ascii="楷體-簡" w:eastAsia="楷體-簡" w:hAnsi="楷體-簡"/>
          <w:sz w:val="32"/>
          <w:szCs w:val="32"/>
        </w:rPr>
        <w:t>NAND</w:t>
      </w:r>
      <w:r>
        <w:rPr>
          <w:rFonts w:ascii="楷體-簡" w:eastAsia="楷體-簡" w:hAnsi="楷體-簡" w:hint="eastAsia"/>
          <w:sz w:val="32"/>
          <w:szCs w:val="32"/>
        </w:rPr>
        <w:t>閘上</w:t>
      </w:r>
      <w:r w:rsidR="00476528">
        <w:rPr>
          <w:rFonts w:ascii="楷體-簡" w:eastAsia="楷體-簡" w:hAnsi="楷體-簡" w:hint="eastAsia"/>
          <w:sz w:val="32"/>
          <w:szCs w:val="32"/>
        </w:rPr>
        <w:t>。</w:t>
      </w:r>
      <w:r>
        <w:rPr>
          <w:rFonts w:ascii="楷體-簡" w:eastAsia="楷體-簡" w:hAnsi="楷體-簡" w:hint="eastAsia"/>
          <w:sz w:val="32"/>
          <w:szCs w:val="32"/>
        </w:rPr>
        <w:t>這次實驗運用了很多上課教的觀念，讓我們實作更加挑戰，也讓我們更加熟練運用。本次實驗從只有個運算式到做出電路，讓我覺得很有成就感。</w:t>
      </w:r>
    </w:p>
    <w:sectPr w:rsidR="004A563D" w:rsidRPr="004A563D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946497" w14:textId="77777777" w:rsidR="00CC7610" w:rsidRDefault="00CC7610" w:rsidP="009A10E0">
      <w:r>
        <w:separator/>
      </w:r>
    </w:p>
  </w:endnote>
  <w:endnote w:type="continuationSeparator" w:id="0">
    <w:p w14:paraId="5071D4DA" w14:textId="77777777" w:rsidR="00CC7610" w:rsidRDefault="00CC7610" w:rsidP="009A1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B900D8" w14:textId="77777777" w:rsidR="00CC7610" w:rsidRDefault="00CC7610" w:rsidP="009A10E0">
      <w:r>
        <w:separator/>
      </w:r>
    </w:p>
  </w:footnote>
  <w:footnote w:type="continuationSeparator" w:id="0">
    <w:p w14:paraId="62D81A3C" w14:textId="77777777" w:rsidR="00CC7610" w:rsidRDefault="00CC7610" w:rsidP="009A10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32E33"/>
    <w:multiLevelType w:val="hybridMultilevel"/>
    <w:tmpl w:val="08E0D9C6"/>
    <w:lvl w:ilvl="0" w:tplc="21D2C22A">
      <w:start w:val="1"/>
      <w:numFmt w:val="taiwaneseCountingThousand"/>
      <w:lvlText w:val="%1.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1E3760EC"/>
    <w:multiLevelType w:val="hybridMultilevel"/>
    <w:tmpl w:val="5E44E19C"/>
    <w:lvl w:ilvl="0" w:tplc="FFCE4F1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20021210"/>
    <w:multiLevelType w:val="hybridMultilevel"/>
    <w:tmpl w:val="433EF7B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99904C7"/>
    <w:multiLevelType w:val="hybridMultilevel"/>
    <w:tmpl w:val="DB20EA2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4" w15:restartNumberingAfterBreak="0">
    <w:nsid w:val="472924DD"/>
    <w:multiLevelType w:val="hybridMultilevel"/>
    <w:tmpl w:val="2982D836"/>
    <w:lvl w:ilvl="0" w:tplc="D046CE84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496A25FB"/>
    <w:multiLevelType w:val="hybridMultilevel"/>
    <w:tmpl w:val="7382E530"/>
    <w:lvl w:ilvl="0" w:tplc="DFDCACE4">
      <w:start w:val="1"/>
      <w:numFmt w:val="bullet"/>
      <w:lvlText w:val="l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26FE3DE6" w:tentative="1">
      <w:start w:val="1"/>
      <w:numFmt w:val="bullet"/>
      <w:lvlText w:val="l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22D81D48" w:tentative="1">
      <w:start w:val="1"/>
      <w:numFmt w:val="bullet"/>
      <w:lvlText w:val="l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5345B00" w:tentative="1">
      <w:start w:val="1"/>
      <w:numFmt w:val="bullet"/>
      <w:lvlText w:val="l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6E08AA20" w:tentative="1">
      <w:start w:val="1"/>
      <w:numFmt w:val="bullet"/>
      <w:lvlText w:val="l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31B414F4" w:tentative="1">
      <w:start w:val="1"/>
      <w:numFmt w:val="bullet"/>
      <w:lvlText w:val="l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5A65456" w:tentative="1">
      <w:start w:val="1"/>
      <w:numFmt w:val="bullet"/>
      <w:lvlText w:val="l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7CE1BC6" w:tentative="1">
      <w:start w:val="1"/>
      <w:numFmt w:val="bullet"/>
      <w:lvlText w:val="l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F2C653FE" w:tentative="1">
      <w:start w:val="1"/>
      <w:numFmt w:val="bullet"/>
      <w:lvlText w:val="l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0074153"/>
    <w:multiLevelType w:val="hybridMultilevel"/>
    <w:tmpl w:val="866ECC70"/>
    <w:lvl w:ilvl="0" w:tplc="6ABE823A">
      <w:start w:val="1"/>
      <w:numFmt w:val="bullet"/>
      <w:lvlText w:val="l"/>
      <w:lvlJc w:val="left"/>
      <w:pPr>
        <w:tabs>
          <w:tab w:val="num" w:pos="1680"/>
        </w:tabs>
        <w:ind w:left="1680" w:hanging="360"/>
      </w:pPr>
      <w:rPr>
        <w:rFonts w:ascii="Wingdings" w:hAnsi="Wingdings" w:hint="default"/>
      </w:rPr>
    </w:lvl>
    <w:lvl w:ilvl="1" w:tplc="60A4D9D4" w:tentative="1">
      <w:start w:val="1"/>
      <w:numFmt w:val="bullet"/>
      <w:lvlText w:val="l"/>
      <w:lvlJc w:val="left"/>
      <w:pPr>
        <w:tabs>
          <w:tab w:val="num" w:pos="2400"/>
        </w:tabs>
        <w:ind w:left="2400" w:hanging="360"/>
      </w:pPr>
      <w:rPr>
        <w:rFonts w:ascii="Wingdings" w:hAnsi="Wingdings" w:hint="default"/>
      </w:rPr>
    </w:lvl>
    <w:lvl w:ilvl="2" w:tplc="29C61692" w:tentative="1">
      <w:start w:val="1"/>
      <w:numFmt w:val="bullet"/>
      <w:lvlText w:val="l"/>
      <w:lvlJc w:val="left"/>
      <w:pPr>
        <w:tabs>
          <w:tab w:val="num" w:pos="3120"/>
        </w:tabs>
        <w:ind w:left="3120" w:hanging="360"/>
      </w:pPr>
      <w:rPr>
        <w:rFonts w:ascii="Wingdings" w:hAnsi="Wingdings" w:hint="default"/>
      </w:rPr>
    </w:lvl>
    <w:lvl w:ilvl="3" w:tplc="4906CE56" w:tentative="1">
      <w:start w:val="1"/>
      <w:numFmt w:val="bullet"/>
      <w:lvlText w:val="l"/>
      <w:lvlJc w:val="left"/>
      <w:pPr>
        <w:tabs>
          <w:tab w:val="num" w:pos="3840"/>
        </w:tabs>
        <w:ind w:left="3840" w:hanging="360"/>
      </w:pPr>
      <w:rPr>
        <w:rFonts w:ascii="Wingdings" w:hAnsi="Wingdings" w:hint="default"/>
      </w:rPr>
    </w:lvl>
    <w:lvl w:ilvl="4" w:tplc="59EE6770" w:tentative="1">
      <w:start w:val="1"/>
      <w:numFmt w:val="bullet"/>
      <w:lvlText w:val="l"/>
      <w:lvlJc w:val="left"/>
      <w:pPr>
        <w:tabs>
          <w:tab w:val="num" w:pos="4560"/>
        </w:tabs>
        <w:ind w:left="4560" w:hanging="360"/>
      </w:pPr>
      <w:rPr>
        <w:rFonts w:ascii="Wingdings" w:hAnsi="Wingdings" w:hint="default"/>
      </w:rPr>
    </w:lvl>
    <w:lvl w:ilvl="5" w:tplc="98B83E8C" w:tentative="1">
      <w:start w:val="1"/>
      <w:numFmt w:val="bullet"/>
      <w:lvlText w:val="l"/>
      <w:lvlJc w:val="left"/>
      <w:pPr>
        <w:tabs>
          <w:tab w:val="num" w:pos="5280"/>
        </w:tabs>
        <w:ind w:left="5280" w:hanging="360"/>
      </w:pPr>
      <w:rPr>
        <w:rFonts w:ascii="Wingdings" w:hAnsi="Wingdings" w:hint="default"/>
      </w:rPr>
    </w:lvl>
    <w:lvl w:ilvl="6" w:tplc="F4307F90" w:tentative="1">
      <w:start w:val="1"/>
      <w:numFmt w:val="bullet"/>
      <w:lvlText w:val="l"/>
      <w:lvlJc w:val="left"/>
      <w:pPr>
        <w:tabs>
          <w:tab w:val="num" w:pos="6000"/>
        </w:tabs>
        <w:ind w:left="6000" w:hanging="360"/>
      </w:pPr>
      <w:rPr>
        <w:rFonts w:ascii="Wingdings" w:hAnsi="Wingdings" w:hint="default"/>
      </w:rPr>
    </w:lvl>
    <w:lvl w:ilvl="7" w:tplc="2724175A" w:tentative="1">
      <w:start w:val="1"/>
      <w:numFmt w:val="bullet"/>
      <w:lvlText w:val="l"/>
      <w:lvlJc w:val="left"/>
      <w:pPr>
        <w:tabs>
          <w:tab w:val="num" w:pos="6720"/>
        </w:tabs>
        <w:ind w:left="6720" w:hanging="360"/>
      </w:pPr>
      <w:rPr>
        <w:rFonts w:ascii="Wingdings" w:hAnsi="Wingdings" w:hint="default"/>
      </w:rPr>
    </w:lvl>
    <w:lvl w:ilvl="8" w:tplc="2D0ECA32" w:tentative="1">
      <w:start w:val="1"/>
      <w:numFmt w:val="bullet"/>
      <w:lvlText w:val="l"/>
      <w:lvlJc w:val="left"/>
      <w:pPr>
        <w:tabs>
          <w:tab w:val="num" w:pos="7440"/>
        </w:tabs>
        <w:ind w:left="7440" w:hanging="360"/>
      </w:pPr>
      <w:rPr>
        <w:rFonts w:ascii="Wingdings" w:hAnsi="Wingdings" w:hint="default"/>
      </w:rPr>
    </w:lvl>
  </w:abstractNum>
  <w:num w:numId="1" w16cid:durableId="1306861451">
    <w:abstractNumId w:val="0"/>
  </w:num>
  <w:num w:numId="2" w16cid:durableId="503518239">
    <w:abstractNumId w:val="2"/>
  </w:num>
  <w:num w:numId="3" w16cid:durableId="1817794469">
    <w:abstractNumId w:val="3"/>
  </w:num>
  <w:num w:numId="4" w16cid:durableId="1714767102">
    <w:abstractNumId w:val="1"/>
  </w:num>
  <w:num w:numId="5" w16cid:durableId="321131166">
    <w:abstractNumId w:val="5"/>
  </w:num>
  <w:num w:numId="6" w16cid:durableId="2086684895">
    <w:abstractNumId w:val="4"/>
  </w:num>
  <w:num w:numId="7" w16cid:durableId="9702034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DD1"/>
    <w:rsid w:val="0000319F"/>
    <w:rsid w:val="00014863"/>
    <w:rsid w:val="00044DD1"/>
    <w:rsid w:val="00055382"/>
    <w:rsid w:val="0006114D"/>
    <w:rsid w:val="000B0F3E"/>
    <w:rsid w:val="00141B2E"/>
    <w:rsid w:val="00180DC9"/>
    <w:rsid w:val="001D6437"/>
    <w:rsid w:val="00211D84"/>
    <w:rsid w:val="00264CEA"/>
    <w:rsid w:val="002732A1"/>
    <w:rsid w:val="00293EFD"/>
    <w:rsid w:val="002C6BF5"/>
    <w:rsid w:val="002E4993"/>
    <w:rsid w:val="003272F1"/>
    <w:rsid w:val="00366A4E"/>
    <w:rsid w:val="003820D1"/>
    <w:rsid w:val="003F2D22"/>
    <w:rsid w:val="004059B5"/>
    <w:rsid w:val="00411E3D"/>
    <w:rsid w:val="00441444"/>
    <w:rsid w:val="00462845"/>
    <w:rsid w:val="00476528"/>
    <w:rsid w:val="004A563D"/>
    <w:rsid w:val="004B70A8"/>
    <w:rsid w:val="005E5E84"/>
    <w:rsid w:val="006056C7"/>
    <w:rsid w:val="006B5978"/>
    <w:rsid w:val="006F16D9"/>
    <w:rsid w:val="006F3D27"/>
    <w:rsid w:val="00731930"/>
    <w:rsid w:val="00785283"/>
    <w:rsid w:val="007F1A33"/>
    <w:rsid w:val="0080725B"/>
    <w:rsid w:val="008F4066"/>
    <w:rsid w:val="00910F04"/>
    <w:rsid w:val="0094081C"/>
    <w:rsid w:val="00954D92"/>
    <w:rsid w:val="00996C82"/>
    <w:rsid w:val="009A10E0"/>
    <w:rsid w:val="009C4558"/>
    <w:rsid w:val="009D67B2"/>
    <w:rsid w:val="00A622CC"/>
    <w:rsid w:val="00AA348E"/>
    <w:rsid w:val="00AB3DDA"/>
    <w:rsid w:val="00B11273"/>
    <w:rsid w:val="00B224EC"/>
    <w:rsid w:val="00B803DE"/>
    <w:rsid w:val="00BE5FE0"/>
    <w:rsid w:val="00C1022F"/>
    <w:rsid w:val="00C479D5"/>
    <w:rsid w:val="00C956BE"/>
    <w:rsid w:val="00CC7610"/>
    <w:rsid w:val="00CD09AF"/>
    <w:rsid w:val="00D308A8"/>
    <w:rsid w:val="00D34410"/>
    <w:rsid w:val="00D552DE"/>
    <w:rsid w:val="00DE04E1"/>
    <w:rsid w:val="00DE0961"/>
    <w:rsid w:val="00EA19C5"/>
    <w:rsid w:val="00EA539C"/>
    <w:rsid w:val="00FE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9136"/>
  <w15:chartTrackingRefBased/>
  <w15:docId w15:val="{C1B6C88B-448C-4A46-9EE0-270E82D17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30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Grid Table 1 Light"/>
    <w:basedOn w:val="a1"/>
    <w:uiPriority w:val="46"/>
    <w:rsid w:val="00D308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A10E0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4">
    <w:name w:val="header"/>
    <w:basedOn w:val="a"/>
    <w:link w:val="a5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A10E0"/>
    <w:rPr>
      <w:sz w:val="20"/>
      <w:szCs w:val="20"/>
      <w14:ligatures w14:val="none"/>
    </w:rPr>
  </w:style>
  <w:style w:type="paragraph" w:styleId="a6">
    <w:name w:val="footer"/>
    <w:basedOn w:val="a"/>
    <w:link w:val="a7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A10E0"/>
    <w:rPr>
      <w:sz w:val="20"/>
      <w:szCs w:val="20"/>
      <w14:ligatures w14:val="none"/>
    </w:rPr>
  </w:style>
  <w:style w:type="table" w:styleId="3-3">
    <w:name w:val="List Table 3 Accent 3"/>
    <w:basedOn w:val="a1"/>
    <w:uiPriority w:val="48"/>
    <w:rsid w:val="006056C7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6">
    <w:name w:val="List Table 3 Accent 6"/>
    <w:basedOn w:val="a1"/>
    <w:uiPriority w:val="48"/>
    <w:rsid w:val="006056C7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">
    <w:name w:val="Grid Table 4"/>
    <w:basedOn w:val="a1"/>
    <w:uiPriority w:val="49"/>
    <w:rsid w:val="009D67B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List Paragraph"/>
    <w:basedOn w:val="a"/>
    <w:uiPriority w:val="34"/>
    <w:qFormat/>
    <w:rsid w:val="004B70A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94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374096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3998290">
          <w:marLeft w:val="54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50963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61525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ncent/Desktop/Lab1_&#26954;&#23391;&#25010;_D1109023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1B8BAB-99BA-204F-928B-A21ED0E80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Lab1_楊孟憲_D1109023.dotx</Template>
  <TotalTime>41</TotalTime>
  <Pages>5</Pages>
  <Words>96</Words>
  <Characters>553</Characters>
  <Application>Microsoft Office Word</Application>
  <DocSecurity>0</DocSecurity>
  <Lines>4</Lines>
  <Paragraphs>1</Paragraphs>
  <ScaleCrop>false</ScaleCrop>
  <Company/>
  <LinksUpToDate>false</LinksUpToDate>
  <CharactersWithSpaces>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楊孟憲</dc:creator>
  <cp:keywords/>
  <dc:description/>
  <cp:lastModifiedBy>楊孟憲</cp:lastModifiedBy>
  <cp:revision>4</cp:revision>
  <dcterms:created xsi:type="dcterms:W3CDTF">2023-03-15T11:18:00Z</dcterms:created>
  <dcterms:modified xsi:type="dcterms:W3CDTF">2023-03-15T12:38:00Z</dcterms:modified>
</cp:coreProperties>
</file>