
<file path=[Content_Types].xml><?xml version="1.0" encoding="utf-8"?>
<Types xmlns="http://schemas.openxmlformats.org/package/2006/content-types"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2692F" w14:textId="77777777" w:rsidR="00DE04E1" w:rsidRPr="00055382" w:rsidRDefault="00DE04E1" w:rsidP="0094081C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邏輯設計實驗</w:t>
      </w:r>
    </w:p>
    <w:p w14:paraId="3009EEA4" w14:textId="77777777" w:rsidR="0094081C" w:rsidRPr="00055382" w:rsidRDefault="0094081C" w:rsidP="0094081C">
      <w:pPr>
        <w:jc w:val="center"/>
        <w:rPr>
          <w:rFonts w:ascii="楷體-簡" w:eastAsia="楷體-簡" w:hAnsi="楷體-簡"/>
          <w:sz w:val="52"/>
          <w:szCs w:val="52"/>
        </w:rPr>
      </w:pPr>
    </w:p>
    <w:p w14:paraId="0814D6C2" w14:textId="5820D4A1" w:rsidR="00DE04E1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L</w:t>
      </w:r>
      <w:r w:rsidRPr="00055382">
        <w:rPr>
          <w:rFonts w:ascii="楷體-簡" w:eastAsia="楷體-簡" w:hAnsi="楷體-簡"/>
          <w:sz w:val="56"/>
          <w:szCs w:val="56"/>
        </w:rPr>
        <w:t>ab</w:t>
      </w:r>
      <w:r w:rsidR="005F1E7D">
        <w:rPr>
          <w:rFonts w:ascii="楷體-簡" w:eastAsia="楷體-簡" w:hAnsi="楷體-簡"/>
          <w:sz w:val="56"/>
          <w:szCs w:val="56"/>
        </w:rPr>
        <w:t>6</w:t>
      </w:r>
    </w:p>
    <w:p w14:paraId="227F8767" w14:textId="0B0D6F78" w:rsidR="00B11273" w:rsidRPr="00055382" w:rsidRDefault="005F1E7D" w:rsidP="006056C7">
      <w:pPr>
        <w:jc w:val="center"/>
        <w:rPr>
          <w:rFonts w:ascii="楷體-簡" w:eastAsia="楷體-簡" w:hAnsi="楷體-簡" w:hint="eastAsia"/>
          <w:sz w:val="56"/>
          <w:szCs w:val="56"/>
        </w:rPr>
      </w:pPr>
      <w:r>
        <w:rPr>
          <w:rFonts w:ascii="楷體-簡" w:eastAsia="楷體-簡" w:hAnsi="楷體-簡" w:hint="eastAsia"/>
          <w:sz w:val="56"/>
          <w:szCs w:val="56"/>
        </w:rPr>
        <w:t>七段顯示器與解碼電路應用</w:t>
      </w:r>
    </w:p>
    <w:p w14:paraId="117A335E" w14:textId="77777777" w:rsidR="00B11273" w:rsidRPr="00055382" w:rsidRDefault="00B11273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811526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6B93D8B1" w14:textId="77777777" w:rsidR="009D67B2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班級：資訊一甲</w:t>
      </w:r>
    </w:p>
    <w:p w14:paraId="21ECE7E0" w14:textId="77777777" w:rsidR="00C956BE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學號：</w:t>
      </w:r>
      <w:r w:rsidR="00B803DE" w:rsidRPr="00055382">
        <w:rPr>
          <w:rFonts w:ascii="楷體-簡" w:eastAsia="楷體-簡" w:hAnsi="楷體-簡"/>
          <w:sz w:val="32"/>
          <w:szCs w:val="32"/>
        </w:rPr>
        <w:t>D1109023</w:t>
      </w:r>
    </w:p>
    <w:p w14:paraId="188853AB" w14:textId="77777777" w:rsidR="00C956BE" w:rsidRPr="00055382" w:rsidRDefault="00C956BE" w:rsidP="00B803DE">
      <w:pPr>
        <w:widowControl/>
        <w:ind w:right="400"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姓名：</w:t>
      </w:r>
      <w:r w:rsidR="00B803DE" w:rsidRPr="00055382">
        <w:rPr>
          <w:rFonts w:ascii="楷體-簡" w:eastAsia="楷體-簡" w:hAnsi="楷體-簡" w:hint="eastAsia"/>
          <w:sz w:val="32"/>
          <w:szCs w:val="32"/>
        </w:rPr>
        <w:t>楊孟憲</w:t>
      </w:r>
    </w:p>
    <w:p w14:paraId="40FE920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35C8C7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7643BC9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B56380F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5B1529B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EBADA84" w14:textId="77777777" w:rsidR="00462845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5DBFC1" w14:textId="77777777" w:rsid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491F704" w14:textId="77777777" w:rsidR="00055382" w:rsidRP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53A13574" w14:textId="47004644" w:rsidR="00246013" w:rsidRDefault="004B70A8" w:rsidP="00246013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摘要</w:t>
      </w:r>
    </w:p>
    <w:p w14:paraId="7FC6B140" w14:textId="1D82D346" w:rsidR="005F1E7D" w:rsidRPr="002820DC" w:rsidRDefault="005F1E7D" w:rsidP="005F1E7D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  <w:sz w:val="28"/>
          <w:szCs w:val="28"/>
        </w:rPr>
      </w:pPr>
      <w:r w:rsidRPr="002820DC">
        <w:rPr>
          <w:rFonts w:ascii="楷體-簡" w:eastAsia="楷體-簡" w:hAnsi="楷體-簡" w:hint="eastAsia"/>
          <w:sz w:val="28"/>
          <w:szCs w:val="28"/>
        </w:rPr>
        <w:t>七段顯示器：</w:t>
      </w:r>
    </w:p>
    <w:p w14:paraId="73B77D07" w14:textId="6C380176" w:rsidR="000D4062" w:rsidRPr="000D4062" w:rsidRDefault="005F1E7D" w:rsidP="000D4062">
      <w:pPr>
        <w:pStyle w:val="a8"/>
        <w:numPr>
          <w:ilvl w:val="0"/>
          <w:numId w:val="5"/>
        </w:numPr>
        <w:ind w:leftChars="0"/>
        <w:rPr>
          <w:rFonts w:ascii="楷體-簡" w:eastAsia="楷體-簡" w:hAnsi="楷體-簡" w:hint="eastAsia"/>
        </w:rPr>
      </w:pPr>
      <w:r>
        <w:rPr>
          <w:rFonts w:ascii="楷體-簡" w:eastAsia="楷體-簡" w:hAnsi="楷體-簡" w:hint="eastAsia"/>
        </w:rPr>
        <w:t>外型與內部電路</w:t>
      </w:r>
    </w:p>
    <w:p w14:paraId="385E6238" w14:textId="0EF2888E" w:rsidR="005F1E7D" w:rsidRDefault="005F1E7D" w:rsidP="005F1E7D">
      <w:pPr>
        <w:pStyle w:val="a8"/>
        <w:ind w:leftChars="0" w:left="1920"/>
        <w:rPr>
          <w:rFonts w:ascii="楷體-簡" w:eastAsia="楷體-簡" w:hAnsi="楷體-簡"/>
        </w:rPr>
      </w:pPr>
      <w:r w:rsidRPr="005F1E7D">
        <w:rPr>
          <w:rFonts w:ascii="楷體-簡" w:eastAsia="楷體-簡" w:hAnsi="楷體-簡"/>
        </w:rPr>
        <w:drawing>
          <wp:inline distT="0" distB="0" distL="0" distR="0" wp14:anchorId="1A6794FB" wp14:editId="14423024">
            <wp:extent cx="3704455" cy="768454"/>
            <wp:effectExtent l="0" t="0" r="4445" b="6350"/>
            <wp:docPr id="17423" name="Picture 24">
              <a:extLst xmlns:a="http://schemas.openxmlformats.org/drawingml/2006/main">
                <a:ext uri="{FF2B5EF4-FFF2-40B4-BE49-F238E27FC236}">
                  <a16:creationId xmlns:a16="http://schemas.microsoft.com/office/drawing/2014/main" id="{8C619C47-25F1-54FF-B396-F51E91A1B1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" name="Picture 24">
                      <a:extLst>
                        <a:ext uri="{FF2B5EF4-FFF2-40B4-BE49-F238E27FC236}">
                          <a16:creationId xmlns:a16="http://schemas.microsoft.com/office/drawing/2014/main" id="{8C619C47-25F1-54FF-B396-F51E91A1B1AC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69" r="2696" b="3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6772" cy="810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F1B29" w14:textId="389A5AF5" w:rsidR="000D4062" w:rsidRDefault="000D4062" w:rsidP="000D4062">
      <w:pPr>
        <w:pStyle w:val="a8"/>
        <w:numPr>
          <w:ilvl w:val="0"/>
          <w:numId w:val="8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 w:hint="eastAsia"/>
        </w:rPr>
        <w:t>共陰極</w:t>
      </w:r>
    </w:p>
    <w:p w14:paraId="14A035F5" w14:textId="04FF1594" w:rsidR="000D4062" w:rsidRPr="000D4062" w:rsidRDefault="000D4062" w:rsidP="000D4062">
      <w:pPr>
        <w:pStyle w:val="a8"/>
        <w:ind w:leftChars="0" w:left="2880"/>
        <w:rPr>
          <w:rFonts w:ascii="楷體-簡" w:eastAsia="楷體-簡" w:hAnsi="楷體-簡" w:hint="eastAsia"/>
        </w:rPr>
      </w:pPr>
      <w:r>
        <w:rPr>
          <w:rFonts w:ascii="楷體-簡" w:eastAsia="楷體-簡" w:hAnsi="楷體-簡" w:hint="eastAsia"/>
          <w:noProof/>
        </w:rPr>
        <w:drawing>
          <wp:inline distT="0" distB="0" distL="0" distR="0" wp14:anchorId="48EB8324" wp14:editId="4DA19F74">
            <wp:extent cx="3744915" cy="1784087"/>
            <wp:effectExtent l="0" t="0" r="1905" b="0"/>
            <wp:docPr id="17572" name="圖片 17572" descr="一張含有 圖表, 圖解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2" name="圖片 17572" descr="一張含有 圖表, 圖解 的圖片&#10;&#10;自動產生的描述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847" cy="180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3F921" w14:textId="77777777" w:rsidR="000D4062" w:rsidRDefault="000D4062" w:rsidP="000D4062">
      <w:pPr>
        <w:pStyle w:val="a8"/>
        <w:numPr>
          <w:ilvl w:val="0"/>
          <w:numId w:val="8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 w:hint="eastAsia"/>
        </w:rPr>
        <w:t>共陽極</w:t>
      </w:r>
    </w:p>
    <w:p w14:paraId="156E1D56" w14:textId="450D85DB" w:rsidR="000D4062" w:rsidRDefault="000D4062" w:rsidP="000D4062">
      <w:pPr>
        <w:pStyle w:val="a8"/>
        <w:ind w:leftChars="0" w:left="2880"/>
        <w:rPr>
          <w:rFonts w:ascii="楷體-簡" w:eastAsia="楷體-簡" w:hAnsi="楷體-簡" w:hint="eastAsia"/>
        </w:rPr>
      </w:pPr>
      <w:r>
        <w:rPr>
          <w:rFonts w:hint="eastAsia"/>
          <w:noProof/>
        </w:rPr>
        <w:drawing>
          <wp:inline distT="0" distB="0" distL="0" distR="0" wp14:anchorId="162CA43A" wp14:editId="75261A4B">
            <wp:extent cx="3850111" cy="1942670"/>
            <wp:effectExtent l="0" t="0" r="0" b="635"/>
            <wp:docPr id="17573" name="圖片 17573" descr="一張含有 圖表 的圖片&#10;&#10;自動產生的描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3" name="圖片 17573" descr="一張含有 圖表 的圖片&#10;&#10;自動產生的描述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8535" cy="1967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05F81" w14:textId="610F1CD7" w:rsidR="000D4062" w:rsidRPr="002820DC" w:rsidRDefault="000D4062" w:rsidP="000D4062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  <w:sz w:val="28"/>
          <w:szCs w:val="28"/>
        </w:rPr>
      </w:pPr>
      <w:r w:rsidRPr="002820DC">
        <w:rPr>
          <w:rFonts w:ascii="楷體-簡" w:eastAsia="楷體-簡" w:hAnsi="楷體-簡" w:hint="eastAsia"/>
          <w:sz w:val="28"/>
          <w:szCs w:val="28"/>
        </w:rPr>
        <w:t xml:space="preserve">七段顯示器解碼與驅動 </w:t>
      </w:r>
      <w:r w:rsidRPr="002820DC">
        <w:rPr>
          <w:rFonts w:ascii="楷體-簡" w:eastAsia="楷體-簡" w:hAnsi="楷體-簡"/>
          <w:sz w:val="28"/>
          <w:szCs w:val="28"/>
        </w:rPr>
        <w:t>IC (</w:t>
      </w:r>
      <w:r w:rsidRPr="002820DC">
        <w:rPr>
          <w:rFonts w:ascii="楷體-簡" w:eastAsia="楷體-簡" w:hAnsi="楷體-簡" w:hint="eastAsia"/>
          <w:sz w:val="28"/>
          <w:szCs w:val="28"/>
        </w:rPr>
        <w:t xml:space="preserve">編號 </w:t>
      </w:r>
      <w:r w:rsidRPr="002820DC">
        <w:rPr>
          <w:rFonts w:ascii="楷體-簡" w:eastAsia="楷體-簡" w:hAnsi="楷體-簡"/>
          <w:sz w:val="28"/>
          <w:szCs w:val="28"/>
        </w:rPr>
        <w:t>7447)</w:t>
      </w:r>
      <w:r w:rsidRPr="002820DC">
        <w:rPr>
          <w:rFonts w:ascii="楷體-簡" w:eastAsia="楷體-簡" w:hAnsi="楷體-簡"/>
          <w:sz w:val="28"/>
          <w:szCs w:val="28"/>
        </w:rPr>
        <w:t>:</w:t>
      </w:r>
    </w:p>
    <w:p w14:paraId="554BE79C" w14:textId="575A3BA8" w:rsidR="000D4062" w:rsidRDefault="000D4062" w:rsidP="002820DC">
      <w:pPr>
        <w:ind w:left="480"/>
        <w:rPr>
          <w:rFonts w:ascii="楷體-簡" w:eastAsia="楷體-簡" w:hAnsi="楷體-簡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F5ADD07" wp14:editId="0584FE9F">
                <wp:simplePos x="0" y="0"/>
                <wp:positionH relativeFrom="column">
                  <wp:posOffset>604520</wp:posOffset>
                </wp:positionH>
                <wp:positionV relativeFrom="paragraph">
                  <wp:posOffset>13970</wp:posOffset>
                </wp:positionV>
                <wp:extent cx="3455299" cy="1885444"/>
                <wp:effectExtent l="0" t="0" r="12065" b="6985"/>
                <wp:wrapNone/>
                <wp:docPr id="24" name="文字方塊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5299" cy="188544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5DE0790" w14:textId="77777777" w:rsidR="000D4062" w:rsidRDefault="000D4062" w:rsidP="000D4062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1D4E466" wp14:editId="566349A1">
                                  <wp:extent cx="3288412" cy="1609405"/>
                                  <wp:effectExtent l="0" t="0" r="1270" b="3810"/>
                                  <wp:docPr id="25" name="圖片 25" descr="一張含有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圖片 25" descr="一張含有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33278" cy="163136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F5ADD07" id="_x0000_t202" coordsize="21600,21600" o:spt="202" path="m,l,21600r21600,l21600,xe">
                <v:stroke joinstyle="miter"/>
                <v:path gradientshapeok="t" o:connecttype="rect"/>
              </v:shapetype>
              <v:shape id="文字方塊 24" o:spid="_x0000_s1026" type="#_x0000_t202" style="position:absolute;left:0;text-align:left;margin-left:47.6pt;margin-top:1.1pt;width:272.05pt;height:148.4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R3SeOQIAAH0EAAAOAAAAZHJzL2Uyb0RvYy54bWysVE1v2zAMvQ/YfxB0X5ykTpcYcYosRYYB&#13;&#10;RVsgHXpWZCk2JouapMTOfv0o2flot9Owi0yJ1BP5+Oj5XVsrchDWVaBzOhoMKRGaQ1HpXU6/v6w/&#13;&#10;TSlxnumCKdAip0fh6N3i44d5YzIxhhJUISxBEO2yxuS09N5kSeJ4KWrmBmCERqcEWzOPW7tLCssa&#13;&#10;RK9VMh4Ob5MGbGEscOEcnt53TrqI+FIK7p+kdMITlVPMzcfVxnUb1mQxZ9nOMlNWvE+D/UMWNas0&#13;&#10;PnqGumeekb2t/oCqK27BgfQDDnUCUlZcxBqwmtHwXTWbkhkRa0FynDnT5P4fLH88bMyzJb79Ai02&#13;&#10;MBDSGJc5PAz1tNLW4YuZEvQjhcczbaL1hOPhTTqZjGczSjj6RtPpJE3TgJNcrhvr/FcBNQlGTi32&#13;&#10;JdLFDg/Od6GnkPCaA1UV60qpuAlaECtlyYFhF5WPSSL4myilSZPT25vJMAK/8QXo8/2tYvxHn95V&#13;&#10;FOIpjTlfig+Wb7dtz8gWiiMSZaHTkDN8XSHuA3P+mVkUDXKDg+CfcJEKMBnoLUpKsL/+dh7isZfo&#13;&#10;paRBEebU/dwzKyhR3zR2eTZK06DauEknn8e4sdee7bVH7+sVIEMjHDnDoxnivTqZ0kL9ivOyDK+i&#13;&#10;i2mOb+fUn8yV70YD542L5TIGoU4N8w96Y3iADh0JfL60r8yavp8epfAIJ7my7F1bu9hwU8Ny70FW&#13;&#10;seeB4I7VnnfUeFRNP49hiK73Mery11j8BgAA//8DAFBLAwQUAAYACAAAACEAu9JAkt4AAAANAQAA&#13;&#10;DwAAAGRycy9kb3ducmV2LnhtbExPy07DMBC8I/EP1iJxo05TUcVpnIpH4cKJgji78daxiO3IdtPw&#13;&#10;9ywnetnVaHbn0WxnN7AJY7LBS1guCmDou6CtNxI+P17uKmApK6/VEDxK+MEE2/b6qlG1Dmf/jtM+&#13;&#10;G0YiPtVKQp/zWHOeuh6dSoswoifuGKJTmWA0XEd1JnE38LIo1twp68mhVyM+9dh9709Owu7RCNNV&#13;&#10;Kva7Sls7zV/HN/Mq5e3N/Lyh8bABlnHO/x/w14HyQ0vBDuHkdWKDBHFf0qWEkhbR65VYATsQFmIJ&#13;&#10;vG34ZYv2FwAA//8DAFBLAQItABQABgAIAAAAIQC2gziS/gAAAOEBAAATAAAAAAAAAAAAAAAAAAAA&#13;&#10;AABbQ29udGVudF9UeXBlc10ueG1sUEsBAi0AFAAGAAgAAAAhADj9If/WAAAAlAEAAAsAAAAAAAAA&#13;&#10;AAAAAAAALwEAAF9yZWxzLy5yZWxzUEsBAi0AFAAGAAgAAAAhACNHdJ45AgAAfQQAAA4AAAAAAAAA&#13;&#10;AAAAAAAALgIAAGRycy9lMm9Eb2MueG1sUEsBAi0AFAAGAAgAAAAhALvSQJLeAAAADQEAAA8AAAAA&#13;&#10;AAAAAAAAAAAAkwQAAGRycy9kb3ducmV2LnhtbFBLBQYAAAAABAAEAPMAAACeBQAAAAA=&#13;&#10;" fillcolor="white [3201]" strokeweight=".5pt">
                <v:textbox>
                  <w:txbxContent>
                    <w:p w14:paraId="05DE0790" w14:textId="77777777" w:rsidR="000D4062" w:rsidRDefault="000D4062" w:rsidP="000D4062">
                      <w:r>
                        <w:rPr>
                          <w:noProof/>
                        </w:rPr>
                        <w:drawing>
                          <wp:inline distT="0" distB="0" distL="0" distR="0" wp14:anchorId="31D4E466" wp14:editId="566349A1">
                            <wp:extent cx="3288412" cy="1609405"/>
                            <wp:effectExtent l="0" t="0" r="1270" b="3810"/>
                            <wp:docPr id="25" name="圖片 25" descr="一張含有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圖片 25" descr="一張含有 圖表 的圖片&#10;&#10;自動產生的描述"/>
                                    <pic:cNvPicPr/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33278" cy="163136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BAF6EFA" w14:textId="54414995" w:rsidR="002820DC" w:rsidRDefault="002820DC" w:rsidP="002820DC">
      <w:pPr>
        <w:ind w:left="480"/>
        <w:rPr>
          <w:rFonts w:ascii="楷體-簡" w:eastAsia="楷體-簡" w:hAnsi="楷體-簡"/>
        </w:rPr>
      </w:pPr>
    </w:p>
    <w:p w14:paraId="67B0AE05" w14:textId="0010EE4E" w:rsidR="002820DC" w:rsidRDefault="002820DC" w:rsidP="002820DC">
      <w:pPr>
        <w:ind w:left="480"/>
        <w:rPr>
          <w:rFonts w:ascii="楷體-簡" w:eastAsia="楷體-簡" w:hAnsi="楷體-簡"/>
        </w:rPr>
      </w:pPr>
    </w:p>
    <w:p w14:paraId="35522911" w14:textId="7A71BABA" w:rsidR="002820DC" w:rsidRPr="00FD24CC" w:rsidRDefault="002820DC" w:rsidP="002820DC">
      <w:pPr>
        <w:ind w:left="960"/>
        <w:rPr>
          <w:rFonts w:ascii="楷體-簡" w:eastAsia="楷體-簡" w:hAnsi="楷體-簡"/>
        </w:rPr>
      </w:pPr>
      <w:r w:rsidRPr="00FD24CC">
        <w:rPr>
          <w:rFonts w:ascii="楷體-簡" w:eastAsia="楷體-簡" w:hAnsi="楷體-簡" w:hint="eastAsia"/>
        </w:rPr>
        <w:lastRenderedPageBreak/>
        <w:t xml:space="preserve">輸入 </w:t>
      </w:r>
      <w:r w:rsidRPr="00FD24CC">
        <w:rPr>
          <w:rFonts w:ascii="楷體-簡" w:eastAsia="楷體-簡" w:hAnsi="楷體-簡"/>
        </w:rPr>
        <w:t xml:space="preserve">A, B, C, D </w:t>
      </w:r>
      <w:r w:rsidRPr="00FD24CC">
        <w:rPr>
          <w:rFonts w:ascii="楷體-簡" w:eastAsia="楷體-簡" w:hAnsi="楷體-簡" w:hint="eastAsia"/>
        </w:rPr>
        <w:t>代表二進制的</w:t>
      </w:r>
      <w:r w:rsidRPr="00FD24CC">
        <w:rPr>
          <w:rFonts w:ascii="楷體-簡" w:eastAsia="楷體-簡" w:hAnsi="楷體-簡"/>
        </w:rPr>
        <w:t>4 bit</w:t>
      </w:r>
      <w:r w:rsidR="004324C5">
        <w:rPr>
          <w:rFonts w:ascii="楷體-簡" w:eastAsia="楷體-簡" w:hAnsi="楷體-簡" w:hint="eastAsia"/>
        </w:rPr>
        <w:t>的四個位置</w:t>
      </w:r>
      <w:r w:rsidRPr="00FD24CC">
        <w:rPr>
          <w:rFonts w:ascii="楷體-簡" w:eastAsia="楷體-簡" w:hAnsi="楷體-簡" w:hint="eastAsia"/>
        </w:rPr>
        <w:t>.</w:t>
      </w:r>
    </w:p>
    <w:p w14:paraId="4520BA73" w14:textId="0440A25D" w:rsidR="002820DC" w:rsidRPr="002820DC" w:rsidRDefault="002820DC" w:rsidP="002820DC">
      <w:pPr>
        <w:ind w:left="960"/>
        <w:rPr>
          <w:rFonts w:ascii="楷體-簡" w:eastAsia="楷體-簡" w:hAnsi="楷體-簡" w:hint="eastAsia"/>
        </w:rPr>
      </w:pPr>
      <w:r w:rsidRPr="00FD24CC">
        <w:rPr>
          <w:rFonts w:ascii="楷體-簡" w:eastAsia="楷體-簡" w:hAnsi="楷體-簡" w:hint="eastAsia"/>
        </w:rPr>
        <w:t>轉換到十進制的運算為：</w:t>
      </w:r>
      <m:oMath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0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D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1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C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2</m:t>
            </m:r>
          </m:sup>
        </m:sSup>
        <m:r>
          <w:rPr>
            <w:rFonts w:ascii="Cambria Math" w:eastAsia="楷體-簡" w:hAnsi="Cambria Math"/>
          </w:rPr>
          <m:t xml:space="preserve">× </m:t>
        </m:r>
        <m:r>
          <w:rPr>
            <w:rFonts w:ascii="Cambria Math" w:eastAsia="楷體-簡" w:hAnsi="Cambria Math"/>
          </w:rPr>
          <m:t>B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3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A</m:t>
        </m:r>
      </m:oMath>
    </w:p>
    <w:p w14:paraId="138577DC" w14:textId="7DEE173D" w:rsidR="000D4062" w:rsidRPr="002820DC" w:rsidRDefault="000D4062" w:rsidP="000D4062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  <w:sz w:val="28"/>
          <w:szCs w:val="28"/>
        </w:rPr>
      </w:pPr>
      <w:r w:rsidRPr="002820DC">
        <w:rPr>
          <w:rFonts w:ascii="楷體-簡" w:eastAsia="楷體-簡" w:hAnsi="楷體-簡" w:hint="eastAsia"/>
          <w:sz w:val="28"/>
          <w:szCs w:val="28"/>
        </w:rPr>
        <w:t>實驗：</w:t>
      </w:r>
    </w:p>
    <w:p w14:paraId="31FE6D62" w14:textId="4A628624" w:rsidR="000D4062" w:rsidRDefault="002820DC" w:rsidP="00086FE6">
      <w:pPr>
        <w:pStyle w:val="a8"/>
        <w:numPr>
          <w:ilvl w:val="0"/>
          <w:numId w:val="16"/>
        </w:numPr>
        <w:ind w:leftChars="0"/>
        <w:rPr>
          <w:rFonts w:ascii="楷體-簡" w:eastAsia="楷體-簡" w:hAnsi="楷體-簡"/>
        </w:rPr>
      </w:pPr>
      <w:r w:rsidRPr="002820DC">
        <w:rPr>
          <w:rFonts w:ascii="楷體-簡" w:eastAsia="楷體-簡" w:hAnsi="楷體-簡" w:hint="eastAsia"/>
        </w:rPr>
        <w:t>7447 七段解碼器IC,顯示與觀察</w:t>
      </w:r>
    </w:p>
    <w:p w14:paraId="15571F90" w14:textId="3776431B" w:rsidR="00086FE6" w:rsidRPr="002820DC" w:rsidRDefault="00086FE6" w:rsidP="00086FE6">
      <w:pPr>
        <w:pStyle w:val="a8"/>
        <w:ind w:leftChars="0" w:left="1320"/>
        <w:rPr>
          <w:rFonts w:ascii="楷體-簡" w:eastAsia="楷體-簡" w:hAnsi="楷體-簡" w:hint="eastAsia"/>
        </w:rPr>
      </w:pPr>
      <w:r>
        <w:rPr>
          <w:rFonts w:ascii="楷體-簡" w:eastAsia="楷體-簡" w:hAnsi="楷體-簡" w:hint="eastAsia"/>
        </w:rPr>
        <w:t>按照電路圖街上即可</w:t>
      </w:r>
    </w:p>
    <w:p w14:paraId="2489B450" w14:textId="43D65EB0" w:rsidR="000D4062" w:rsidRDefault="002820DC" w:rsidP="002820DC">
      <w:pPr>
        <w:pStyle w:val="a8"/>
        <w:ind w:leftChars="0" w:left="96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 xml:space="preserve">(2) </w:t>
      </w:r>
      <w:r w:rsidRPr="002820DC">
        <w:rPr>
          <w:rFonts w:ascii="楷體-簡" w:eastAsia="楷體-簡" w:hAnsi="楷體-簡" w:hint="eastAsia"/>
        </w:rPr>
        <w:t>9的補數轉換器</w:t>
      </w:r>
    </w:p>
    <w:p w14:paraId="11FB6F37" w14:textId="3B8323CE" w:rsidR="00086FE6" w:rsidRDefault="00086FE6" w:rsidP="002820DC">
      <w:pPr>
        <w:pStyle w:val="a8"/>
        <w:ind w:leftChars="0" w:left="96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ab/>
      </w:r>
      <w:r>
        <w:rPr>
          <w:rFonts w:ascii="楷體-簡" w:eastAsia="楷體-簡" w:hAnsi="楷體-簡" w:hint="eastAsia"/>
        </w:rPr>
        <w:t>將二進的四個位元做二的數，即可得到答案。</w:t>
      </w:r>
    </w:p>
    <w:p w14:paraId="3242118E" w14:textId="1DEDAC3F" w:rsidR="004324C5" w:rsidRPr="004324C5" w:rsidRDefault="00086FE6" w:rsidP="004324C5">
      <w:pPr>
        <w:pStyle w:val="a8"/>
        <w:ind w:leftChars="0" w:left="96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ab/>
      </w:r>
      <w:r w:rsidR="004324C5">
        <w:rPr>
          <w:rFonts w:ascii="楷體-簡" w:eastAsia="楷體-簡" w:hAnsi="楷體-簡" w:hint="eastAsia"/>
        </w:rPr>
        <w:t>錯誤提示燈則是觀察二進制。會發最大</w:t>
      </w:r>
      <w:r w:rsidR="004324C5">
        <w:rPr>
          <w:rFonts w:ascii="楷體-簡" w:eastAsia="楷體-簡" w:hAnsi="楷體-簡"/>
        </w:rPr>
        <w:t>BCD</w:t>
      </w:r>
      <w:r w:rsidR="004324C5">
        <w:rPr>
          <w:rFonts w:ascii="楷體-簡" w:eastAsia="楷體-簡" w:hAnsi="楷體-簡" w:hint="eastAsia"/>
        </w:rPr>
        <w:t>的數字是</w:t>
      </w:r>
      <w:r w:rsidR="004324C5">
        <w:rPr>
          <w:rFonts w:ascii="楷體-簡" w:eastAsia="楷體-簡" w:hAnsi="楷體-簡"/>
        </w:rPr>
        <w:t>1001</w:t>
      </w:r>
      <w:r w:rsidR="004324C5">
        <w:rPr>
          <w:rFonts w:ascii="楷體-簡" w:eastAsia="楷體-簡" w:hAnsi="楷體-簡" w:hint="eastAsia"/>
        </w:rPr>
        <w:t>，所以只當</w:t>
      </w:r>
      <w:r w:rsidR="004324C5">
        <w:rPr>
          <w:rFonts w:ascii="楷體-簡" w:eastAsia="楷體-簡" w:hAnsi="楷體-簡"/>
        </w:rPr>
        <w:t>D=1</w:t>
      </w:r>
      <w:r w:rsidR="004324C5">
        <w:rPr>
          <w:rFonts w:ascii="楷體-簡" w:eastAsia="楷體-簡" w:hAnsi="楷體-簡" w:hint="eastAsia"/>
        </w:rPr>
        <w:t>時，</w:t>
      </w:r>
      <w:r w:rsidR="004324C5">
        <w:rPr>
          <w:rFonts w:ascii="楷體-簡" w:eastAsia="楷體-簡" w:hAnsi="楷體-簡"/>
        </w:rPr>
        <w:t>B</w:t>
      </w:r>
      <w:r w:rsidR="004324C5">
        <w:rPr>
          <w:rFonts w:ascii="楷體-簡" w:eastAsia="楷體-簡" w:hAnsi="楷體-簡" w:hint="eastAsia"/>
        </w:rPr>
        <w:t>和</w:t>
      </w:r>
      <w:r w:rsidR="004324C5">
        <w:rPr>
          <w:rFonts w:ascii="楷體-簡" w:eastAsia="楷體-簡" w:hAnsi="楷體-簡"/>
        </w:rPr>
        <w:t>C</w:t>
      </w:r>
      <w:r w:rsidR="004324C5">
        <w:rPr>
          <w:rFonts w:ascii="楷體-簡" w:eastAsia="楷體-簡" w:hAnsi="楷體-簡" w:hint="eastAsia"/>
        </w:rPr>
        <w:t>不可能等於</w:t>
      </w:r>
      <w:r w:rsidR="004324C5">
        <w:rPr>
          <w:rFonts w:ascii="楷體-簡" w:eastAsia="楷體-簡" w:hAnsi="楷體-簡"/>
        </w:rPr>
        <w:t>1</w:t>
      </w:r>
      <w:r w:rsidR="004324C5">
        <w:rPr>
          <w:rFonts w:ascii="楷體-簡" w:eastAsia="楷體-簡" w:hAnsi="楷體-簡" w:hint="eastAsia"/>
        </w:rPr>
        <w:t>。</w:t>
      </w:r>
      <w:r w:rsidR="004324C5" w:rsidRPr="004324C5">
        <w:rPr>
          <w:rFonts w:ascii="楷體-簡" w:eastAsia="楷體-簡" w:hAnsi="楷體-簡" w:hint="eastAsia"/>
        </w:rPr>
        <w:t>布林函式：</w:t>
      </w:r>
      <m:oMath>
        <m:r>
          <w:rPr>
            <w:rFonts w:ascii="Cambria Math" w:eastAsia="楷體-簡" w:hAnsi="Cambria Math"/>
          </w:rPr>
          <m:t>E=</m:t>
        </m:r>
        <m:r>
          <w:rPr>
            <w:rFonts w:ascii="Cambria Math" w:eastAsia="楷體-簡" w:hAnsi="Cambria Math"/>
          </w:rPr>
          <m:t>A</m:t>
        </m:r>
        <m:r>
          <w:rPr>
            <w:rFonts w:ascii="Cambria Math" w:eastAsia="楷體-簡" w:hAnsi="Cambria Math"/>
          </w:rPr>
          <m:t>⋅(B+C)</m:t>
        </m:r>
      </m:oMath>
    </w:p>
    <w:p w14:paraId="5446CFF1" w14:textId="77777777" w:rsidR="004B70A8" w:rsidRPr="00055382" w:rsidRDefault="004B70A8" w:rsidP="004B70A8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3BA427FE" w14:textId="7E478999" w:rsidR="00FE1236" w:rsidRDefault="00FE1236" w:rsidP="00FE1236">
      <w:pPr>
        <w:pStyle w:val="a8"/>
        <w:ind w:leftChars="0" w:left="96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1</w:t>
      </w:r>
      <w:r w:rsidRPr="00055382">
        <w:rPr>
          <w:rFonts w:ascii="楷體-簡" w:eastAsia="楷體-簡" w:hAnsi="楷體-簡"/>
          <w:sz w:val="32"/>
          <w:szCs w:val="32"/>
        </w:rPr>
        <w:t>.</w:t>
      </w:r>
      <w:r w:rsidR="00AA348E" w:rsidRPr="00055382">
        <w:rPr>
          <w:rFonts w:ascii="楷體-簡" w:eastAsia="楷體-簡" w:hAnsi="楷體-簡" w:hint="eastAsia"/>
          <w:sz w:val="32"/>
          <w:szCs w:val="32"/>
        </w:rPr>
        <w:t>實驗</w:t>
      </w:r>
      <w:r w:rsidR="00AA348E" w:rsidRPr="00055382">
        <w:rPr>
          <w:rFonts w:ascii="楷體-簡" w:eastAsia="楷體-簡" w:hAnsi="楷體-簡"/>
          <w:sz w:val="32"/>
          <w:szCs w:val="32"/>
        </w:rPr>
        <w:t>(</w:t>
      </w:r>
      <w:r w:rsidR="00AA348E" w:rsidRPr="00055382">
        <w:rPr>
          <w:rFonts w:ascii="楷體-簡" w:eastAsia="楷體-簡" w:hAnsi="楷體-簡" w:hint="eastAsia"/>
          <w:sz w:val="32"/>
          <w:szCs w:val="32"/>
        </w:rPr>
        <w:t>一)</w:t>
      </w:r>
      <w:r w:rsidR="002E4993">
        <w:rPr>
          <w:rFonts w:ascii="楷體-簡" w:eastAsia="楷體-簡" w:hAnsi="楷體-簡"/>
          <w:sz w:val="32"/>
          <w:szCs w:val="32"/>
        </w:rPr>
        <w:tab/>
      </w:r>
      <w:r w:rsidR="000D4062" w:rsidRPr="000D4062">
        <w:rPr>
          <w:rFonts w:ascii="楷體-簡" w:eastAsia="楷體-簡" w:hAnsi="楷體-簡" w:hint="eastAsia"/>
          <w:sz w:val="32"/>
          <w:szCs w:val="32"/>
        </w:rPr>
        <w:t>7447 七段解碼器IC,顯示與觀察</w:t>
      </w:r>
    </w:p>
    <w:p w14:paraId="1976A8AC" w14:textId="5E9C1F06" w:rsidR="00FD24CC" w:rsidRPr="00FD24CC" w:rsidRDefault="00FD24CC" w:rsidP="00FD24CC">
      <w:pPr>
        <w:pStyle w:val="a8"/>
        <w:numPr>
          <w:ilvl w:val="0"/>
          <w:numId w:val="11"/>
        </w:numPr>
        <w:ind w:leftChars="0"/>
        <w:rPr>
          <w:rFonts w:ascii="楷體-簡" w:eastAsia="楷體-簡" w:hAnsi="楷體-簡" w:hint="eastAsia"/>
        </w:rPr>
      </w:pPr>
      <w:r w:rsidRPr="00FD24CC">
        <w:rPr>
          <w:rFonts w:ascii="楷體-簡" w:eastAsia="楷體-簡" w:hAnsi="楷體-簡" w:hint="eastAsia"/>
        </w:rPr>
        <w:t>將7447的A,B,C,D連接到四個開關,觀察輸入為 0~9,及 10~15的顯示情形.</w:t>
      </w:r>
    </w:p>
    <w:p w14:paraId="640BA2A2" w14:textId="636A407C" w:rsidR="00FD24CC" w:rsidRPr="00FD24CC" w:rsidRDefault="00FE1236" w:rsidP="00FD24CC">
      <w:pPr>
        <w:pStyle w:val="a8"/>
        <w:ind w:leftChars="0" w:left="960"/>
        <w:rPr>
          <w:rFonts w:ascii="楷體-簡" w:eastAsia="楷體-簡" w:hAnsi="楷體-簡" w:hint="eastAsia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ab/>
        <w:t>(1)</w:t>
      </w:r>
      <w:r w:rsidRPr="00055382">
        <w:rPr>
          <w:rFonts w:ascii="楷體-簡" w:eastAsia="楷體-簡" w:hAnsi="楷體-簡" w:hint="eastAsia"/>
          <w:sz w:val="32"/>
          <w:szCs w:val="32"/>
        </w:rPr>
        <w:t>實驗</w:t>
      </w:r>
      <w:r w:rsidR="00462845" w:rsidRPr="00055382">
        <w:rPr>
          <w:rFonts w:ascii="楷體-簡" w:eastAsia="楷體-簡" w:hAnsi="楷體-簡" w:hint="eastAsia"/>
          <w:sz w:val="32"/>
          <w:szCs w:val="32"/>
        </w:rPr>
        <w:t>電路圖</w:t>
      </w:r>
    </w:p>
    <w:p w14:paraId="726A42DF" w14:textId="1E44D2D6" w:rsidR="000D4062" w:rsidRDefault="002820DC" w:rsidP="000D4062">
      <w:pPr>
        <w:ind w:left="1440" w:firstLine="480"/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1591849" wp14:editId="53DDA772">
                <wp:simplePos x="0" y="0"/>
                <wp:positionH relativeFrom="column">
                  <wp:posOffset>1284611</wp:posOffset>
                </wp:positionH>
                <wp:positionV relativeFrom="paragraph">
                  <wp:posOffset>64736</wp:posOffset>
                </wp:positionV>
                <wp:extent cx="3924637" cy="1893537"/>
                <wp:effectExtent l="0" t="0" r="12700" b="12065"/>
                <wp:wrapNone/>
                <wp:docPr id="17574" name="文字方塊 175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24637" cy="189353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70DE49E" w14:textId="2EC9D768" w:rsidR="002820DC" w:rsidRDefault="002820DC">
                            <w:r w:rsidRPr="000D4062">
                              <w:rPr>
                                <w:rFonts w:ascii="楷體-簡" w:eastAsia="楷體-簡" w:hAnsi="楷體-簡"/>
                                <w:sz w:val="32"/>
                                <w:szCs w:val="32"/>
                              </w:rPr>
                              <w:drawing>
                                <wp:inline distT="0" distB="0" distL="0" distR="0" wp14:anchorId="105970B3" wp14:editId="5245342E">
                                  <wp:extent cx="3743436" cy="1788340"/>
                                  <wp:effectExtent l="0" t="0" r="3175" b="2540"/>
                                  <wp:docPr id="22530" name="圖片 1" descr="一張含有 圖表, 圖解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1DCF27B4-BF8B-383A-2FCE-05C7F1EC7069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2530" name="圖片 1" descr="一張含有 圖表, 圖解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1DCF27B4-BF8B-383A-2FCE-05C7F1EC7069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890985" cy="18588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591849" id="文字方塊 17574" o:spid="_x0000_s1027" type="#_x0000_t202" style="position:absolute;left:0;text-align:left;margin-left:101.15pt;margin-top:5.1pt;width:309.05pt;height:149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XUenOgIAAIQEAAAOAAAAZHJzL2Uyb0RvYy54bWysVE1v2zAMvQ/YfxB0X5zvNkacIkuRYUDR&#13;&#10;FkiLnhVZjoXJoiYpsbNfP0p2PtrtNOyikCL9RD4+Zn7XVIochHUSdEYHvT4lQnPIpd5l9PVl/eWW&#13;&#10;EueZzpkCLTJ6FI7eLT5/mtcmFUMoQeXCEgTRLq1NRkvvTZokjpeiYq4HRmgMFmAr5tG1uyS3rEb0&#13;&#10;SiXDfn+a1GBzY4EL5/D2vg3SRcQvCsH9U1E44YnKKNbm42njuQ1nspizdGeZKSXvymD/UEXFpMZH&#13;&#10;z1D3zDOyt/IPqEpyCw4K3+NQJVAUkovYA3Yz6H/oZlMyI2IvSI4zZ5rc/4Plj4eNebbEN1+hwQEG&#13;&#10;QmrjUoeXoZ+msFX4xUoJxpHC45k20XjC8XI0G46noxtKOMYGt7PRBB3ESS6fG+v8NwEVCUZGLc4l&#13;&#10;0sUOD863qaeU8JoDJfO1VCo6QQtipSw5MJyi8rFIBH+XpTSpMzodTfoR+F0sQJ+/3yrGf3TlXWUh&#13;&#10;ntJY86X5YPlm2xCZXxGzhfyIfFlopeQMX0uEf2DOPzOL2kGKcB/8Ex6FAqwJOouSEuyvv92HfBwp&#13;&#10;RimpUYsZdT/3zApK1HeNw54NxuMg3uiMJzdDdOx1ZHsd0ftqBUjUADfP8GiGfK9OZmGhesO1WYZX&#13;&#10;McQ0x7cz6k/myrcbgmvHxXIZk1CuhvkHvTE8QIfBBFpfmjdmTTdWj4p4hJNqWfphum1u+FLDcu+h&#13;&#10;kHH0geeW1Y5+lHoUT7eWYZeu/Zh1+fNY/AYAAP//AwBQSwMEFAAGAAgAAAAhAFG69S3fAAAADwEA&#13;&#10;AA8AAABkcnMvZG93bnJldi54bWxMT8tOAyEU3Zv4D+SauLMgbQxOh2l8VDeurMY1HSgQB5gAnY5/&#13;&#10;73VlNye5OeeeR7uZw0Amk4tPUcLtggExsU/aRyvh8+PlRgApVUWthhSNhB9TYNNdXrSq0ekU3820&#13;&#10;q5agSSyNkuBqHRtKS+9MUGWRRhORO6QcVMUzW6qzOqF5GChn7I4G5SMmODWaJ2f6790xSNg+2nvb&#13;&#10;C5XdVmjvp/nr8GZfpby+mp/XCA9rINXM9f8D/jZgf+iw2D4doy5kkMAZX6IUCcaBoEBwtgKyl7Bk&#13;&#10;YgW0a+n5ju4XAAD//wMAUEsBAi0AFAAGAAgAAAAhALaDOJL+AAAA4QEAABMAAAAAAAAAAAAAAAAA&#13;&#10;AAAAAFtDb250ZW50X1R5cGVzXS54bWxQSwECLQAUAAYACAAAACEAOP0h/9YAAACUAQAACwAAAAAA&#13;&#10;AAAAAAAAAAAvAQAAX3JlbHMvLnJlbHNQSwECLQAUAAYACAAAACEAGV1HpzoCAACEBAAADgAAAAAA&#13;&#10;AAAAAAAAAAAuAgAAZHJzL2Uyb0RvYy54bWxQSwECLQAUAAYACAAAACEAUbr1Ld8AAAAPAQAADwAA&#13;&#10;AAAAAAAAAAAAAACUBAAAZHJzL2Rvd25yZXYueG1sUEsFBgAAAAAEAAQA8wAAAKAFAAAAAA==&#13;&#10;" fillcolor="white [3201]" strokeweight=".5pt">
                <v:textbox>
                  <w:txbxContent>
                    <w:p w14:paraId="070DE49E" w14:textId="2EC9D768" w:rsidR="002820DC" w:rsidRDefault="002820DC">
                      <w:r w:rsidRPr="000D4062">
                        <w:rPr>
                          <w:rFonts w:ascii="楷體-簡" w:eastAsia="楷體-簡" w:hAnsi="楷體-簡"/>
                          <w:sz w:val="32"/>
                          <w:szCs w:val="32"/>
                        </w:rPr>
                        <w:drawing>
                          <wp:inline distT="0" distB="0" distL="0" distR="0" wp14:anchorId="105970B3" wp14:editId="5245342E">
                            <wp:extent cx="3743436" cy="1788340"/>
                            <wp:effectExtent l="0" t="0" r="3175" b="2540"/>
                            <wp:docPr id="22530" name="圖片 1" descr="一張含有 圖表, 圖解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1DCF27B4-BF8B-383A-2FCE-05C7F1EC7069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2530" name="圖片 1" descr="一張含有 圖表, 圖解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1DCF27B4-BF8B-383A-2FCE-05C7F1EC7069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890985" cy="185882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F2F3AD9" w14:textId="69CF5169" w:rsidR="002820DC" w:rsidRDefault="002820DC" w:rsidP="000D4062">
      <w:pPr>
        <w:ind w:left="1440" w:firstLine="480"/>
        <w:rPr>
          <w:rFonts w:ascii="楷體-簡" w:eastAsia="楷體-簡" w:hAnsi="楷體-簡"/>
          <w:sz w:val="32"/>
          <w:szCs w:val="32"/>
        </w:rPr>
      </w:pPr>
    </w:p>
    <w:p w14:paraId="51730DB3" w14:textId="45E15CBA" w:rsidR="002820DC" w:rsidRDefault="002820DC" w:rsidP="000D4062">
      <w:pPr>
        <w:ind w:left="1440" w:firstLine="480"/>
        <w:rPr>
          <w:rFonts w:ascii="楷體-簡" w:eastAsia="楷體-簡" w:hAnsi="楷體-簡"/>
          <w:sz w:val="32"/>
          <w:szCs w:val="32"/>
        </w:rPr>
      </w:pPr>
    </w:p>
    <w:p w14:paraId="71AF1718" w14:textId="6515F784" w:rsidR="002820DC" w:rsidRDefault="002820DC" w:rsidP="000D4062">
      <w:pPr>
        <w:ind w:left="1440" w:firstLine="480"/>
        <w:rPr>
          <w:rFonts w:ascii="楷體-簡" w:eastAsia="楷體-簡" w:hAnsi="楷體-簡"/>
          <w:sz w:val="32"/>
          <w:szCs w:val="32"/>
        </w:rPr>
      </w:pPr>
    </w:p>
    <w:p w14:paraId="16C57047" w14:textId="77777777" w:rsidR="002820DC" w:rsidRDefault="002820DC" w:rsidP="000D4062">
      <w:pPr>
        <w:ind w:left="1440" w:firstLine="480"/>
        <w:rPr>
          <w:rFonts w:ascii="楷體-簡" w:eastAsia="楷體-簡" w:hAnsi="楷體-簡" w:hint="eastAsia"/>
          <w:sz w:val="32"/>
          <w:szCs w:val="32"/>
        </w:rPr>
      </w:pPr>
    </w:p>
    <w:p w14:paraId="5BFEAECF" w14:textId="57BC0842" w:rsidR="00FD24CC" w:rsidRPr="00FD24CC" w:rsidRDefault="00FD24CC" w:rsidP="000D4062">
      <w:pPr>
        <w:ind w:left="1440" w:firstLine="480"/>
        <w:rPr>
          <w:rFonts w:ascii="楷體-簡" w:eastAsia="楷體-簡" w:hAnsi="楷體-簡"/>
        </w:rPr>
      </w:pPr>
      <w:r w:rsidRPr="00FD24CC">
        <w:rPr>
          <w:rFonts w:ascii="楷體-簡" w:eastAsia="楷體-簡" w:hAnsi="楷體-簡" w:hint="eastAsia"/>
        </w:rPr>
        <w:lastRenderedPageBreak/>
        <w:t xml:space="preserve">輸入 </w:t>
      </w:r>
      <w:r w:rsidRPr="00FD24CC">
        <w:rPr>
          <w:rFonts w:ascii="楷體-簡" w:eastAsia="楷體-簡" w:hAnsi="楷體-簡"/>
        </w:rPr>
        <w:t xml:space="preserve">A, B, C, D </w:t>
      </w:r>
      <w:r w:rsidRPr="00FD24CC">
        <w:rPr>
          <w:rFonts w:ascii="楷體-簡" w:eastAsia="楷體-簡" w:hAnsi="楷體-簡" w:hint="eastAsia"/>
        </w:rPr>
        <w:t>代表二進制的</w:t>
      </w:r>
      <w:r w:rsidRPr="00FD24CC">
        <w:rPr>
          <w:rFonts w:ascii="楷體-簡" w:eastAsia="楷體-簡" w:hAnsi="楷體-簡"/>
        </w:rPr>
        <w:t>4 bit.</w:t>
      </w:r>
    </w:p>
    <w:p w14:paraId="076BD8AE" w14:textId="0CA535E6" w:rsidR="00FD24CC" w:rsidRPr="00FD24CC" w:rsidRDefault="00FD24CC" w:rsidP="00FD24CC">
      <w:pPr>
        <w:ind w:left="1440" w:firstLine="480"/>
        <w:rPr>
          <w:rFonts w:ascii="楷體-簡" w:eastAsia="楷體-簡" w:hAnsi="楷體-簡" w:hint="eastAsia"/>
        </w:rPr>
      </w:pPr>
      <w:r w:rsidRPr="00FD24CC">
        <w:rPr>
          <w:rFonts w:ascii="楷體-簡" w:eastAsia="楷體-簡" w:hAnsi="楷體-簡" w:hint="eastAsia"/>
        </w:rPr>
        <w:t>轉換到十進制的運算為：</w:t>
      </w:r>
      <m:oMath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0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D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1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C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2</m:t>
            </m:r>
          </m:sup>
        </m:sSup>
        <m:r>
          <w:rPr>
            <w:rFonts w:ascii="Cambria Math" w:eastAsia="楷體-簡" w:hAnsi="Cambria Math"/>
          </w:rPr>
          <m:t xml:space="preserve">× </m:t>
        </m:r>
        <m:r>
          <w:rPr>
            <w:rFonts w:ascii="Cambria Math" w:eastAsia="楷體-簡" w:hAnsi="Cambria Math"/>
          </w:rPr>
          <m:t>B</m:t>
        </m:r>
        <m:r>
          <w:rPr>
            <w:rFonts w:ascii="Cambria Math" w:eastAsia="楷體-簡" w:hAnsi="Cambria Math"/>
          </w:rPr>
          <m:t>+</m:t>
        </m:r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3</m:t>
            </m:r>
          </m:sup>
        </m:sSup>
        <m:r>
          <w:rPr>
            <w:rFonts w:ascii="Cambria Math" w:eastAsia="楷體-簡" w:hAnsi="Cambria Math"/>
          </w:rPr>
          <m:t>×</m:t>
        </m:r>
        <m:r>
          <w:rPr>
            <w:rFonts w:ascii="Cambria Math" w:eastAsia="楷體-簡" w:hAnsi="Cambria Math"/>
          </w:rPr>
          <m:t>A</m:t>
        </m:r>
      </m:oMath>
    </w:p>
    <w:p w14:paraId="753F8C5E" w14:textId="4802BE48" w:rsidR="00FD24CC" w:rsidRDefault="00211D84" w:rsidP="00D2688F">
      <w:pPr>
        <w:ind w:left="960" w:firstLine="48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>(2)</w:t>
      </w: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2C4AA44D" w14:textId="77777777" w:rsidR="00D2688F" w:rsidRDefault="00D2688F" w:rsidP="00D2688F">
      <w:pPr>
        <w:ind w:left="960" w:firstLine="480"/>
        <w:rPr>
          <w:rFonts w:ascii="楷體-簡" w:eastAsia="楷體-簡" w:hAnsi="楷體-簡" w:hint="eastAsia"/>
          <w:sz w:val="32"/>
          <w:szCs w:val="32"/>
        </w:rPr>
      </w:pPr>
    </w:p>
    <w:p w14:paraId="636B3B6A" w14:textId="36209810" w:rsidR="00FD24CC" w:rsidRDefault="002820DC" w:rsidP="00D2688F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CE694" wp14:editId="5B0BF1F8">
                <wp:simplePos x="0" y="0"/>
                <wp:positionH relativeFrom="column">
                  <wp:posOffset>1017573</wp:posOffset>
                </wp:positionH>
                <wp:positionV relativeFrom="paragraph">
                  <wp:posOffset>-97104</wp:posOffset>
                </wp:positionV>
                <wp:extent cx="3252420" cy="2532807"/>
                <wp:effectExtent l="0" t="0" r="12065" b="7620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2420" cy="253280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6DC4C" w14:textId="2A219A9B" w:rsidR="00EA539C" w:rsidRDefault="002820D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634E9AC" wp14:editId="7405CCFD">
                                  <wp:extent cx="3066881" cy="2300161"/>
                                  <wp:effectExtent l="0" t="0" r="0" b="0"/>
                                  <wp:docPr id="17576" name="圖片 1757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76" name="圖片 17576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53545" cy="2365159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CE694" id="文字方塊 30" o:spid="_x0000_s1028" type="#_x0000_t202" style="position:absolute;margin-left:80.1pt;margin-top:-7.65pt;width:256.1pt;height:199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fZCIPAIAAIQEAAAOAAAAZHJzL2Uyb0RvYy54bWysVE1v2zAMvQ/YfxB0X5w4SdsZcYosRYYB&#13;&#10;QVsgHXpWZCk2JouapMTOfv0o2flot9Owi0yJ1BP5+OjZfVsrchDWVaBzOhoMKRGaQ1HpXU6/v6w+&#13;&#10;3VHiPNMFU6BFTo/C0fv5xw+zxmQihRJUISxBEO2yxuS09N5kSeJ4KWrmBmCERqcEWzOPW7tLCssa&#13;&#10;RK9Vkg6HN0kDtjAWuHAOTx86J51HfCkF909SOuGJyinm5uNq47oNazKfsWxnmSkr3qfB/iGLmlUa&#13;&#10;Hz1DPTDPyN5Wf0DVFbfgQPoBhzoBKSsuYg1YzWj4rppNyYyItSA5zpxpcv8Plj8eNubZEt9+gRYb&#13;&#10;GAhpjMscHoZ6Wmnr8MVMCfqRwuOZNtF6wvFwnE7TSYoujr50Ok7vhrcBJ7lcN9b5rwJqEoycWuxL&#13;&#10;pIsd1s53oaeQ8JoDVRWrSqm4CVoQS2XJgWEXlY9JIvibKKVJk9Ob8XQYgd/4AvT5/lYx/qNP7yoK&#13;&#10;8ZTGnC/FB8u325ZUBZZ1ImYLxRH5stBJyRm+qhB+zZx/Zha1gzzgPPgnXKQCzAl6i5IS7K+/nYd4&#13;&#10;bCl6KWlQizl1P/fMCkrUN43N/jyaTIJ442YyvQ1c22vP9tqj9/USkKgRTp7h0QzxXp1MaaF+xbFZ&#13;&#10;hFfRxTTHt3PqT+bSdxOCY8fFYhGDUK6G+bXeGB6gQ2MCrS/tK7Omb6tHRTzCSbUse9fdLjbc1LDY&#13;&#10;e5BVbH3guWO1px+lHsXTj2WYpet9jLr8POa/AQAA//8DAFBLAwQUAAYACAAAACEArvKpvuEAAAAQ&#13;&#10;AQAADwAAAGRycy9kb3ducmV2LnhtbExPO0/DMBDekfgP1iGxtU4TCCGNU/EoXZgoiPkau7ZFbEex&#13;&#10;m4Z/zzHBctKn+57NZnY9m9QYbfACVssMmPJdkNZrAR/vL4sKWEzoJfbBKwHfKsKmvbxosJbh7N/U&#13;&#10;tE+akYmPNQowKQ0157EzymFchkF5+h3D6DARHDWXI57J3PU8z7KSO7SeEgwO6smo7mt/cgK2j/pe&#13;&#10;dxWOZltJa6f58/iqd0JcX83PazoPa2BJzelPAb8bqD+0VOwQTl5G1hMus5yoAhar2wIYMcq7/AbY&#13;&#10;QUBRFSXwtuH/h7Q/AAAA//8DAFBLAQItABQABgAIAAAAIQC2gziS/gAAAOEBAAATAAAAAAAAAAAA&#13;&#10;AAAAAAAAAABbQ29udGVudF9UeXBlc10ueG1sUEsBAi0AFAAGAAgAAAAhADj9If/WAAAAlAEAAAsA&#13;&#10;AAAAAAAAAAAAAAAALwEAAF9yZWxzLy5yZWxzUEsBAi0AFAAGAAgAAAAhADB9kIg8AgAAhAQAAA4A&#13;&#10;AAAAAAAAAAAAAAAALgIAAGRycy9lMm9Eb2MueG1sUEsBAi0AFAAGAAgAAAAhAK7yqb7hAAAAEAEA&#13;&#10;AA8AAAAAAAAAAAAAAAAAlgQAAGRycy9kb3ducmV2LnhtbFBLBQYAAAAABAAEAPMAAACkBQAAAAA=&#13;&#10;" fillcolor="white [3201]" strokeweight=".5pt">
                <v:textbox>
                  <w:txbxContent>
                    <w:p w14:paraId="1A76DC4C" w14:textId="2A219A9B" w:rsidR="00EA539C" w:rsidRDefault="002820DC">
                      <w:r>
                        <w:rPr>
                          <w:noProof/>
                        </w:rPr>
                        <w:drawing>
                          <wp:inline distT="0" distB="0" distL="0" distR="0" wp14:anchorId="6634E9AC" wp14:editId="7405CCFD">
                            <wp:extent cx="3066881" cy="2300161"/>
                            <wp:effectExtent l="0" t="0" r="0" b="0"/>
                            <wp:docPr id="17576" name="圖片 1757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76" name="圖片 17576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53545" cy="2365159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9CD4FF6" w14:textId="1EC2E6E5" w:rsidR="00785283" w:rsidRDefault="00785283" w:rsidP="00D2688F">
      <w:pPr>
        <w:rPr>
          <w:rFonts w:ascii="楷體-簡" w:eastAsia="楷體-簡" w:hAnsi="楷體-簡" w:hint="eastAsia"/>
          <w:sz w:val="32"/>
          <w:szCs w:val="32"/>
        </w:rPr>
      </w:pPr>
    </w:p>
    <w:p w14:paraId="448163FD" w14:textId="45F3A15C" w:rsidR="00AA348E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32E5AFA9" w14:textId="4DBF671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3090BC90" w14:textId="23E8B4F6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04902A9B" w14:textId="5F14E92D" w:rsidR="00AA348E" w:rsidRDefault="00D2688F" w:rsidP="00AA348E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052E12" wp14:editId="4C48328B">
                <wp:simplePos x="0" y="0"/>
                <wp:positionH relativeFrom="column">
                  <wp:posOffset>1017270</wp:posOffset>
                </wp:positionH>
                <wp:positionV relativeFrom="paragraph">
                  <wp:posOffset>254624</wp:posOffset>
                </wp:positionV>
                <wp:extent cx="3382471" cy="3471484"/>
                <wp:effectExtent l="0" t="0" r="8890" b="8890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2471" cy="34714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273299" w14:textId="17BC5887" w:rsidR="00A622CC" w:rsidRDefault="00D31F6A" w:rsidP="00A622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F9CE16D" wp14:editId="6323447E">
                                  <wp:extent cx="3192780" cy="3284220"/>
                                  <wp:effectExtent l="0" t="0" r="0" b="5080"/>
                                  <wp:docPr id="17588" name="圖片 17588" descr="一張含有 資料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8" name="圖片 17588" descr="一張含有 資料表 的圖片&#10;&#10;自動產生的描述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2780" cy="328422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E12" id="文字方塊 32" o:spid="_x0000_s1029" type="#_x0000_t202" style="position:absolute;margin-left:80.1pt;margin-top:20.05pt;width:266.35pt;height:273.3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S343OwIAAIQEAAAOAAAAZHJzL2Uyb0RvYy54bWysVE1v2zAMvQ/YfxB0X5wPt82MOEWWIsOA&#13;&#10;oC2QDj0rshQbk0VNUmJnv36U7Hy022nYRaZE6ol8fPTsvq0VOQjrKtA5HQ2GlAjNoaj0LqffX1af&#13;&#10;ppQ4z3TBFGiR06Nw9H7+8cOsMZkYQwmqEJYgiHZZY3Jaem+yJHG8FDVzAzBCo1OCrZnHrd0lhWUN&#13;&#10;otcqGQ+Ht0kDtjAWuHAOTx86J51HfCkF909SOuGJyinm5uNq47oNazKfsWxnmSkr3qfB/iGLmlUa&#13;&#10;Hz1DPTDPyN5Wf0DVFbfgQPoBhzoBKSsuYg1YzWj4rppNyYyItSA5zpxpcv8Plj8eNubZEt9+gRYb&#13;&#10;GAhpjMscHoZ6Wmnr8MVMCfqRwuOZNtF6wvFwMpmO07sRJRx9E7TSaRpwkst1Y53/KqAmwcipxb5E&#13;&#10;uthh7XwXegoJrzlQVbGqlIqboAWxVJYcGHZR+Zgkgr+JUpo0Ob2d3Awj8BtfgD7f3yrGf/TpXUUh&#13;&#10;ntKY86X4YPl225KqwLJOxGyhOCJfFjopOcNXFcKvmfPPzKJ2kCKcB/+Ei1SAOUFvUVKC/fW38xCP&#13;&#10;LUUvJQ1qMafu555ZQYn6prHZn0dpGsQbN+nN3Rg39tqzvfbofb0EJAobgtlFM8R7dTKlhfoVx2YR&#13;&#10;XkUX0xzfzqk/mUvfTQiOHReLRQxCuRrm13pjeIAOjQm0vrSvzJq+rR4V8Qgn1bLsXXe72HBTw2Lv&#13;&#10;QVax9YHnjtWefpR6FE8/lmGWrvcx6vLzmP8GAAD//wMAUEsDBBQABgAIAAAAIQAk5bAh3wAAAA8B&#13;&#10;AAAPAAAAZHJzL2Rvd25yZXYueG1sTE+7TsMwFN2R+AfrIrFRuxFEThqn4lFYmCiI2Y1d2yK2I9tN&#13;&#10;w99zmWC50tE9z267+JHMOmUXg4D1igHRYYjKBSPg4/35hgPJRQYlxxi0gG+dYdtfXnSyVfEc3vS8&#13;&#10;L4agScitFGBLmVpK82C1l3kVJx3wd4zJy4IwGaqSPKO5H2nFWE29dAETrJz0o9XD1/7kBeweTGMG&#13;&#10;LpPdceXcvHweX82LENdXy9MGz/0GSNFL+VPA7wbsDz0WO8RTUJmMiGtWIVXALVsDQULdVA2Qg4A7&#13;&#10;XnOgfUf/7+h/AAAA//8DAFBLAQItABQABgAIAAAAIQC2gziS/gAAAOEBAAATAAAAAAAAAAAAAAAA&#13;&#10;AAAAAABbQ29udGVudF9UeXBlc10ueG1sUEsBAi0AFAAGAAgAAAAhADj9If/WAAAAlAEAAAsAAAAA&#13;&#10;AAAAAAAAAAAALwEAAF9yZWxzLy5yZWxzUEsBAi0AFAAGAAgAAAAhADtLfjc7AgAAhAQAAA4AAAAA&#13;&#10;AAAAAAAAAAAALgIAAGRycy9lMm9Eb2MueG1sUEsBAi0AFAAGAAgAAAAhACTlsCHfAAAADwEAAA8A&#13;&#10;AAAAAAAAAAAAAAAAlQQAAGRycy9kb3ducmV2LnhtbFBLBQYAAAAABAAEAPMAAAChBQAAAAA=&#13;&#10;" fillcolor="white [3201]" strokeweight=".5pt">
                <v:textbox>
                  <w:txbxContent>
                    <w:p w14:paraId="32273299" w14:textId="17BC5887" w:rsidR="00A622CC" w:rsidRDefault="00D31F6A" w:rsidP="00A622CC">
                      <w:r>
                        <w:rPr>
                          <w:noProof/>
                        </w:rPr>
                        <w:drawing>
                          <wp:inline distT="0" distB="0" distL="0" distR="0" wp14:anchorId="2F9CE16D" wp14:editId="6323447E">
                            <wp:extent cx="3192780" cy="3284220"/>
                            <wp:effectExtent l="0" t="0" r="0" b="5080"/>
                            <wp:docPr id="17588" name="圖片 17588" descr="一張含有 資料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8" name="圖片 17588" descr="一張含有 資料表 的圖片&#10;&#10;自動產生的描述"/>
                                    <pic:cNvPicPr/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2780" cy="328422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5642A5C9" w14:textId="0C8B825D" w:rsidR="00FD24CC" w:rsidRDefault="00FD24CC" w:rsidP="00AA348E">
      <w:pPr>
        <w:rPr>
          <w:rFonts w:ascii="楷體-簡" w:eastAsia="楷體-簡" w:hAnsi="楷體-簡"/>
          <w:sz w:val="32"/>
          <w:szCs w:val="32"/>
        </w:rPr>
      </w:pPr>
    </w:p>
    <w:p w14:paraId="14133C09" w14:textId="79F0C63F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42A26408" w14:textId="1A49F835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567A2FE5" w14:textId="288C3EEE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27570907" w14:textId="51021FD8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598C7430" w14:textId="223A7B70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145E912D" w14:textId="0AF41576" w:rsidR="00D2688F" w:rsidRDefault="00D2688F" w:rsidP="00AA348E">
      <w:pPr>
        <w:rPr>
          <w:rFonts w:ascii="楷體-簡" w:eastAsia="楷體-簡" w:hAnsi="楷體-簡"/>
          <w:sz w:val="32"/>
          <w:szCs w:val="32"/>
        </w:rPr>
      </w:pPr>
    </w:p>
    <w:p w14:paraId="50E8067D" w14:textId="77777777" w:rsidR="00D2688F" w:rsidRPr="00D2688F" w:rsidRDefault="00D2688F" w:rsidP="00AA348E">
      <w:pPr>
        <w:rPr>
          <w:rFonts w:ascii="楷體-簡" w:eastAsia="楷體-簡" w:hAnsi="楷體-簡" w:hint="eastAsia"/>
          <w:sz w:val="6"/>
          <w:szCs w:val="6"/>
        </w:rPr>
      </w:pPr>
    </w:p>
    <w:p w14:paraId="7457B4CC" w14:textId="77777777" w:rsidR="00FD24CC" w:rsidRPr="00FD24CC" w:rsidRDefault="002E4993" w:rsidP="00FD24CC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  <w:r w:rsidR="002820DC"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>2.</w:t>
      </w:r>
      <w:r>
        <w:rPr>
          <w:rFonts w:ascii="楷體-簡" w:eastAsia="楷體-簡" w:hAnsi="楷體-簡" w:hint="eastAsia"/>
          <w:sz w:val="32"/>
          <w:szCs w:val="32"/>
        </w:rPr>
        <w:t>實驗</w:t>
      </w:r>
      <w:r>
        <w:rPr>
          <w:rFonts w:ascii="楷體-簡" w:eastAsia="楷體-簡" w:hAnsi="楷體-簡"/>
          <w:sz w:val="32"/>
          <w:szCs w:val="32"/>
        </w:rPr>
        <w:t>(</w:t>
      </w:r>
      <w:r>
        <w:rPr>
          <w:rFonts w:ascii="楷體-簡" w:eastAsia="楷體-簡" w:hAnsi="楷體-簡" w:hint="eastAsia"/>
          <w:sz w:val="32"/>
          <w:szCs w:val="32"/>
        </w:rPr>
        <w:t>二</w:t>
      </w:r>
      <w:r>
        <w:rPr>
          <w:rFonts w:ascii="楷體-簡" w:eastAsia="楷體-簡" w:hAnsi="楷體-簡"/>
          <w:sz w:val="32"/>
          <w:szCs w:val="32"/>
        </w:rPr>
        <w:t>)</w:t>
      </w:r>
      <w:r w:rsidR="00FD24CC" w:rsidRPr="00FD24CC">
        <w:rPr>
          <w:rFonts w:ascii="標楷體" w:eastAsia="標楷體" w:hAnsi="標楷體" w:hint="eastAsia"/>
          <w:color w:val="0070C0"/>
          <w:kern w:val="24"/>
        </w:rPr>
        <w:t xml:space="preserve"> </w:t>
      </w:r>
      <w:r w:rsidR="00FD24CC" w:rsidRPr="00FD24CC">
        <w:rPr>
          <w:rFonts w:ascii="楷體-簡" w:eastAsia="楷體-簡" w:hAnsi="楷體-簡" w:hint="eastAsia"/>
          <w:sz w:val="32"/>
          <w:szCs w:val="32"/>
        </w:rPr>
        <w:t>9的補數轉換器</w:t>
      </w:r>
    </w:p>
    <w:p w14:paraId="5314A590" w14:textId="67A329C9" w:rsidR="00FD24CC" w:rsidRPr="002820DC" w:rsidRDefault="00FD24CC" w:rsidP="002820DC">
      <w:pPr>
        <w:pStyle w:val="a8"/>
        <w:numPr>
          <w:ilvl w:val="0"/>
          <w:numId w:val="11"/>
        </w:numPr>
        <w:ind w:leftChars="0"/>
        <w:rPr>
          <w:rFonts w:ascii="楷體-簡" w:eastAsia="楷體-簡" w:hAnsi="楷體-簡"/>
        </w:rPr>
      </w:pPr>
      <w:r w:rsidRPr="002820DC">
        <w:rPr>
          <w:rFonts w:ascii="楷體-簡" w:eastAsia="楷體-簡" w:hAnsi="楷體-簡" w:hint="eastAsia"/>
        </w:rPr>
        <w:t>設計一個組合電路, 輸入為BCD數字, 輸出為輸入數字的9</w:t>
      </w:r>
      <w:r w:rsidRPr="002820DC">
        <w:rPr>
          <w:rFonts w:ascii="楷體-簡" w:eastAsia="楷體-簡" w:hAnsi="楷體-簡" w:hint="eastAsia"/>
        </w:rPr>
        <w:lastRenderedPageBreak/>
        <w:t>的補數.</w:t>
      </w:r>
    </w:p>
    <w:p w14:paraId="4A1979E2" w14:textId="77777777" w:rsidR="002820DC" w:rsidRPr="002820DC" w:rsidRDefault="002820DC" w:rsidP="002820DC">
      <w:pPr>
        <w:pStyle w:val="a8"/>
        <w:numPr>
          <w:ilvl w:val="0"/>
          <w:numId w:val="11"/>
        </w:numPr>
        <w:ind w:leftChars="0"/>
        <w:rPr>
          <w:rFonts w:ascii="楷體-簡" w:eastAsia="楷體-簡" w:hAnsi="楷體-簡"/>
        </w:rPr>
      </w:pPr>
      <w:r w:rsidRPr="002820DC">
        <w:rPr>
          <w:rFonts w:ascii="楷體-簡" w:eastAsia="楷體-簡" w:hAnsi="楷體-簡" w:hint="eastAsia"/>
        </w:rPr>
        <w:t>另外提供一個輸出</w:t>
      </w:r>
      <w:r w:rsidRPr="002820DC">
        <w:rPr>
          <w:rFonts w:ascii="楷體-簡" w:eastAsia="楷體-簡" w:hAnsi="楷體-簡"/>
        </w:rPr>
        <w:t xml:space="preserve">E </w:t>
      </w:r>
      <w:r w:rsidRPr="002820DC">
        <w:rPr>
          <w:rFonts w:ascii="楷體-簡" w:eastAsia="楷體-簡" w:hAnsi="楷體-簡" w:hint="eastAsia"/>
        </w:rPr>
        <w:t>能偵測,當輸入的BCD數字錯誤時其輸出為1, 正確時為0.</w:t>
      </w:r>
    </w:p>
    <w:p w14:paraId="3C3AD0CD" w14:textId="11F75F10" w:rsidR="004324C5" w:rsidRPr="00D31F6A" w:rsidRDefault="002820DC" w:rsidP="004324C5">
      <w:pPr>
        <w:pStyle w:val="a8"/>
        <w:numPr>
          <w:ilvl w:val="0"/>
          <w:numId w:val="11"/>
        </w:numPr>
        <w:ind w:leftChars="0"/>
        <w:rPr>
          <w:rFonts w:ascii="楷體-簡" w:eastAsia="楷體-簡" w:hAnsi="楷體-簡" w:hint="eastAsia"/>
        </w:rPr>
      </w:pPr>
      <w:r w:rsidRPr="002820DC">
        <w:rPr>
          <w:rFonts w:ascii="楷體-簡" w:eastAsia="楷體-簡" w:hAnsi="楷體-簡" w:hint="eastAsia"/>
        </w:rPr>
        <w:t xml:space="preserve">請使用 </w:t>
      </w:r>
      <w:r w:rsidRPr="002820DC">
        <w:rPr>
          <w:rFonts w:ascii="楷體-簡" w:eastAsia="楷體-簡" w:hAnsi="楷體-簡"/>
        </w:rPr>
        <w:t>1</w:t>
      </w:r>
      <w:r w:rsidRPr="002820DC">
        <w:rPr>
          <w:rFonts w:ascii="楷體-簡" w:eastAsia="楷體-簡" w:hAnsi="楷體-簡" w:hint="eastAsia"/>
        </w:rPr>
        <w:t xml:space="preserve">個 </w:t>
      </w:r>
      <w:r w:rsidRPr="002820DC">
        <w:rPr>
          <w:rFonts w:ascii="楷體-簡" w:eastAsia="楷體-簡" w:hAnsi="楷體-簡"/>
        </w:rPr>
        <w:t>7404, 1</w:t>
      </w:r>
      <w:r w:rsidRPr="002820DC">
        <w:rPr>
          <w:rFonts w:ascii="楷體-簡" w:eastAsia="楷體-簡" w:hAnsi="楷體-簡" w:hint="eastAsia"/>
        </w:rPr>
        <w:t xml:space="preserve">個 </w:t>
      </w:r>
      <w:r w:rsidRPr="002820DC">
        <w:rPr>
          <w:rFonts w:ascii="楷體-簡" w:eastAsia="楷體-簡" w:hAnsi="楷體-簡"/>
        </w:rPr>
        <w:t xml:space="preserve">7410, </w:t>
      </w:r>
      <w:r w:rsidRPr="002820DC">
        <w:rPr>
          <w:rFonts w:ascii="楷體-簡" w:eastAsia="楷體-簡" w:hAnsi="楷體-簡" w:hint="eastAsia"/>
        </w:rPr>
        <w:t>和</w:t>
      </w:r>
      <w:r w:rsidRPr="002820DC">
        <w:rPr>
          <w:rFonts w:ascii="楷體-簡" w:eastAsia="楷體-簡" w:hAnsi="楷體-簡"/>
        </w:rPr>
        <w:t>1</w:t>
      </w:r>
      <w:r w:rsidRPr="002820DC">
        <w:rPr>
          <w:rFonts w:ascii="楷體-簡" w:eastAsia="楷體-簡" w:hAnsi="楷體-簡" w:hint="eastAsia"/>
        </w:rPr>
        <w:t xml:space="preserve">個 </w:t>
      </w:r>
      <w:r w:rsidRPr="002820DC">
        <w:rPr>
          <w:rFonts w:ascii="楷體-簡" w:eastAsia="楷體-簡" w:hAnsi="楷體-簡"/>
        </w:rPr>
        <w:t xml:space="preserve">7400, </w:t>
      </w:r>
      <w:r w:rsidRPr="002820DC">
        <w:rPr>
          <w:rFonts w:ascii="楷體-簡" w:eastAsia="楷體-簡" w:hAnsi="楷體-簡" w:hint="eastAsia"/>
        </w:rPr>
        <w:t>完成此轉換器</w:t>
      </w:r>
      <w:r w:rsidRPr="002820DC">
        <w:rPr>
          <w:rFonts w:ascii="楷體-簡" w:eastAsia="楷體-簡" w:hAnsi="楷體-簡"/>
        </w:rPr>
        <w:t>.</w:t>
      </w:r>
    </w:p>
    <w:p w14:paraId="459D5C7F" w14:textId="331C13C8" w:rsidR="004324C5" w:rsidRDefault="004324C5" w:rsidP="004324C5">
      <w:pPr>
        <w:pStyle w:val="a8"/>
        <w:numPr>
          <w:ilvl w:val="0"/>
          <w:numId w:val="15"/>
        </w:numPr>
        <w:ind w:leftChars="0"/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sz w:val="32"/>
          <w:szCs w:val="32"/>
        </w:rPr>
        <w:t>布林函示</w:t>
      </w:r>
    </w:p>
    <w:p w14:paraId="09EA580B" w14:textId="6ED444C5" w:rsidR="009E351A" w:rsidRPr="00D31F6A" w:rsidRDefault="004324C5" w:rsidP="009E351A">
      <w:pPr>
        <w:pStyle w:val="a8"/>
        <w:ind w:leftChars="0" w:left="1680"/>
        <w:rPr>
          <w:rFonts w:ascii="楷體-簡" w:eastAsia="楷體-簡" w:hAnsi="楷體-簡" w:hint="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楷體-簡" w:hAnsi="Cambria Math"/>
              <w:sz w:val="28"/>
              <w:szCs w:val="28"/>
            </w:rPr>
            <m:t>E=</m:t>
          </m:r>
          <m:r>
            <w:rPr>
              <w:rFonts w:ascii="Cambria Math" w:eastAsia="楷體-簡" w:hAnsi="Cambria Math"/>
              <w:sz w:val="28"/>
              <w:szCs w:val="28"/>
            </w:rPr>
            <m:t>A</m:t>
          </m:r>
          <m:r>
            <w:rPr>
              <w:rFonts w:ascii="Cambria Math" w:eastAsia="楷體-簡" w:hAnsi="Cambria Math"/>
              <w:sz w:val="28"/>
              <w:szCs w:val="28"/>
            </w:rPr>
            <m:t>⋅(B+C</m:t>
          </m:r>
          <m:r>
            <w:rPr>
              <w:rFonts w:ascii="Cambria Math" w:eastAsia="楷體-簡" w:hAnsi="Cambria Math"/>
              <w:sz w:val="28"/>
              <w:szCs w:val="28"/>
            </w:rPr>
            <m:t>)</m:t>
          </m:r>
        </m:oMath>
      </m:oMathPara>
    </w:p>
    <w:p w14:paraId="04B63C9E" w14:textId="2AB6FE26" w:rsidR="009E351A" w:rsidRPr="00D31F6A" w:rsidRDefault="00032BD3" w:rsidP="009E351A">
      <w:pPr>
        <w:pStyle w:val="a8"/>
        <w:ind w:leftChars="0" w:left="1680"/>
        <w:rPr>
          <w:rFonts w:ascii="楷體-簡" w:eastAsia="楷體-簡" w:hAnsi="楷體-簡"/>
          <w:i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楷體-簡" w:hAnsi="Cambria Math"/>
              <w:sz w:val="28"/>
              <w:szCs w:val="28"/>
            </w:rPr>
            <m:t>A</m:t>
          </m:r>
          <m:r>
            <w:rPr>
              <w:rFonts w:ascii="Cambria Math" w:eastAsia="楷體-簡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D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</m:oMath>
      </m:oMathPara>
    </w:p>
    <w:p w14:paraId="687E942C" w14:textId="66E63A32" w:rsidR="004324C5" w:rsidRPr="00D31F6A" w:rsidRDefault="009E351A" w:rsidP="009E351A">
      <w:pPr>
        <w:pStyle w:val="a8"/>
        <w:ind w:leftChars="0" w:left="1680"/>
        <w:rPr>
          <w:rFonts w:ascii="楷體-簡" w:eastAsia="楷體-簡" w:hAnsi="楷體-簡" w:hint="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楷體-簡" w:hAnsi="Cambria Math"/>
              <w:sz w:val="28"/>
              <w:szCs w:val="28"/>
            </w:rPr>
            <m:t>B=C</m:t>
          </m:r>
        </m:oMath>
      </m:oMathPara>
    </w:p>
    <w:p w14:paraId="1D50405D" w14:textId="64AB3F62" w:rsidR="009E351A" w:rsidRPr="00D31F6A" w:rsidRDefault="00D31F6A" w:rsidP="009E351A">
      <w:pPr>
        <w:pStyle w:val="a8"/>
        <w:ind w:leftChars="0" w:left="1680"/>
        <w:rPr>
          <w:rFonts w:ascii="楷體-簡" w:eastAsia="楷體-簡" w:hAnsi="楷體-簡" w:hint="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楷體-簡" w:hAnsi="Cambria Math"/>
              <w:sz w:val="28"/>
              <w:szCs w:val="28"/>
            </w:rPr>
            <m:t>C</m:t>
          </m:r>
          <m:r>
            <w:rPr>
              <w:rFonts w:ascii="Cambria Math" w:eastAsia="楷體-簡" w:hAnsi="Cambria Math"/>
              <w:sz w:val="28"/>
              <w:szCs w:val="28"/>
            </w:rPr>
            <m:t>=B</m:t>
          </m:r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="楷體-簡" w:hAnsi="Cambria Math"/>
              <w:sz w:val="28"/>
              <w:szCs w:val="28"/>
            </w:rPr>
            <m:t>+</m:t>
          </m:r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  <m:r>
            <w:rPr>
              <w:rFonts w:ascii="Cambria Math" w:eastAsia="楷體-簡" w:hAnsi="Cambria Math"/>
              <w:sz w:val="28"/>
              <w:szCs w:val="28"/>
            </w:rPr>
            <m:t>C</m:t>
          </m:r>
        </m:oMath>
      </m:oMathPara>
    </w:p>
    <w:p w14:paraId="02A5D2A5" w14:textId="39D400AC" w:rsidR="009E351A" w:rsidRPr="00D31F6A" w:rsidRDefault="00032BD3" w:rsidP="009E351A">
      <w:pPr>
        <w:pStyle w:val="a8"/>
        <w:ind w:leftChars="0" w:left="1680"/>
        <w:rPr>
          <w:rFonts w:ascii="楷體-簡" w:eastAsia="楷體-簡" w:hAnsi="楷體-簡" w:hint="eastAsia"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="楷體-簡" w:hAnsi="Cambria Math"/>
              <w:sz w:val="28"/>
              <w:szCs w:val="28"/>
            </w:rPr>
            <m:t>D</m:t>
          </m:r>
          <m:r>
            <w:rPr>
              <w:rFonts w:ascii="Cambria Math" w:eastAsia="楷體-簡" w:hAnsi="Cambria Math"/>
              <w:sz w:val="28"/>
              <w:szCs w:val="28"/>
            </w:rPr>
            <m:t>=</m:t>
          </m:r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A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B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  <m:sSup>
            <m:sSupPr>
              <m:ctrlPr>
                <w:rPr>
                  <w:rFonts w:ascii="Cambria Math" w:eastAsia="楷體-簡" w:hAnsi="Cambria Math"/>
                  <w:i/>
                  <w:sz w:val="28"/>
                  <w:szCs w:val="28"/>
                </w:rPr>
              </m:ctrlPr>
            </m:sSupPr>
            <m:e>
              <m:r>
                <w:rPr>
                  <w:rFonts w:ascii="Cambria Math" w:eastAsia="楷體-簡" w:hAnsi="Cambria Math"/>
                  <w:sz w:val="28"/>
                  <w:szCs w:val="28"/>
                </w:rPr>
                <m:t>C</m:t>
              </m:r>
            </m:e>
            <m:sup>
              <m:r>
                <w:rPr>
                  <w:rFonts w:ascii="Cambria Math" w:eastAsia="楷體-簡" w:hAnsi="Cambria Math"/>
                  <w:sz w:val="28"/>
                  <w:szCs w:val="28"/>
                </w:rPr>
                <m:t>'</m:t>
              </m:r>
            </m:sup>
          </m:sSup>
        </m:oMath>
      </m:oMathPara>
    </w:p>
    <w:p w14:paraId="2C989EAE" w14:textId="62DFEEBB" w:rsidR="00086FE6" w:rsidRPr="00086FE6" w:rsidRDefault="002E4993" w:rsidP="00086FE6">
      <w:pPr>
        <w:pStyle w:val="a8"/>
        <w:numPr>
          <w:ilvl w:val="0"/>
          <w:numId w:val="15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 w:rsidRPr="00086FE6"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39AF30E1" w14:textId="2A1D8937" w:rsidR="002E4993" w:rsidRDefault="007073D6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25DDA5" wp14:editId="6B0C045E">
                <wp:simplePos x="0" y="0"/>
                <wp:positionH relativeFrom="column">
                  <wp:posOffset>1027363</wp:posOffset>
                </wp:positionH>
                <wp:positionV relativeFrom="paragraph">
                  <wp:posOffset>20826</wp:posOffset>
                </wp:positionV>
                <wp:extent cx="3338624" cy="1757916"/>
                <wp:effectExtent l="0" t="0" r="14605" b="7620"/>
                <wp:wrapNone/>
                <wp:docPr id="61" name="文字方塊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624" cy="1757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A848E" w14:textId="3087F6CA" w:rsidR="007073D6" w:rsidRDefault="002820DC">
                            <w:r w:rsidRPr="002820DC">
                              <w:drawing>
                                <wp:inline distT="0" distB="0" distL="0" distR="0" wp14:anchorId="6B138191" wp14:editId="246423C5">
                                  <wp:extent cx="3148965" cy="1463040"/>
                                  <wp:effectExtent l="0" t="0" r="635" b="0"/>
                                  <wp:docPr id="23554" name="圖片 1" descr="一張含有 圖表, 圖解 的圖片&#10;&#10;自動產生的描述">
                                    <a:extLst xmlns:a="http://schemas.openxmlformats.org/drawingml/2006/main">
                                      <a:ext uri="{FF2B5EF4-FFF2-40B4-BE49-F238E27FC236}">
                                        <a16:creationId xmlns:a16="http://schemas.microsoft.com/office/drawing/2014/main" id="{389F1963-AFBF-F8AF-4E9A-1AC04C52A4DF}"/>
                                      </a:ext>
                                    </a:extLst>
                                  </wp:docPr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554" name="圖片 1" descr="一張含有 圖表, 圖解 的圖片&#10;&#10;自動產生的描述">
                                            <a:extLst>
                                              <a:ext uri="{FF2B5EF4-FFF2-40B4-BE49-F238E27FC236}">
                                                <a16:creationId xmlns:a16="http://schemas.microsoft.com/office/drawing/2014/main" id="{389F1963-AFBF-F8AF-4E9A-1AC04C52A4DF}"/>
                                              </a:ext>
                                            </a:extLst>
                                          </pic:cNvPr>
                                          <pic:cNvPicPr>
                                            <a:picLocks noChangeAspect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148965" cy="146304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DDA5" id="文字方塊 61" o:spid="_x0000_s1030" type="#_x0000_t202" style="position:absolute;margin-left:80.9pt;margin-top:1.65pt;width:262.9pt;height:138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tOZPgIAAIQEAAAOAAAAZHJzL2Uyb0RvYy54bWysVE1v2zAMvQ/YfxB0Xxznq60Rp8hSZBgQ&#13;&#10;tAXSomdFlhJjsqhJSuzs14+SnY92Ow27yJRIPZGPj57eN5UiB2FdCTqnaa9PidAcilJvc/r6svxy&#13;&#10;S4nzTBdMgRY5PQpH72efP01rk4kB7EAVwhIE0S6rTU533pssSRzfiYq5Hhih0SnBVszj1m6TwrIa&#13;&#10;0SuVDPr9SVKDLYwFLpzD04fWSWcRX0rB/ZOUTniicoq5+bjauG7CmsymLNtaZnYl79Jg/5BFxUqN&#13;&#10;j56hHphnZG/LP6CqkltwIH2PQ5WAlCUXsQasJu1/qGa9Y0bEWpAcZ840uf8Hyx8Pa/NsiW++QoMN&#13;&#10;DITUxmUOD0M9jbRV+GKmBP1I4fFMm2g84Xg4HA5vJ4MRJRx96c345i6dBJzkct1Y578JqEgwcmqx&#13;&#10;L5Eudlg534aeQsJrDlRZLEul4iZoQSyUJQeGXVQ+Jong76KUJnVOJ8NxPwK/8wXo8/2NYvxHl95V&#13;&#10;FOIpjTlfig+WbzYNKYucjk7EbKA4Il8WWik5w5clwq+Y88/MonaQIpwH/4SLVIA5QWdRsgP762/n&#13;&#10;IR5bil5KatRiTt3PPbOCEvVdY7Pv0tEoiDduRuObAW7stWdz7dH7agFIVIqTZ3g0Q7xXJ1NaqN5w&#13;&#10;bObhVXQxzfHtnPqTufDthODYcTGfxyCUq2F+pdeGB+jQmEDrS/PGrOna6lERj3BSLcs+dLeNDTc1&#13;&#10;zPceZBlbH3huWe3oR6lH8XRjGWbpeh+jLj+P2W8AAAD//wMAUEsDBBQABgAIAAAAIQC7Nl3d4QAA&#13;&#10;AA4BAAAPAAAAZHJzL2Rvd25yZXYueG1sTI/NTsMwEITvSLyDtUjcqJNWCm4ap+KncOFEQT1vY9eO&#13;&#10;iO3IdtPw9iwnuKw0Gs3sN812dgObdEx98BLKRQFM+y6o3hsJnx8vdwJYyugVDsFrCd86wba9vmqw&#13;&#10;VuHi3/W0z4ZRiU81SrA5jzXnqbPaYVqEUXvyTiE6zCSj4SrihcrdwJdFUXGHvacPFkf9ZHX3tT87&#13;&#10;CbtHszadwGh3QvX9NB9Ob+ZVytub+XlD52EDLOs5/yXgdwPxQ0tgx3D2KrGBdFUSf5awWgEjvxL3&#13;&#10;FbCjhKUoSuBtw//PaH8AAAD//wMAUEsBAi0AFAAGAAgAAAAhALaDOJL+AAAA4QEAABMAAAAAAAAA&#13;&#10;AAAAAAAAAAAAAFtDb250ZW50X1R5cGVzXS54bWxQSwECLQAUAAYACAAAACEAOP0h/9YAAACUAQAA&#13;&#10;CwAAAAAAAAAAAAAAAAAvAQAAX3JlbHMvLnJlbHNQSwECLQAUAAYACAAAACEAMa7TmT4CAACEBAAA&#13;&#10;DgAAAAAAAAAAAAAAAAAuAgAAZHJzL2Uyb0RvYy54bWxQSwECLQAUAAYACAAAACEAuzZd3eEAAAAO&#13;&#10;AQAADwAAAAAAAAAAAAAAAACYBAAAZHJzL2Rvd25yZXYueG1sUEsFBgAAAAAEAAQA8wAAAKYFAAAA&#13;&#10;AA==&#13;&#10;" fillcolor="white [3201]" strokeweight=".5pt">
                <v:textbox>
                  <w:txbxContent>
                    <w:p w14:paraId="194A848E" w14:textId="3087F6CA" w:rsidR="007073D6" w:rsidRDefault="002820DC">
                      <w:r w:rsidRPr="002820DC">
                        <w:drawing>
                          <wp:inline distT="0" distB="0" distL="0" distR="0" wp14:anchorId="6B138191" wp14:editId="246423C5">
                            <wp:extent cx="3148965" cy="1463040"/>
                            <wp:effectExtent l="0" t="0" r="635" b="0"/>
                            <wp:docPr id="23554" name="圖片 1" descr="一張含有 圖表, 圖解 的圖片&#10;&#10;自動產生的描述">
                              <a:extLst xmlns:a="http://schemas.openxmlformats.org/drawingml/2006/main">
                                <a:ext uri="{FF2B5EF4-FFF2-40B4-BE49-F238E27FC236}">
                                  <a16:creationId xmlns:a16="http://schemas.microsoft.com/office/drawing/2014/main" id="{389F1963-AFBF-F8AF-4E9A-1AC04C52A4DF}"/>
                                </a:ext>
                              </a:extLst>
                            </wp:docPr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554" name="圖片 1" descr="一張含有 圖表, 圖解 的圖片&#10;&#10;自動產生的描述">
                                      <a:extLst>
                                        <a:ext uri="{FF2B5EF4-FFF2-40B4-BE49-F238E27FC236}">
                                          <a16:creationId xmlns:a16="http://schemas.microsoft.com/office/drawing/2014/main" id="{389F1963-AFBF-F8AF-4E9A-1AC04C52A4DF}"/>
                                        </a:ext>
                                      </a:extLst>
                                    </pic:cNvPr>
                                    <pic:cNvPicPr>
                                      <a:picLocks noChangeAspect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148965" cy="146304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F2EE79" w14:textId="50F73C58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52B35D6A" w14:textId="318333CA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61393F5" w14:textId="491CAF13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D29796D" w14:textId="6C753A46" w:rsidR="009E351A" w:rsidRDefault="00D31F6A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848521E" wp14:editId="4877617F">
                <wp:simplePos x="0" y="0"/>
                <wp:positionH relativeFrom="column">
                  <wp:posOffset>1027688</wp:posOffset>
                </wp:positionH>
                <wp:positionV relativeFrom="paragraph">
                  <wp:posOffset>72828</wp:posOffset>
                </wp:positionV>
                <wp:extent cx="2767476" cy="2765863"/>
                <wp:effectExtent l="0" t="0" r="13970" b="15875"/>
                <wp:wrapNone/>
                <wp:docPr id="17585" name="文字方塊 175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7476" cy="27658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B7439CF" w14:textId="77777777" w:rsidR="00D31F6A" w:rsidRDefault="00D31F6A" w:rsidP="00D31F6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DA832D" wp14:editId="7DE75266">
                                  <wp:extent cx="2595363" cy="2693202"/>
                                  <wp:effectExtent l="0" t="0" r="0" b="0"/>
                                  <wp:docPr id="17587" name="圖片 17587" descr="一張含有 圖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7" name="圖片 17587" descr="一張含有 圖表 的圖片&#10;&#10;自動產生的描述"/>
                                          <pic:cNvPicPr/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11143" cy="270957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8521E" id="文字方塊 17585" o:spid="_x0000_s1031" type="#_x0000_t202" style="position:absolute;margin-left:80.9pt;margin-top:5.75pt;width:217.9pt;height:217.8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1zc/PAIAAIQEAAAOAAAAZHJzL2Uyb0RvYy54bWysVE1v2zAMvQ/YfxB0X5yk+eiCOEWWIsOA&#13;&#10;oi2QDj0rshQLk0VNUmJnv36U7Hy022nYRSFF+ol8fMz8rqk0OQjnFZicDnp9SoThUCizy+n3l/Wn&#13;&#10;W0p8YKZgGozI6VF4erf4+GFe25kYQgm6EI4giPGz2ua0DMHOsszzUlTM98AKg0EJrmIBXbfLCsdq&#13;&#10;RK90Nuz3J1kNrrAOuPAeb+/bIF0kfCkFD09SehGIzinWFtLp0rmNZ7aYs9nOMVsq3pXB/qGKiimD&#13;&#10;j56h7llgZO/UH1CV4g48yNDjUGUgpeIi9YDdDPrvutmUzIrUC5Lj7Zkm//9g+eNhY58dCc0XaHCA&#13;&#10;kZDa+pnHy9hPI10Vf7FSgnGk8HimTTSBcLwcTifT0XRCCccYOuPbyU3EyS6fW+fDVwEViUZOHc4l&#13;&#10;0cUODz60qaeU+JoHrYq10jo5UQtipR05MJyiDqlIBH+TpQ2pczq5GfcT8JtYhD5/v9WM/+jKu8pC&#13;&#10;PG2w5kvz0QrNtiGqyOn4RMwWiiPy5aCVkrd8rRD+gfnwzBxqBynCfQhPeEgNWBN0FiUluF9/u4/5&#13;&#10;OFKMUlKjFnPqf+6ZE5TobwaH/XkwGkXxJmc0ng7RcdeR7XXE7KsVIFED3DzLkxnzgz6Z0kH1imuz&#13;&#10;jK9iiBmOb+c0nMxVaDcE146L5TIloVwtCw9mY3mEjoOJtL40r8zZbqwBFfEIJ9Wy2bvptrnxSwPL&#13;&#10;fQCp0ugjzy2rHf0o9SSebi3jLl37Kevy57H4DQAA//8DAFBLAwQUAAYACAAAACEAc6clJ+MAAAAP&#13;&#10;AQAADwAAAGRycy9kb3ducmV2LnhtbEyPT0/DMAzF70h8h8iTuLG0aOu6runEn8FlJwbinDVZEq1x&#13;&#10;qibryrfHnOBi+cn28+/V28l3bNRDdAEF5PMMmMY2KIdGwOfH630JLCaJSnYBtYBvHWHb3N7UslLh&#13;&#10;iu96PCTDyARjJQXYlPqK89ha7WWch14jzU5h8DKRHAxXg7ySue/4Q5YV3EuH9MHKXj9b3Z4PFy9g&#13;&#10;92TWpi3lYHelcm6cvk578ybE3Wx62VB53ABLekp/F/CbgfihIbBjuKCKrCNd5MSfqMmXwGhhuV4V&#13;&#10;wI4CFotVDryp+f8czQ8AAAD//wMAUEsBAi0AFAAGAAgAAAAhALaDOJL+AAAA4QEAABMAAAAAAAAA&#13;&#10;AAAAAAAAAAAAAFtDb250ZW50X1R5cGVzXS54bWxQSwECLQAUAAYACAAAACEAOP0h/9YAAACUAQAA&#13;&#10;CwAAAAAAAAAAAAAAAAAvAQAAX3JlbHMvLnJlbHNQSwECLQAUAAYACAAAACEAuNc3PzwCAACEBAAA&#13;&#10;DgAAAAAAAAAAAAAAAAAuAgAAZHJzL2Uyb0RvYy54bWxQSwECLQAUAAYACAAAACEAc6clJ+MAAAAP&#13;&#10;AQAADwAAAAAAAAAAAAAAAACWBAAAZHJzL2Rvd25yZXYueG1sUEsFBgAAAAAEAAQA8wAAAKYFAAAA&#13;&#10;AA==&#13;&#10;" fillcolor="white [3201]" strokeweight=".5pt">
                <v:textbox>
                  <w:txbxContent>
                    <w:p w14:paraId="3B7439CF" w14:textId="77777777" w:rsidR="00D31F6A" w:rsidRDefault="00D31F6A" w:rsidP="00D31F6A">
                      <w:r>
                        <w:rPr>
                          <w:noProof/>
                        </w:rPr>
                        <w:drawing>
                          <wp:inline distT="0" distB="0" distL="0" distR="0" wp14:anchorId="74DA832D" wp14:editId="7DE75266">
                            <wp:extent cx="2595363" cy="2693202"/>
                            <wp:effectExtent l="0" t="0" r="0" b="0"/>
                            <wp:docPr id="17587" name="圖片 17587" descr="一張含有 圖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7" name="圖片 17587" descr="一張含有 圖表 的圖片&#10;&#10;自動產生的描述"/>
                                    <pic:cNvPicPr/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11143" cy="270957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D80D6E8" w14:textId="35DF9C0B" w:rsidR="00032BD3" w:rsidRDefault="00032BD3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7A8D09D5" w14:textId="5E7210EF" w:rsidR="009E351A" w:rsidRDefault="009E351A" w:rsidP="00AA348E">
      <w:pPr>
        <w:rPr>
          <w:rFonts w:ascii="楷體-簡" w:eastAsia="楷體-簡" w:hAnsi="楷體-簡"/>
          <w:sz w:val="32"/>
          <w:szCs w:val="32"/>
        </w:rPr>
      </w:pPr>
    </w:p>
    <w:p w14:paraId="590090D7" w14:textId="12BEC40F" w:rsidR="00032BD3" w:rsidRDefault="00032BD3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3680A164" w14:textId="01219669" w:rsidR="009E351A" w:rsidRDefault="009E351A" w:rsidP="00AA348E">
      <w:pPr>
        <w:rPr>
          <w:rFonts w:ascii="楷體-簡" w:eastAsia="楷體-簡" w:hAnsi="楷體-簡"/>
          <w:sz w:val="32"/>
          <w:szCs w:val="32"/>
        </w:rPr>
      </w:pPr>
    </w:p>
    <w:p w14:paraId="429D8B03" w14:textId="77777777" w:rsidR="00032BD3" w:rsidRDefault="00032BD3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5D4CDD7B" w14:textId="5295C5CE" w:rsidR="009E351A" w:rsidRPr="009E351A" w:rsidRDefault="002E4993" w:rsidP="009E351A">
      <w:pPr>
        <w:pStyle w:val="a8"/>
        <w:numPr>
          <w:ilvl w:val="0"/>
          <w:numId w:val="15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 w:rsidRPr="009E351A">
        <w:rPr>
          <w:rFonts w:ascii="楷體-簡" w:eastAsia="楷體-簡" w:hAnsi="楷體-簡" w:hint="eastAsia"/>
          <w:sz w:val="32"/>
          <w:szCs w:val="32"/>
        </w:rPr>
        <w:lastRenderedPageBreak/>
        <w:t>實驗結果</w:t>
      </w:r>
    </w:p>
    <w:p w14:paraId="7EA49D6E" w14:textId="4B3A7443" w:rsidR="002E4993" w:rsidRDefault="00264CEA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D4C024" wp14:editId="21160F92">
                <wp:simplePos x="0" y="0"/>
                <wp:positionH relativeFrom="column">
                  <wp:posOffset>766456</wp:posOffset>
                </wp:positionH>
                <wp:positionV relativeFrom="paragraph">
                  <wp:posOffset>64478</wp:posOffset>
                </wp:positionV>
                <wp:extent cx="3058789" cy="2557084"/>
                <wp:effectExtent l="0" t="0" r="15240" b="8890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58789" cy="255708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2B9BF" w14:textId="795678A4" w:rsidR="00264CEA" w:rsidRDefault="00D268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5F1EAC" wp14:editId="07572EA3">
                                  <wp:extent cx="2364197" cy="2824480"/>
                                  <wp:effectExtent l="0" t="1587" r="0" b="0"/>
                                  <wp:docPr id="17578" name="圖片 1757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78" name="圖片 17578"/>
                                          <pic:cNvPicPr/>
                                        </pic:nvPicPr>
                                        <pic:blipFill rotWithShape="1">
                                          <a:blip r:embed="rId1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2104" t="-1146" r="15125" b="1146"/>
                                          <a:stretch/>
                                        </pic:blipFill>
                                        <pic:spPr bwMode="auto">
                                          <a:xfrm rot="5400000">
                                            <a:off x="0" y="0"/>
                                            <a:ext cx="2415317" cy="288555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C024" id="文字方塊 53" o:spid="_x0000_s1032" type="#_x0000_t202" style="position:absolute;margin-left:60.35pt;margin-top:5.1pt;width:240.85pt;height:201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MK12PQIAAIQEAAAOAAAAZHJzL2Uyb0RvYy54bWysVN9v2jAQfp+0/8Hy+0igUCgiVIyKaRJq&#13;&#10;K9Gqz8ZxiDXH59mGhP31OzvhR7s9TXtxzr7z57vvvsvsvqkUOQjrJOiM9nspJUJzyKXeZfT1ZfVl&#13;&#10;QonzTOdMgRYZPQpH7+efP81qMxUDKEHlwhIE0W5am4yW3ptpkjheioq5Hhih0VmArZjHrd0luWU1&#13;&#10;olcqGaTpbVKDzY0FLpzD04fWSecRvygE909F4YQnKqOYm4+rjes2rMl8xqY7y0wpeZcG+4csKiY1&#13;&#10;PnqGemCekb2Vf0BVkltwUPgehyqBopBcxBqwmn76oZpNyYyItSA5zpxpcv8Plj8eNubZEt98hQYb&#13;&#10;GAipjZs6PAz1NIWtwhczJehHCo9n2kTjCcfDm3Q0GU/uKOHoG4xG43QyDDjJ5bqxzn8TUJFgZNRi&#13;&#10;XyJd7LB2vg09hYTXHCiZr6RScRO0IJbKkgPDLiofk0Twd1FKkzqjtzejNAK/8wXo8/2tYvxHl95V&#13;&#10;FOIpjTlfig+Wb7YNkTkCn4jZQn5Eviy0UnKGryTCr5nzz8yidpAinAf/hEuhAHOCzqKkBPvrb+ch&#13;&#10;HluKXkpq1GJG3c89s4IS9V1js+/6w2EQb9wMR+MBbuy1Z3vt0ftqCUhUHyfP8GiGeK9OZmGhesOx&#13;&#10;WYRX0cU0x7cz6k/m0rcTgmPHxWIRg1Cuhvm13hgeoENjAq0vzRuzpmurR0U8wkm1bPqhu21suKlh&#13;&#10;sfdQyNj6wHPLakc/Sj2KpxvLMEvX+xh1+XnMfwMAAP//AwBQSwMEFAAGAAgAAAAhAMPIEdDgAAAA&#13;&#10;DwEAAA8AAABkcnMvZG93bnJldi54bWxMT01PAyEQvZv4H8g08WahpKnb7bKNH9WLJ6vxTBcKpAts&#13;&#10;gG7Xf+94spfJvMyb99FsJ9+TUafsYhCwmDMgOnRRuWAEfH2+3ldAcpFByT4GLeBHZ9i2tzeNrFW8&#13;&#10;hA897oshKBJyLQXYUoaa0txZ7WWex0EHvB1j8rIgTIaqJC8o7nvKGVtRL11ABysH/Wx1d9qfvYDd&#13;&#10;k1mbrpLJ7irl3Dh9H9/NmxB3s+llg+NxA6Toqfx/wF8HzA8tBjvEc1CZ9Ig5e0AqLowDQcKK8SWQ&#13;&#10;g4Dlgq+Btg297tH+AgAA//8DAFBLAQItABQABgAIAAAAIQC2gziS/gAAAOEBAAATAAAAAAAAAAAA&#13;&#10;AAAAAAAAAABbQ29udGVudF9UeXBlc10ueG1sUEsBAi0AFAAGAAgAAAAhADj9If/WAAAAlAEAAAsA&#13;&#10;AAAAAAAAAAAAAAAALwEAAF9yZWxzLy5yZWxzUEsBAi0AFAAGAAgAAAAhAEQwrXY9AgAAhAQAAA4A&#13;&#10;AAAAAAAAAAAAAAAALgIAAGRycy9lMm9Eb2MueG1sUEsBAi0AFAAGAAgAAAAhAMPIEdDgAAAADwEA&#13;&#10;AA8AAAAAAAAAAAAAAAAAlwQAAGRycy9kb3ducmV2LnhtbFBLBQYAAAAABAAEAPMAAACkBQAAAAA=&#13;&#10;" fillcolor="white [3201]" strokeweight=".5pt">
                <v:textbox>
                  <w:txbxContent>
                    <w:p w14:paraId="6632B9BF" w14:textId="795678A4" w:rsidR="00264CEA" w:rsidRDefault="00D2688F">
                      <w:r>
                        <w:rPr>
                          <w:noProof/>
                        </w:rPr>
                        <w:drawing>
                          <wp:inline distT="0" distB="0" distL="0" distR="0" wp14:anchorId="055F1EAC" wp14:editId="07572EA3">
                            <wp:extent cx="2364197" cy="2824480"/>
                            <wp:effectExtent l="0" t="1587" r="0" b="0"/>
                            <wp:docPr id="17578" name="圖片 1757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78" name="圖片 17578"/>
                                    <pic:cNvPicPr/>
                                  </pic:nvPicPr>
                                  <pic:blipFill rotWithShape="1">
                                    <a:blip r:embed="rId1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2104" t="-1146" r="15125" b="1146"/>
                                    <a:stretch/>
                                  </pic:blipFill>
                                  <pic:spPr bwMode="auto">
                                    <a:xfrm rot="5400000">
                                      <a:off x="0" y="0"/>
                                      <a:ext cx="2415317" cy="2885552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875E2" w14:textId="3B38357A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6D0F0862" w14:textId="5C57D4E4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4C19B06" w14:textId="44BD4953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2652619" w14:textId="6FFFD665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EFF878C" w14:textId="4CCCF35F" w:rsidR="002820DC" w:rsidRDefault="002820DC" w:rsidP="00AA348E">
      <w:pPr>
        <w:rPr>
          <w:rFonts w:ascii="楷體-簡" w:eastAsia="楷體-簡" w:hAnsi="楷體-簡"/>
          <w:sz w:val="32"/>
          <w:szCs w:val="32"/>
        </w:rPr>
      </w:pPr>
    </w:p>
    <w:p w14:paraId="15BC3F2B" w14:textId="7621EC51" w:rsidR="002820DC" w:rsidRDefault="00086FE6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C0F354" wp14:editId="6EEADDA9">
                <wp:simplePos x="0" y="0"/>
                <wp:positionH relativeFrom="column">
                  <wp:posOffset>766720</wp:posOffset>
                </wp:positionH>
                <wp:positionV relativeFrom="paragraph">
                  <wp:posOffset>36414</wp:posOffset>
                </wp:positionV>
                <wp:extent cx="3560496" cy="3366287"/>
                <wp:effectExtent l="0" t="0" r="8255" b="12065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60496" cy="3366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339F149" w14:textId="34A422B8" w:rsidR="00D2688F" w:rsidRDefault="00D31F6A" w:rsidP="00D2688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7D4C231" wp14:editId="313ABAA2">
                                  <wp:extent cx="3371215" cy="3183890"/>
                                  <wp:effectExtent l="0" t="0" r="0" b="3810"/>
                                  <wp:docPr id="17589" name="圖片 17589" descr="一張含有 資料表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7589" name="圖片 17589" descr="一張含有 資料表 的圖片&#10;&#10;自動產生的描述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371215" cy="318389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C0F354" id="文字方塊 22" o:spid="_x0000_s1033" type="#_x0000_t202" style="position:absolute;margin-left:60.35pt;margin-top:2.85pt;width:280.35pt;height:265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+VSNOwIAAIQEAAAOAAAAZHJzL2Uyb0RvYy54bWysVEtv2zAMvg/YfxB0X5yn2xpxiixFhgFB&#13;&#10;WyAtelZkKTYmi5qkxM5+/SjFebTbadhF5kufyI+kp/dtrcheWFeBzumg16dEaA5Fpbc5fX1Zfrml&#13;&#10;xHmmC6ZAi5wehKP3s8+fpo3JxBBKUIWwBEG0yxqT09J7kyWJ46WomeuBERqdEmzNPKp2mxSWNYhe&#13;&#10;q2TY76dJA7YwFrhwDq0PRyedRXwpBfdPUjrhicop5ubjaeO5CWcym7Jsa5kpK96lwf4hi5pVGh89&#13;&#10;Qz0wz8jOVn9A1RW34ED6Hoc6ASkrLmINWM2g/6GadcmMiLUgOc6caXL/D5Y/7tfm2RLffoUWGxgI&#13;&#10;aYzLHBpDPa20dfhipgT9SOHhTJtoPeFoHE3S/vgupYSjbzRK0+HtTcBJLteNdf6bgJoEIacW+xLp&#13;&#10;YvuV88fQU0h4zYGqimWlVFTCLIiFsmTPsIvKxyQR/F2U0qTJaTqa9CPwO1+APt/fKMZ/dOldRSGe&#13;&#10;0pjzpfgg+XbTkqrIaSwoWDZQHJAvC8dRcoYvK4RfMeefmcXZQYpwH/wTHlIB5gSdREkJ9tff7CEe&#13;&#10;W4peShqcxZy6nztmBSXqu8Zm3w3G4zC8URlPboao2GvP5tqjd/UCkKgBbp7hUQzxXp1EaaF+w7WZ&#13;&#10;h1fRxTTHt3PqT+LCHzcE146L+TwG4bga5ld6bXiADo0JtL60b8yarq0eJ+IRTlPLsg/dPcaGmxrm&#13;&#10;Ow+yiq2/sNrRj6Meh6dby7BL13qMuvw8Zr8BAAD//wMAUEsDBBQABgAIAAAAIQBAngGv3gAAAA4B&#13;&#10;AAAPAAAAZHJzL2Rvd25yZXYueG1sTE/LTsMwELwj8Q/WInGjTgstJo1T8ShcOFEQ523s2haxHdlu&#13;&#10;Gv6e5QSXXY1mdx7NZvI9G3XKLgYJ81kFTIcuKheMhI/35ysBLBcMCvsYtIRvnWHTnp81WKt4Cm96&#13;&#10;3BXDSCTkGiXYUoaa89xZ7THP4qADcYeYPBaCyXCV8ETivueLqlpxjy6Qg8VBP1rdfe2OXsL2wdyZ&#13;&#10;TmCyW6GcG6fPw6t5kfLyYnpa07hfAyt6Kn8f8NuB8kNLwfbxGFRmPeFFdUunEpa0iF+J+Q2wPeHr&#13;&#10;pQDeNvx/jfYHAAD//wMAUEsBAi0AFAAGAAgAAAAhALaDOJL+AAAA4QEAABMAAAAAAAAAAAAAAAAA&#13;&#10;AAAAAFtDb250ZW50X1R5cGVzXS54bWxQSwECLQAUAAYACAAAACEAOP0h/9YAAACUAQAACwAAAAAA&#13;&#10;AAAAAAAAAAAvAQAAX3JlbHMvLnJlbHNQSwECLQAUAAYACAAAACEAYflUjTsCAACEBAAADgAAAAAA&#13;&#10;AAAAAAAAAAAuAgAAZHJzL2Uyb0RvYy54bWxQSwECLQAUAAYACAAAACEAQJ4Br94AAAAOAQAADwAA&#13;&#10;AAAAAAAAAAAAAACVBAAAZHJzL2Rvd25yZXYueG1sUEsFBgAAAAAEAAQA8wAAAKAFAAAAAA==&#13;&#10;" fillcolor="white [3201]" strokeweight=".5pt">
                <v:textbox>
                  <w:txbxContent>
                    <w:p w14:paraId="7339F149" w14:textId="34A422B8" w:rsidR="00D2688F" w:rsidRDefault="00D31F6A" w:rsidP="00D2688F">
                      <w:r>
                        <w:rPr>
                          <w:noProof/>
                        </w:rPr>
                        <w:drawing>
                          <wp:inline distT="0" distB="0" distL="0" distR="0" wp14:anchorId="17D4C231" wp14:editId="313ABAA2">
                            <wp:extent cx="3371215" cy="3183890"/>
                            <wp:effectExtent l="0" t="0" r="0" b="3810"/>
                            <wp:docPr id="17589" name="圖片 17589" descr="一張含有 資料表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7589" name="圖片 17589" descr="一張含有 資料表 的圖片&#10;&#10;自動產生的描述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371215" cy="318389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2186F06" w14:textId="395FA075" w:rsidR="00D2688F" w:rsidRDefault="00D2688F" w:rsidP="00AA348E">
      <w:pPr>
        <w:rPr>
          <w:rFonts w:ascii="楷體-簡" w:eastAsia="楷體-簡" w:hAnsi="楷體-簡"/>
          <w:sz w:val="32"/>
          <w:szCs w:val="32"/>
        </w:rPr>
      </w:pPr>
    </w:p>
    <w:p w14:paraId="747A1C1E" w14:textId="58222112" w:rsidR="00D2688F" w:rsidRDefault="00D2688F" w:rsidP="00AA348E">
      <w:pPr>
        <w:rPr>
          <w:rFonts w:ascii="楷體-簡" w:eastAsia="楷體-簡" w:hAnsi="楷體-簡"/>
          <w:sz w:val="32"/>
          <w:szCs w:val="32"/>
        </w:rPr>
      </w:pPr>
    </w:p>
    <w:p w14:paraId="053F93E3" w14:textId="05850D57" w:rsidR="00D2688F" w:rsidRDefault="00D2688F" w:rsidP="00AA348E">
      <w:pPr>
        <w:rPr>
          <w:rFonts w:ascii="楷體-簡" w:eastAsia="楷體-簡" w:hAnsi="楷體-簡"/>
          <w:sz w:val="32"/>
          <w:szCs w:val="32"/>
        </w:rPr>
      </w:pPr>
    </w:p>
    <w:p w14:paraId="257CF875" w14:textId="40206DCE" w:rsidR="00D2688F" w:rsidRDefault="00D2688F" w:rsidP="00AA348E">
      <w:pPr>
        <w:rPr>
          <w:rFonts w:ascii="楷體-簡" w:eastAsia="楷體-簡" w:hAnsi="楷體-簡"/>
          <w:sz w:val="32"/>
          <w:szCs w:val="32"/>
        </w:rPr>
      </w:pPr>
    </w:p>
    <w:p w14:paraId="1192732D" w14:textId="5A06A4AE" w:rsidR="009E351A" w:rsidRDefault="009E351A" w:rsidP="00AA348E">
      <w:pPr>
        <w:rPr>
          <w:rFonts w:ascii="楷體-簡" w:eastAsia="楷體-簡" w:hAnsi="楷體-簡"/>
          <w:sz w:val="32"/>
          <w:szCs w:val="32"/>
        </w:rPr>
      </w:pPr>
    </w:p>
    <w:p w14:paraId="4BE88612" w14:textId="326C38BB" w:rsidR="00D31F6A" w:rsidRDefault="00D31F6A" w:rsidP="00AA348E">
      <w:pPr>
        <w:rPr>
          <w:rFonts w:ascii="楷體-簡" w:eastAsia="楷體-簡" w:hAnsi="楷體-簡"/>
          <w:sz w:val="32"/>
          <w:szCs w:val="32"/>
        </w:rPr>
      </w:pPr>
    </w:p>
    <w:p w14:paraId="7CC92FC0" w14:textId="77777777" w:rsidR="00D31F6A" w:rsidRPr="00055382" w:rsidRDefault="00D31F6A" w:rsidP="00AA348E">
      <w:pPr>
        <w:rPr>
          <w:rFonts w:ascii="楷體-簡" w:eastAsia="楷體-簡" w:hAnsi="楷體-簡" w:hint="eastAsia"/>
          <w:sz w:val="32"/>
          <w:szCs w:val="32"/>
        </w:rPr>
      </w:pPr>
    </w:p>
    <w:p w14:paraId="3D735CBB" w14:textId="77777777" w:rsidR="004B70A8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三</w:t>
      </w:r>
      <w:r w:rsidRPr="00055382">
        <w:rPr>
          <w:rFonts w:ascii="楷體-簡" w:eastAsia="楷體-簡" w:hAnsi="楷體-簡"/>
          <w:sz w:val="32"/>
          <w:szCs w:val="32"/>
        </w:rPr>
        <w:t>.</w:t>
      </w:r>
      <w:r w:rsidR="004B70A8" w:rsidRPr="00055382">
        <w:rPr>
          <w:rFonts w:ascii="楷體-簡" w:eastAsia="楷體-簡" w:hAnsi="楷體-簡" w:hint="eastAsia"/>
          <w:sz w:val="32"/>
          <w:szCs w:val="32"/>
        </w:rPr>
        <w:t>問題討論心得</w:t>
      </w:r>
    </w:p>
    <w:p w14:paraId="01FFD7EF" w14:textId="38BBB977" w:rsidR="00086FE6" w:rsidRPr="00086FE6" w:rsidRDefault="00086FE6" w:rsidP="00C479D5">
      <w:pPr>
        <w:widowControl/>
        <w:rPr>
          <w:rFonts w:ascii="楷體-簡" w:eastAsia="楷體-簡" w:hAnsi="楷體-簡" w:hint="eastAsia"/>
        </w:rPr>
      </w:pPr>
      <w:r>
        <w:rPr>
          <w:rFonts w:ascii="楷體-簡" w:eastAsia="楷體-簡" w:hAnsi="楷體-簡"/>
        </w:rPr>
        <w:tab/>
      </w:r>
      <w:r>
        <w:rPr>
          <w:rFonts w:ascii="楷體-簡" w:eastAsia="楷體-簡" w:hAnsi="楷體-簡" w:hint="eastAsia"/>
        </w:rPr>
        <w:t>這次實驗二需結合了很多之前學到的觀念，包含補數、</w:t>
      </w:r>
      <w:r>
        <w:rPr>
          <w:rFonts w:ascii="楷體-簡" w:eastAsia="楷體-簡" w:hAnsi="楷體-簡"/>
        </w:rPr>
        <w:t>K-MAP</w:t>
      </w:r>
      <w:r>
        <w:rPr>
          <w:rFonts w:ascii="楷體-簡" w:eastAsia="楷體-簡" w:hAnsi="楷體-簡" w:hint="eastAsia"/>
        </w:rPr>
        <w:t>、狄摩根定理，才能將電路圖畫出來，在這過程中我也檢視了自己</w:t>
      </w:r>
      <w:r>
        <w:rPr>
          <w:rFonts w:ascii="楷體-簡" w:eastAsia="楷體-簡" w:hAnsi="楷體-簡"/>
        </w:rPr>
        <w:t>K-MAP</w:t>
      </w:r>
      <w:r>
        <w:rPr>
          <w:rFonts w:ascii="楷體-簡" w:eastAsia="楷體-簡" w:hAnsi="楷體-簡" w:hint="eastAsia"/>
        </w:rPr>
        <w:t xml:space="preserve">的錯誤，在轉換 </w:t>
      </w:r>
      <w:r>
        <w:rPr>
          <w:rFonts w:ascii="楷體-簡" w:eastAsia="楷體-簡" w:hAnsi="楷體-簡"/>
        </w:rPr>
        <w:t>Input C</w:t>
      </w:r>
      <w:r>
        <w:rPr>
          <w:rFonts w:ascii="楷體-簡" w:eastAsia="楷體-簡" w:hAnsi="楷體-簡" w:hint="eastAsia"/>
        </w:rPr>
        <w:t>信號的時候，</w:t>
      </w:r>
      <w:r>
        <w:rPr>
          <w:rFonts w:ascii="楷體-簡" w:eastAsia="楷體-簡" w:hAnsi="楷體-簡"/>
        </w:rPr>
        <w:t>K-MAP</w:t>
      </w:r>
      <w:r>
        <w:rPr>
          <w:rFonts w:ascii="楷體-簡" w:eastAsia="楷體-簡" w:hAnsi="楷體-簡" w:hint="eastAsia"/>
        </w:rPr>
        <w:t>我沒有圈的最大</w:t>
      </w:r>
      <m:oMath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3</m:t>
            </m:r>
          </m:sup>
        </m:sSup>
      </m:oMath>
      <w:r>
        <w:rPr>
          <w:rFonts w:ascii="楷體-簡" w:eastAsia="楷體-簡" w:hAnsi="楷體-簡" w:hint="eastAsia"/>
        </w:rPr>
        <w:t>，只有圈了</w:t>
      </w:r>
      <m:oMath>
        <m:sSup>
          <m:sSupPr>
            <m:ctrlPr>
              <w:rPr>
                <w:rFonts w:ascii="Cambria Math" w:eastAsia="楷體-簡" w:hAnsi="Cambria Math"/>
                <w:i/>
              </w:rPr>
            </m:ctrlPr>
          </m:sSupPr>
          <m:e>
            <m:r>
              <w:rPr>
                <w:rFonts w:ascii="Cambria Math" w:eastAsia="楷體-簡" w:hAnsi="Cambria Math"/>
              </w:rPr>
              <m:t>2</m:t>
            </m:r>
          </m:e>
          <m:sup>
            <m:r>
              <w:rPr>
                <w:rFonts w:ascii="Cambria Math" w:eastAsia="楷體-簡" w:hAnsi="Cambria Math"/>
              </w:rPr>
              <m:t>2</m:t>
            </m:r>
          </m:sup>
        </m:sSup>
      </m:oMath>
      <w:r>
        <w:rPr>
          <w:rFonts w:ascii="楷體-簡" w:eastAsia="楷體-簡" w:hAnsi="楷體-簡" w:hint="eastAsia"/>
        </w:rPr>
        <w:t>，以至於最後</w:t>
      </w:r>
      <w:r>
        <w:rPr>
          <w:rFonts w:ascii="楷體-簡" w:eastAsia="楷體-簡" w:hAnsi="楷體-簡" w:hint="eastAsia"/>
        </w:rPr>
        <w:lastRenderedPageBreak/>
        <w:t xml:space="preserve">電路圖變得更加複雜。 總結來說，這次實驗過程我覺得步驟比較多，要變得非常小心，而且在 </w:t>
      </w:r>
      <w:r>
        <w:rPr>
          <w:rFonts w:ascii="楷體-簡" w:eastAsia="楷體-簡" w:hAnsi="楷體-簡"/>
        </w:rPr>
        <w:t xml:space="preserve">IC </w:t>
      </w:r>
      <w:r>
        <w:rPr>
          <w:rFonts w:ascii="楷體-簡" w:eastAsia="楷體-簡" w:hAnsi="楷體-簡" w:hint="eastAsia"/>
        </w:rPr>
        <w:t xml:space="preserve">數量上都用得剛剛好，所以這個實驗訓練我們化減布林函式以及轉換 </w:t>
      </w:r>
      <w:r>
        <w:rPr>
          <w:rFonts w:ascii="楷體-簡" w:eastAsia="楷體-簡" w:hAnsi="楷體-簡"/>
        </w:rPr>
        <w:t>IC</w:t>
      </w:r>
      <w:r>
        <w:rPr>
          <w:rFonts w:ascii="楷體-簡" w:eastAsia="楷體-簡" w:hAnsi="楷體-簡" w:hint="eastAsia"/>
        </w:rPr>
        <w:t>。</w:t>
      </w:r>
    </w:p>
    <w:sectPr w:rsidR="00086FE6" w:rsidRPr="00086FE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AE2366" w14:textId="77777777" w:rsidR="00C66412" w:rsidRDefault="00C66412" w:rsidP="009A10E0">
      <w:r>
        <w:separator/>
      </w:r>
    </w:p>
  </w:endnote>
  <w:endnote w:type="continuationSeparator" w:id="0">
    <w:p w14:paraId="16C1014A" w14:textId="77777777" w:rsidR="00C66412" w:rsidRDefault="00C66412" w:rsidP="009A1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標楷體">
    <w:panose1 w:val="02010601000101010101"/>
    <w:charset w:val="88"/>
    <w:family w:val="auto"/>
    <w:pitch w:val="variable"/>
    <w:sig w:usb0="00000001" w:usb1="08080000" w:usb2="00000010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4AC804" w14:textId="77777777" w:rsidR="00C66412" w:rsidRDefault="00C66412" w:rsidP="009A10E0">
      <w:r>
        <w:separator/>
      </w:r>
    </w:p>
  </w:footnote>
  <w:footnote w:type="continuationSeparator" w:id="0">
    <w:p w14:paraId="0E9984D5" w14:textId="77777777" w:rsidR="00C66412" w:rsidRDefault="00C66412" w:rsidP="009A10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73" type="#_x0000_t75" style="width:7.65pt;height:7.65pt" o:bullet="t">
        <v:imagedata r:id="rId1" o:title="mso88CBCF04"/>
      </v:shape>
    </w:pict>
  </w:numPicBullet>
  <w:abstractNum w:abstractNumId="0" w15:restartNumberingAfterBreak="0">
    <w:nsid w:val="08973A99"/>
    <w:multiLevelType w:val="hybridMultilevel"/>
    <w:tmpl w:val="5FACD0EE"/>
    <w:lvl w:ilvl="0" w:tplc="E55EFD82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  <w:sz w:val="16"/>
        <w:szCs w:val="16"/>
      </w:rPr>
    </w:lvl>
    <w:lvl w:ilvl="1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2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20" w:hanging="480"/>
      </w:pPr>
      <w:rPr>
        <w:rFonts w:ascii="Wingdings" w:hAnsi="Wingdings" w:hint="default"/>
      </w:rPr>
    </w:lvl>
  </w:abstractNum>
  <w:abstractNum w:abstractNumId="1" w15:restartNumberingAfterBreak="0">
    <w:nsid w:val="0B643153"/>
    <w:multiLevelType w:val="hybridMultilevel"/>
    <w:tmpl w:val="EA02F054"/>
    <w:lvl w:ilvl="0" w:tplc="4DA2B6C8">
      <w:start w:val="1"/>
      <w:numFmt w:val="bullet"/>
      <w:lvlText w:val="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CB0A142">
      <w:start w:val="1"/>
      <w:numFmt w:val="bullet"/>
      <w:lvlText w:val="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EBEA08F8" w:tentative="1">
      <w:start w:val="1"/>
      <w:numFmt w:val="bullet"/>
      <w:lvlText w:val="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8F986454" w:tentative="1">
      <w:start w:val="1"/>
      <w:numFmt w:val="bullet"/>
      <w:lvlText w:val="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644660A0" w:tentative="1">
      <w:start w:val="1"/>
      <w:numFmt w:val="bullet"/>
      <w:lvlText w:val="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5C1C1020" w:tentative="1">
      <w:start w:val="1"/>
      <w:numFmt w:val="bullet"/>
      <w:lvlText w:val="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89A5216" w:tentative="1">
      <w:start w:val="1"/>
      <w:numFmt w:val="bullet"/>
      <w:lvlText w:val="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78CCCC62" w:tentative="1">
      <w:start w:val="1"/>
      <w:numFmt w:val="bullet"/>
      <w:lvlText w:val="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8A94C184" w:tentative="1">
      <w:start w:val="1"/>
      <w:numFmt w:val="bullet"/>
      <w:lvlText w:val="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2" w15:restartNumberingAfterBreak="0">
    <w:nsid w:val="17030724"/>
    <w:multiLevelType w:val="hybridMultilevel"/>
    <w:tmpl w:val="83084A1C"/>
    <w:lvl w:ilvl="0" w:tplc="7A14CAAA">
      <w:start w:val="1"/>
      <w:numFmt w:val="bullet"/>
      <w:lvlText w:val=""/>
      <w:lvlPicBulletId w:val="0"/>
      <w:lvlJc w:val="left"/>
      <w:pPr>
        <w:ind w:left="1920" w:hanging="480"/>
      </w:pPr>
      <w:rPr>
        <w:rFonts w:ascii="Wingdings" w:hAnsi="Wingdings" w:hint="default"/>
        <w:sz w:val="22"/>
        <w:szCs w:val="22"/>
      </w:rPr>
    </w:lvl>
    <w:lvl w:ilvl="1" w:tplc="04090003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3" w15:restartNumberingAfterBreak="0">
    <w:nsid w:val="1B332E33"/>
    <w:multiLevelType w:val="hybridMultilevel"/>
    <w:tmpl w:val="A6C0AA4E"/>
    <w:lvl w:ilvl="0" w:tplc="FBD487FE">
      <w:start w:val="1"/>
      <w:numFmt w:val="taiwaneseCountingThousand"/>
      <w:lvlText w:val="%1."/>
      <w:lvlJc w:val="left"/>
      <w:pPr>
        <w:ind w:left="480" w:hanging="480"/>
      </w:pPr>
      <w:rPr>
        <w:rFonts w:hint="default"/>
        <w:lang w:val="en-US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20021210"/>
    <w:multiLevelType w:val="hybridMultilevel"/>
    <w:tmpl w:val="0B1229A6"/>
    <w:lvl w:ilvl="0" w:tplc="49607812">
      <w:start w:val="1"/>
      <w:numFmt w:val="decimal"/>
      <w:lvlText w:val="%1."/>
      <w:lvlJc w:val="left"/>
      <w:pPr>
        <w:ind w:left="960" w:hanging="480"/>
      </w:pPr>
      <w:rPr>
        <w:sz w:val="28"/>
        <w:szCs w:val="28"/>
      </w:r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5" w15:restartNumberingAfterBreak="0">
    <w:nsid w:val="217E18C2"/>
    <w:multiLevelType w:val="hybridMultilevel"/>
    <w:tmpl w:val="DC203FF4"/>
    <w:lvl w:ilvl="0" w:tplc="FD3A3A60">
      <w:start w:val="1"/>
      <w:numFmt w:val="bullet"/>
      <w:lvlText w:val="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D06432E2">
      <w:start w:val="1"/>
      <w:numFmt w:val="bullet"/>
      <w:lvlText w:val="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5492D54A" w:tentative="1">
      <w:start w:val="1"/>
      <w:numFmt w:val="bullet"/>
      <w:lvlText w:val="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235E3DDE" w:tentative="1">
      <w:start w:val="1"/>
      <w:numFmt w:val="bullet"/>
      <w:lvlText w:val="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DA9064E4" w:tentative="1">
      <w:start w:val="1"/>
      <w:numFmt w:val="bullet"/>
      <w:lvlText w:val="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FC3ACB48" w:tentative="1">
      <w:start w:val="1"/>
      <w:numFmt w:val="bullet"/>
      <w:lvlText w:val="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1B20EF26" w:tentative="1">
      <w:start w:val="1"/>
      <w:numFmt w:val="bullet"/>
      <w:lvlText w:val="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2A1CBA6A" w:tentative="1">
      <w:start w:val="1"/>
      <w:numFmt w:val="bullet"/>
      <w:lvlText w:val="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2BB2AC28" w:tentative="1">
      <w:start w:val="1"/>
      <w:numFmt w:val="bullet"/>
      <w:lvlText w:val="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6" w15:restartNumberingAfterBreak="0">
    <w:nsid w:val="28562AEE"/>
    <w:multiLevelType w:val="hybridMultilevel"/>
    <w:tmpl w:val="4C3ADC42"/>
    <w:lvl w:ilvl="0" w:tplc="C0C24A22">
      <w:start w:val="1"/>
      <w:numFmt w:val="decimal"/>
      <w:lvlText w:val="(%1)"/>
      <w:lvlJc w:val="left"/>
      <w:pPr>
        <w:ind w:left="168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7" w15:restartNumberingAfterBreak="0">
    <w:nsid w:val="297C2D2D"/>
    <w:multiLevelType w:val="hybridMultilevel"/>
    <w:tmpl w:val="BB568576"/>
    <w:lvl w:ilvl="0" w:tplc="61F09526">
      <w:start w:val="1"/>
      <w:numFmt w:val="bullet"/>
      <w:lvlText w:val="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5EFA3BBC">
      <w:start w:val="1"/>
      <w:numFmt w:val="bullet"/>
      <w:lvlText w:val="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24FC5C9C" w:tentative="1">
      <w:start w:val="1"/>
      <w:numFmt w:val="bullet"/>
      <w:lvlText w:val="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658E68B0" w:tentative="1">
      <w:start w:val="1"/>
      <w:numFmt w:val="bullet"/>
      <w:lvlText w:val="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806E6F6E" w:tentative="1">
      <w:start w:val="1"/>
      <w:numFmt w:val="bullet"/>
      <w:lvlText w:val="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4096437E" w:tentative="1">
      <w:start w:val="1"/>
      <w:numFmt w:val="bullet"/>
      <w:lvlText w:val="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65A9F24" w:tentative="1">
      <w:start w:val="1"/>
      <w:numFmt w:val="bullet"/>
      <w:lvlText w:val="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D52EC6D6" w:tentative="1">
      <w:start w:val="1"/>
      <w:numFmt w:val="bullet"/>
      <w:lvlText w:val="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9118A816" w:tentative="1">
      <w:start w:val="1"/>
      <w:numFmt w:val="bullet"/>
      <w:lvlText w:val="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8" w15:restartNumberingAfterBreak="0">
    <w:nsid w:val="299904C7"/>
    <w:multiLevelType w:val="hybridMultilevel"/>
    <w:tmpl w:val="DB20EA2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2E094A16"/>
    <w:multiLevelType w:val="hybridMultilevel"/>
    <w:tmpl w:val="DAAC8992"/>
    <w:lvl w:ilvl="0" w:tplc="0409000D">
      <w:start w:val="1"/>
      <w:numFmt w:val="bullet"/>
      <w:lvlText w:val=""/>
      <w:lvlJc w:val="left"/>
      <w:pPr>
        <w:ind w:left="335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83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431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79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527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75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623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71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7196" w:hanging="480"/>
      </w:pPr>
      <w:rPr>
        <w:rFonts w:ascii="Wingdings" w:hAnsi="Wingdings" w:hint="default"/>
      </w:rPr>
    </w:lvl>
  </w:abstractNum>
  <w:abstractNum w:abstractNumId="10" w15:restartNumberingAfterBreak="0">
    <w:nsid w:val="333D5F71"/>
    <w:multiLevelType w:val="hybridMultilevel"/>
    <w:tmpl w:val="5702774A"/>
    <w:lvl w:ilvl="0" w:tplc="04090007">
      <w:start w:val="1"/>
      <w:numFmt w:val="bullet"/>
      <w:lvlText w:val=""/>
      <w:lvlPicBulletId w:val="0"/>
      <w:lvlJc w:val="left"/>
      <w:pPr>
        <w:ind w:left="57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62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67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72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76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81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86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91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9600" w:hanging="480"/>
      </w:pPr>
      <w:rPr>
        <w:rFonts w:ascii="Wingdings" w:hAnsi="Wingdings" w:hint="default"/>
      </w:rPr>
    </w:lvl>
  </w:abstractNum>
  <w:abstractNum w:abstractNumId="11" w15:restartNumberingAfterBreak="0">
    <w:nsid w:val="54772370"/>
    <w:multiLevelType w:val="hybridMultilevel"/>
    <w:tmpl w:val="FEFEFA22"/>
    <w:lvl w:ilvl="0" w:tplc="8F0E8E40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  <w:sz w:val="20"/>
        <w:szCs w:val="20"/>
      </w:rPr>
    </w:lvl>
    <w:lvl w:ilvl="1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8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2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760" w:hanging="480"/>
      </w:pPr>
      <w:rPr>
        <w:rFonts w:ascii="Wingdings" w:hAnsi="Wingdings" w:hint="default"/>
      </w:rPr>
    </w:lvl>
  </w:abstractNum>
  <w:abstractNum w:abstractNumId="12" w15:restartNumberingAfterBreak="0">
    <w:nsid w:val="5BBB65BB"/>
    <w:multiLevelType w:val="hybridMultilevel"/>
    <w:tmpl w:val="03CC2162"/>
    <w:lvl w:ilvl="0" w:tplc="0409000B">
      <w:start w:val="1"/>
      <w:numFmt w:val="bullet"/>
      <w:lvlText w:val=""/>
      <w:lvlJc w:val="left"/>
      <w:pPr>
        <w:ind w:left="2876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3356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836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4316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796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5276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756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6236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716" w:hanging="480"/>
      </w:pPr>
      <w:rPr>
        <w:rFonts w:ascii="Wingdings" w:hAnsi="Wingdings" w:hint="default"/>
      </w:rPr>
    </w:lvl>
  </w:abstractNum>
  <w:abstractNum w:abstractNumId="13" w15:restartNumberingAfterBreak="0">
    <w:nsid w:val="62C74ABF"/>
    <w:multiLevelType w:val="hybridMultilevel"/>
    <w:tmpl w:val="468832F2"/>
    <w:lvl w:ilvl="0" w:tplc="C0227620">
      <w:start w:val="1"/>
      <w:numFmt w:val="decimal"/>
      <w:lvlText w:val="(%1)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14" w15:restartNumberingAfterBreak="0">
    <w:nsid w:val="651F2B6E"/>
    <w:multiLevelType w:val="hybridMultilevel"/>
    <w:tmpl w:val="8918C1E4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15" w15:restartNumberingAfterBreak="0">
    <w:nsid w:val="72A442E1"/>
    <w:multiLevelType w:val="hybridMultilevel"/>
    <w:tmpl w:val="08506864"/>
    <w:lvl w:ilvl="0" w:tplc="635E9C80">
      <w:start w:val="1"/>
      <w:numFmt w:val="bullet"/>
      <w:lvlText w:val="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866EC512">
      <w:start w:val="1"/>
      <w:numFmt w:val="bullet"/>
      <w:lvlText w:val="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0444EB2" w:tentative="1">
      <w:start w:val="1"/>
      <w:numFmt w:val="bullet"/>
      <w:lvlText w:val="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761A65C4" w:tentative="1">
      <w:start w:val="1"/>
      <w:numFmt w:val="bullet"/>
      <w:lvlText w:val="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9DB014CC" w:tentative="1">
      <w:start w:val="1"/>
      <w:numFmt w:val="bullet"/>
      <w:lvlText w:val="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C08B7E0" w:tentative="1">
      <w:start w:val="1"/>
      <w:numFmt w:val="bullet"/>
      <w:lvlText w:val="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8A6E0DC2" w:tentative="1">
      <w:start w:val="1"/>
      <w:numFmt w:val="bullet"/>
      <w:lvlText w:val="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4678FCB8" w:tentative="1">
      <w:start w:val="1"/>
      <w:numFmt w:val="bullet"/>
      <w:lvlText w:val="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3AE7270" w:tentative="1">
      <w:start w:val="1"/>
      <w:numFmt w:val="bullet"/>
      <w:lvlText w:val="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num w:numId="1" w16cid:durableId="1306861451">
    <w:abstractNumId w:val="3"/>
  </w:num>
  <w:num w:numId="2" w16cid:durableId="503518239">
    <w:abstractNumId w:val="4"/>
  </w:num>
  <w:num w:numId="3" w16cid:durableId="1817794469">
    <w:abstractNumId w:val="8"/>
  </w:num>
  <w:num w:numId="4" w16cid:durableId="959603750">
    <w:abstractNumId w:val="14"/>
  </w:num>
  <w:num w:numId="5" w16cid:durableId="956176904">
    <w:abstractNumId w:val="11"/>
  </w:num>
  <w:num w:numId="6" w16cid:durableId="1764450469">
    <w:abstractNumId w:val="12"/>
  </w:num>
  <w:num w:numId="7" w16cid:durableId="2108189530">
    <w:abstractNumId w:val="9"/>
  </w:num>
  <w:num w:numId="8" w16cid:durableId="682633935">
    <w:abstractNumId w:val="0"/>
  </w:num>
  <w:num w:numId="9" w16cid:durableId="1970550194">
    <w:abstractNumId w:val="10"/>
  </w:num>
  <w:num w:numId="10" w16cid:durableId="816528458">
    <w:abstractNumId w:val="1"/>
  </w:num>
  <w:num w:numId="11" w16cid:durableId="1147672987">
    <w:abstractNumId w:val="2"/>
  </w:num>
  <w:num w:numId="12" w16cid:durableId="2127044553">
    <w:abstractNumId w:val="5"/>
  </w:num>
  <w:num w:numId="13" w16cid:durableId="1862236559">
    <w:abstractNumId w:val="7"/>
  </w:num>
  <w:num w:numId="14" w16cid:durableId="260069870">
    <w:abstractNumId w:val="15"/>
  </w:num>
  <w:num w:numId="15" w16cid:durableId="1043168990">
    <w:abstractNumId w:val="6"/>
  </w:num>
  <w:num w:numId="16" w16cid:durableId="64554926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7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DD1"/>
    <w:rsid w:val="0000319F"/>
    <w:rsid w:val="00014863"/>
    <w:rsid w:val="00032BD3"/>
    <w:rsid w:val="00044DD1"/>
    <w:rsid w:val="00055382"/>
    <w:rsid w:val="0006114D"/>
    <w:rsid w:val="00086FE6"/>
    <w:rsid w:val="000B0F3E"/>
    <w:rsid w:val="000D4062"/>
    <w:rsid w:val="00141B2E"/>
    <w:rsid w:val="001D6437"/>
    <w:rsid w:val="00211D84"/>
    <w:rsid w:val="00246013"/>
    <w:rsid w:val="00264CEA"/>
    <w:rsid w:val="002732A1"/>
    <w:rsid w:val="002820DC"/>
    <w:rsid w:val="00293EFD"/>
    <w:rsid w:val="002C6BF5"/>
    <w:rsid w:val="002E4993"/>
    <w:rsid w:val="00366A4E"/>
    <w:rsid w:val="0037070B"/>
    <w:rsid w:val="003F2D22"/>
    <w:rsid w:val="004059B5"/>
    <w:rsid w:val="00411E3D"/>
    <w:rsid w:val="004324C5"/>
    <w:rsid w:val="00462845"/>
    <w:rsid w:val="00463C02"/>
    <w:rsid w:val="004B70A8"/>
    <w:rsid w:val="005E5E84"/>
    <w:rsid w:val="005F1E7D"/>
    <w:rsid w:val="006056C7"/>
    <w:rsid w:val="006B5978"/>
    <w:rsid w:val="006F16D9"/>
    <w:rsid w:val="006F3D27"/>
    <w:rsid w:val="007073D6"/>
    <w:rsid w:val="007152ED"/>
    <w:rsid w:val="00731930"/>
    <w:rsid w:val="00785283"/>
    <w:rsid w:val="007F1A33"/>
    <w:rsid w:val="0080725B"/>
    <w:rsid w:val="008F4066"/>
    <w:rsid w:val="0094081C"/>
    <w:rsid w:val="00954D92"/>
    <w:rsid w:val="009777E8"/>
    <w:rsid w:val="009A10E0"/>
    <w:rsid w:val="009D67B2"/>
    <w:rsid w:val="009E351A"/>
    <w:rsid w:val="00A622CC"/>
    <w:rsid w:val="00AA348E"/>
    <w:rsid w:val="00AB3DDA"/>
    <w:rsid w:val="00B11273"/>
    <w:rsid w:val="00B224EC"/>
    <w:rsid w:val="00B803DE"/>
    <w:rsid w:val="00BE5FE0"/>
    <w:rsid w:val="00C019E3"/>
    <w:rsid w:val="00C1022F"/>
    <w:rsid w:val="00C479D5"/>
    <w:rsid w:val="00C66412"/>
    <w:rsid w:val="00C956BE"/>
    <w:rsid w:val="00CD09AF"/>
    <w:rsid w:val="00CF6D52"/>
    <w:rsid w:val="00D2688F"/>
    <w:rsid w:val="00D308A8"/>
    <w:rsid w:val="00D31F6A"/>
    <w:rsid w:val="00D32CC8"/>
    <w:rsid w:val="00D34410"/>
    <w:rsid w:val="00D552DE"/>
    <w:rsid w:val="00D87241"/>
    <w:rsid w:val="00DE04E1"/>
    <w:rsid w:val="00DE0961"/>
    <w:rsid w:val="00EA19C5"/>
    <w:rsid w:val="00EA539C"/>
    <w:rsid w:val="00FB27BA"/>
    <w:rsid w:val="00FD24CC"/>
    <w:rsid w:val="00FE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9136"/>
  <w15:chartTrackingRefBased/>
  <w15:docId w15:val="{C1B6C88B-448C-4A46-9EE0-270E82D17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30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Grid Table 1 Light"/>
    <w:basedOn w:val="a1"/>
    <w:uiPriority w:val="46"/>
    <w:rsid w:val="00D308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A10E0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4">
    <w:name w:val="header"/>
    <w:basedOn w:val="a"/>
    <w:link w:val="a5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A10E0"/>
    <w:rPr>
      <w:sz w:val="20"/>
      <w:szCs w:val="20"/>
      <w14:ligatures w14:val="none"/>
    </w:rPr>
  </w:style>
  <w:style w:type="paragraph" w:styleId="a6">
    <w:name w:val="footer"/>
    <w:basedOn w:val="a"/>
    <w:link w:val="a7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A10E0"/>
    <w:rPr>
      <w:sz w:val="20"/>
      <w:szCs w:val="20"/>
      <w14:ligatures w14:val="none"/>
    </w:rPr>
  </w:style>
  <w:style w:type="table" w:styleId="3-3">
    <w:name w:val="List Table 3 Accent 3"/>
    <w:basedOn w:val="a1"/>
    <w:uiPriority w:val="48"/>
    <w:rsid w:val="006056C7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6">
    <w:name w:val="List Table 3 Accent 6"/>
    <w:basedOn w:val="a1"/>
    <w:uiPriority w:val="48"/>
    <w:rsid w:val="006056C7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">
    <w:name w:val="Grid Table 4"/>
    <w:basedOn w:val="a1"/>
    <w:uiPriority w:val="49"/>
    <w:rsid w:val="009D67B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List Paragraph"/>
    <w:basedOn w:val="a"/>
    <w:uiPriority w:val="34"/>
    <w:qFormat/>
    <w:rsid w:val="004B70A8"/>
    <w:pPr>
      <w:ind w:leftChars="200" w:left="480"/>
    </w:pPr>
  </w:style>
  <w:style w:type="character" w:styleId="a9">
    <w:name w:val="Placeholder Text"/>
    <w:basedOn w:val="a0"/>
    <w:uiPriority w:val="99"/>
    <w:semiHidden/>
    <w:rsid w:val="00FD24C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634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1681480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1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453660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729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55539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139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438217">
          <w:marLeft w:val="72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jpeg"/><Relationship Id="rId18" Type="http://schemas.openxmlformats.org/officeDocument/2006/relationships/image" Target="media/image12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6.png"/><Relationship Id="rId17" Type="http://schemas.openxmlformats.org/officeDocument/2006/relationships/image" Target="media/image11.jpeg"/><Relationship Id="rId2" Type="http://schemas.openxmlformats.org/officeDocument/2006/relationships/numbering" Target="numbering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gi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ncent/Desktop/Lab1_&#26954;&#23391;&#25010;_D1109023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1B8BAB-99BA-204F-928B-A21ED0E80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Lab1_楊孟憲_D1109023.dotx</Template>
  <TotalTime>1</TotalTime>
  <Pages>7</Pages>
  <Words>147</Words>
  <Characters>842</Characters>
  <Application>Microsoft Office Word</Application>
  <DocSecurity>0</DocSecurity>
  <Lines>7</Lines>
  <Paragraphs>1</Paragraphs>
  <ScaleCrop>false</ScaleCrop>
  <Company/>
  <LinksUpToDate>false</LinksUpToDate>
  <CharactersWithSpaces>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楊孟憲</dc:creator>
  <cp:keywords/>
  <dc:description/>
  <cp:lastModifiedBy>楊孟憲</cp:lastModifiedBy>
  <cp:revision>3</cp:revision>
  <cp:lastPrinted>2023-04-02T17:15:00Z</cp:lastPrinted>
  <dcterms:created xsi:type="dcterms:W3CDTF">2023-04-02T17:15:00Z</dcterms:created>
  <dcterms:modified xsi:type="dcterms:W3CDTF">2023-04-02T17:16:00Z</dcterms:modified>
</cp:coreProperties>
</file>